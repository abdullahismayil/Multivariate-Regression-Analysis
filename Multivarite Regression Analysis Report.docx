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:rsidTr="00FB65B8">
        <w:tc>
          <w:tcPr>
            <w:tcW w:w="5395" w:type="dxa"/>
          </w:tcPr>
          <w:p w:rsidR="00A81248" w:rsidRPr="00912DCE" w:rsidRDefault="00593A45" w:rsidP="00912DCE">
            <w:r>
              <w:t xml:space="preserve"> </w:t>
            </w:r>
          </w:p>
        </w:tc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</w:tr>
      <w:tr w:rsidR="00A81248" w:rsidRPr="003A798E" w:rsidTr="00FB65B8">
        <w:trPr>
          <w:trHeight w:val="2719"/>
        </w:trPr>
        <w:tc>
          <w:tcPr>
            <w:tcW w:w="5395" w:type="dxa"/>
          </w:tcPr>
          <w:p w:rsidR="00A81248" w:rsidRPr="00B34D84" w:rsidRDefault="00B34D84" w:rsidP="00D33076">
            <w:pPr>
              <w:pStyle w:val="Heading1"/>
              <w:rPr>
                <w:sz w:val="56"/>
                <w:szCs w:val="56"/>
                <w:lang w:val="az-Latn-AZ"/>
              </w:rPr>
            </w:pPr>
            <w:r w:rsidRPr="00B34D84">
              <w:rPr>
                <w:sz w:val="56"/>
                <w:szCs w:val="56"/>
              </w:rPr>
              <w:t xml:space="preserve">Regresyon </w:t>
            </w:r>
            <w:r w:rsidRPr="00B34D84">
              <w:rPr>
                <w:sz w:val="56"/>
                <w:szCs w:val="56"/>
                <w:lang w:val="az-Latn-AZ"/>
              </w:rPr>
              <w:t>Çözümlemesi Dönem Ödevi</w:t>
            </w:r>
          </w:p>
          <w:p w:rsidR="00B34D84" w:rsidRPr="00B34D84" w:rsidRDefault="00B34D84" w:rsidP="00B34D84">
            <w:pPr>
              <w:rPr>
                <w:sz w:val="44"/>
                <w:szCs w:val="44"/>
                <w:lang w:val="az-Latn-AZ"/>
              </w:rPr>
            </w:pPr>
            <w:r w:rsidRPr="00B34D84">
              <w:rPr>
                <w:sz w:val="44"/>
                <w:szCs w:val="44"/>
                <w:lang w:val="az-Latn-AZ"/>
              </w:rPr>
              <w:t>2023-2024 Bahar Dönemi</w: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8059"/>
        </w:trPr>
        <w:tc>
          <w:tcPr>
            <w:tcW w:w="5395" w:type="dxa"/>
          </w:tcPr>
          <w:p w:rsidR="00A81248" w:rsidRPr="003A798E" w:rsidRDefault="008F59BB">
            <w:r w:rsidRPr="003A798E">
              <w:rPr>
                <w:noProof/>
                <w:lang w:val="tr-TR" w:eastAsia="tr-T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53AD5C3" wp14:editId="5D27709B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rto="http://schemas.microsoft.com/office/word/2006/arto"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D530C1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1299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B34D84" w:rsidRPr="00DF62F7" w:rsidRDefault="00B34D84" w:rsidP="00B34D84">
            <w:pPr>
              <w:pStyle w:val="Heading2"/>
              <w:rPr>
                <w:color w:val="0D0D0D" w:themeColor="text1" w:themeTint="F2"/>
                <w:sz w:val="36"/>
                <w:szCs w:val="36"/>
              </w:rPr>
            </w:pPr>
            <w:r w:rsidRPr="00DF62F7">
              <w:rPr>
                <w:color w:val="0D0D0D" w:themeColor="text1" w:themeTint="F2"/>
                <w:sz w:val="36"/>
                <w:szCs w:val="36"/>
              </w:rPr>
              <w:t>ABDULLAH İSMAYİLZADA(2210329130)</w:t>
            </w:r>
          </w:p>
          <w:p w:rsidR="00A81248" w:rsidRPr="003A798E" w:rsidRDefault="00A81248" w:rsidP="00B34D84">
            <w:pPr>
              <w:pStyle w:val="Heading2"/>
            </w:pPr>
          </w:p>
        </w:tc>
      </w:tr>
    </w:tbl>
    <w:p w:rsidR="00F83295" w:rsidRDefault="00F83295">
      <w:r>
        <w:br w:type="page"/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:rsidTr="00FB65B8">
        <w:trPr>
          <w:trHeight w:val="1402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A81248" w:rsidP="00A81248">
            <w:pPr>
              <w:pStyle w:val="Heading2"/>
            </w:pPr>
          </w:p>
        </w:tc>
      </w:tr>
    </w:tbl>
    <w:p w:rsidR="000C4ED1" w:rsidRPr="00B34D84" w:rsidRDefault="0078718C" w:rsidP="00B34D84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</w:rPr>
        <w:t xml:space="preserve">R İLE </w:t>
      </w:r>
      <w:r w:rsidR="00B34D84" w:rsidRPr="00B34D84">
        <w:rPr>
          <w:b/>
          <w:sz w:val="32"/>
          <w:szCs w:val="32"/>
        </w:rPr>
        <w:t>REGRESYON ÇÖZÜMLEMESİ</w:t>
      </w:r>
    </w:p>
    <w:p w:rsidR="00FB65B8" w:rsidRPr="003A798E" w:rsidRDefault="00FB65B8" w:rsidP="00A24793"/>
    <w:p w:rsidR="00A24793" w:rsidRPr="003A798E" w:rsidRDefault="00A24793" w:rsidP="00A24793"/>
    <w:p w:rsidR="00073AF7" w:rsidRDefault="00073AF7" w:rsidP="00073AF7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073AF7">
        <w:rPr>
          <w:b/>
          <w:sz w:val="32"/>
          <w:szCs w:val="32"/>
        </w:rPr>
        <w:t>Veri setindeki değerlere göre değişkenler için regresyon modellemesine uygun  senaryonun oluşturulması:</w:t>
      </w:r>
    </w:p>
    <w:p w:rsidR="00073AF7" w:rsidRPr="00073AF7" w:rsidRDefault="00073AF7" w:rsidP="00073AF7">
      <w:pPr>
        <w:pStyle w:val="Default"/>
        <w:ind w:left="765"/>
        <w:rPr>
          <w:b/>
          <w:sz w:val="32"/>
          <w:szCs w:val="32"/>
        </w:rPr>
      </w:pPr>
    </w:p>
    <w:p w:rsidR="00073AF7" w:rsidRPr="00073AF7" w:rsidRDefault="00073AF7" w:rsidP="00073AF7">
      <w:pPr>
        <w:rPr>
          <w:i/>
          <w:sz w:val="28"/>
          <w:szCs w:val="28"/>
          <w:lang w:val="az-Latn-AZ"/>
        </w:rPr>
      </w:pPr>
      <w:r w:rsidRPr="00073AF7">
        <w:rPr>
          <w:i/>
          <w:sz w:val="28"/>
          <w:szCs w:val="28"/>
          <w:lang w:val="az-Latn-AZ"/>
        </w:rPr>
        <w:t>Senaryo: Aze</w:t>
      </w:r>
      <w:r w:rsidR="0099279D">
        <w:rPr>
          <w:i/>
          <w:sz w:val="28"/>
          <w:szCs w:val="28"/>
          <w:lang w:val="az-Latn-AZ"/>
        </w:rPr>
        <w:t>r</w:t>
      </w:r>
      <w:r w:rsidRPr="00073AF7">
        <w:rPr>
          <w:i/>
          <w:sz w:val="28"/>
          <w:szCs w:val="28"/>
          <w:lang w:val="az-Latn-AZ"/>
        </w:rPr>
        <w:t>baycan Manatının Değer Değişiminin Ekonomik Faktörlerle Analizi</w:t>
      </w:r>
    </w:p>
    <w:p w:rsidR="00073AF7" w:rsidRPr="00073AF7" w:rsidRDefault="00073AF7" w:rsidP="00073AF7">
      <w:pPr>
        <w:rPr>
          <w:sz w:val="28"/>
          <w:szCs w:val="28"/>
          <w:lang w:val="az-Latn-AZ"/>
        </w:rPr>
      </w:pPr>
    </w:p>
    <w:p w:rsidR="00073AF7" w:rsidRPr="0078718C" w:rsidRDefault="00073AF7" w:rsidP="00073AF7">
      <w:pPr>
        <w:rPr>
          <w:lang w:val="az-Latn-AZ"/>
        </w:rPr>
      </w:pPr>
      <w:r w:rsidRPr="0078718C">
        <w:rPr>
          <w:lang w:val="az-Latn-AZ"/>
        </w:rPr>
        <w:t>Azerbaycanlı öğrenci olarak seçdiğim bu senaryoda, Azerbaycan para birimi olan manatın yüzdelik değer değişimini (dependent variable) tahmin etmek için bazı ekonomik faktörleri (independent variables) kullanıyoruz.</w:t>
      </w:r>
    </w:p>
    <w:p w:rsidR="00073AF7" w:rsidRPr="0078718C" w:rsidRDefault="00073AF7" w:rsidP="00073AF7">
      <w:pPr>
        <w:rPr>
          <w:lang w:val="az-Latn-AZ"/>
        </w:rPr>
      </w:pPr>
    </w:p>
    <w:p w:rsidR="00073AF7" w:rsidRPr="0078718C" w:rsidRDefault="00073AF7" w:rsidP="00073AF7">
      <w:pPr>
        <w:rPr>
          <w:lang w:val="az-Latn-AZ"/>
        </w:rPr>
      </w:pPr>
      <w:r w:rsidRPr="0078718C">
        <w:rPr>
          <w:lang w:val="az-Latn-AZ"/>
        </w:rPr>
        <w:t>y: Azerbaycan Manatının Yüzdelik Değer Değişimi</w:t>
      </w:r>
    </w:p>
    <w:p w:rsidR="00073AF7" w:rsidRPr="0078718C" w:rsidRDefault="00073AF7" w:rsidP="00073AF7">
      <w:pPr>
        <w:rPr>
          <w:lang w:val="az-Latn-AZ"/>
        </w:rPr>
      </w:pPr>
    </w:p>
    <w:p w:rsidR="00073AF7" w:rsidRPr="0078718C" w:rsidRDefault="00073AF7" w:rsidP="00073AF7">
      <w:pPr>
        <w:rPr>
          <w:lang w:val="az-Latn-AZ"/>
        </w:rPr>
      </w:pPr>
      <w:r w:rsidRPr="0078718C">
        <w:rPr>
          <w:lang w:val="az-Latn-AZ"/>
        </w:rPr>
        <w:t>x1:</w:t>
      </w:r>
      <w:r w:rsidR="001B42E8" w:rsidRPr="0078718C">
        <w:rPr>
          <w:lang w:val="az-Latn-AZ"/>
        </w:rPr>
        <w:t xml:space="preserve"> İhraç Edilen</w:t>
      </w:r>
      <w:r w:rsidRPr="0078718C">
        <w:rPr>
          <w:lang w:val="az-Latn-AZ"/>
        </w:rPr>
        <w:t xml:space="preserve"> Bir Barel Petrol Fiyatın</w:t>
      </w:r>
      <w:r w:rsidR="001B42E8" w:rsidRPr="0078718C">
        <w:rPr>
          <w:lang w:val="az-Latn-AZ"/>
        </w:rPr>
        <w:t>ın Yüzdelik Değer Değişimi</w:t>
      </w:r>
    </w:p>
    <w:p w:rsidR="00073AF7" w:rsidRPr="0078718C" w:rsidRDefault="00073AF7" w:rsidP="00073AF7">
      <w:pPr>
        <w:rPr>
          <w:lang w:val="az-Latn-AZ"/>
        </w:rPr>
      </w:pPr>
    </w:p>
    <w:p w:rsidR="00073AF7" w:rsidRPr="0078718C" w:rsidRDefault="00073AF7" w:rsidP="00073AF7">
      <w:pPr>
        <w:rPr>
          <w:lang w:val="az-Latn-AZ"/>
        </w:rPr>
      </w:pPr>
      <w:r w:rsidRPr="0078718C">
        <w:rPr>
          <w:lang w:val="az-Latn-AZ"/>
        </w:rPr>
        <w:t xml:space="preserve">x2: </w:t>
      </w:r>
      <w:r w:rsidR="001B42E8" w:rsidRPr="0078718C">
        <w:rPr>
          <w:lang w:val="az-Latn-AZ"/>
        </w:rPr>
        <w:t xml:space="preserve">İhraç Edilen </w:t>
      </w:r>
      <w:r w:rsidRPr="0078718C">
        <w:rPr>
          <w:lang w:val="az-Latn-AZ"/>
        </w:rPr>
        <w:t>m³ Cinsinden Doğal Gaz Fiyatının Yüzd</w:t>
      </w:r>
      <w:r w:rsidR="001B42E8" w:rsidRPr="0078718C">
        <w:rPr>
          <w:lang w:val="az-Latn-AZ"/>
        </w:rPr>
        <w:t>elik Değer Değişimi</w:t>
      </w:r>
    </w:p>
    <w:p w:rsidR="00073AF7" w:rsidRPr="0078718C" w:rsidRDefault="00073AF7" w:rsidP="00073AF7">
      <w:pPr>
        <w:rPr>
          <w:lang w:val="az-Latn-AZ"/>
        </w:rPr>
      </w:pPr>
    </w:p>
    <w:p w:rsidR="00073AF7" w:rsidRPr="0078718C" w:rsidRDefault="00073AF7" w:rsidP="00073AF7">
      <w:pPr>
        <w:rPr>
          <w:lang w:val="az-Latn-AZ"/>
        </w:rPr>
      </w:pPr>
      <w:r w:rsidRPr="0078718C">
        <w:rPr>
          <w:lang w:val="az-Latn-AZ"/>
        </w:rPr>
        <w:t>x3:</w:t>
      </w:r>
      <w:r w:rsidR="001B42E8" w:rsidRPr="0078718C">
        <w:rPr>
          <w:lang w:val="az-Latn-AZ"/>
        </w:rPr>
        <w:t xml:space="preserve"> İthal Edilen</w:t>
      </w:r>
      <w:r w:rsidRPr="0078718C">
        <w:rPr>
          <w:lang w:val="az-Latn-AZ"/>
        </w:rPr>
        <w:t xml:space="preserve"> Ton Cinsinden Demir-Çelik Fiyatlarının Yüz</w:t>
      </w:r>
      <w:r w:rsidR="001B42E8" w:rsidRPr="0078718C">
        <w:rPr>
          <w:lang w:val="az-Latn-AZ"/>
        </w:rPr>
        <w:t xml:space="preserve">delik Değişimi </w:t>
      </w:r>
    </w:p>
    <w:p w:rsidR="00073AF7" w:rsidRPr="0078718C" w:rsidRDefault="00073AF7" w:rsidP="00073AF7">
      <w:pPr>
        <w:rPr>
          <w:lang w:val="az-Latn-AZ"/>
        </w:rPr>
      </w:pPr>
    </w:p>
    <w:p w:rsidR="00073AF7" w:rsidRPr="0078718C" w:rsidRDefault="00073AF7" w:rsidP="00073AF7">
      <w:pPr>
        <w:rPr>
          <w:lang w:val="az-Latn-AZ"/>
        </w:rPr>
      </w:pPr>
      <w:r w:rsidRPr="0078718C">
        <w:rPr>
          <w:lang w:val="az-Latn-AZ"/>
        </w:rPr>
        <w:t>x4: Ticaretin Ya</w:t>
      </w:r>
      <w:r w:rsidR="001B42E8" w:rsidRPr="0078718C">
        <w:rPr>
          <w:lang w:val="az-Latn-AZ"/>
        </w:rPr>
        <w:t xml:space="preserve">pıldığı Para Birimi </w:t>
      </w:r>
    </w:p>
    <w:p w:rsidR="00073AF7" w:rsidRPr="0078718C" w:rsidRDefault="00073AF7" w:rsidP="00073AF7">
      <w:pPr>
        <w:rPr>
          <w:lang w:val="az-Latn-AZ"/>
        </w:rPr>
      </w:pPr>
    </w:p>
    <w:p w:rsidR="00073AF7" w:rsidRPr="0078718C" w:rsidRDefault="00073AF7" w:rsidP="00073AF7">
      <w:pPr>
        <w:rPr>
          <w:lang w:val="az-Latn-AZ"/>
        </w:rPr>
      </w:pPr>
      <w:r w:rsidRPr="0078718C">
        <w:rPr>
          <w:lang w:val="az-Latn-AZ"/>
        </w:rPr>
        <w:t>Daha spesifik olarak:</w:t>
      </w:r>
    </w:p>
    <w:p w:rsidR="00073AF7" w:rsidRPr="0078718C" w:rsidRDefault="00073AF7" w:rsidP="00073AF7">
      <w:pPr>
        <w:rPr>
          <w:lang w:val="az-Latn-AZ"/>
        </w:rPr>
      </w:pPr>
    </w:p>
    <w:p w:rsidR="00073AF7" w:rsidRPr="0078718C" w:rsidRDefault="00073AF7" w:rsidP="00073AF7">
      <w:pPr>
        <w:rPr>
          <w:lang w:val="az-Latn-AZ"/>
        </w:rPr>
      </w:pPr>
      <w:r w:rsidRPr="0078718C">
        <w:rPr>
          <w:lang w:val="az-Latn-AZ"/>
        </w:rPr>
        <w:t>x4= 1</w:t>
      </w:r>
      <w:r w:rsidR="001B42E8" w:rsidRPr="0078718C">
        <w:rPr>
          <w:lang w:val="az-Latn-AZ"/>
        </w:rPr>
        <w:t>(K</w:t>
      </w:r>
      <w:r w:rsidR="00912007">
        <w:rPr>
          <w:lang w:val="az-Latn-AZ"/>
        </w:rPr>
        <w:t>ı</w:t>
      </w:r>
      <w:r w:rsidR="001B42E8" w:rsidRPr="0078718C">
        <w:rPr>
          <w:lang w:val="az-Latn-AZ"/>
        </w:rPr>
        <w:t>lavuz Değişken)</w:t>
      </w:r>
      <w:r w:rsidRPr="0078718C">
        <w:rPr>
          <w:lang w:val="az-Latn-AZ"/>
        </w:rPr>
        <w:t xml:space="preserve"> :  Azerbaycan Manatı ile Yapılan Ticaret</w:t>
      </w:r>
    </w:p>
    <w:p w:rsidR="00073AF7" w:rsidRPr="0078718C" w:rsidRDefault="00073AF7" w:rsidP="00073AF7">
      <w:pPr>
        <w:rPr>
          <w:lang w:val="az-Latn-AZ"/>
        </w:rPr>
      </w:pPr>
      <w:r w:rsidRPr="0078718C">
        <w:rPr>
          <w:lang w:val="az-Latn-AZ"/>
        </w:rPr>
        <w:t>x4</w:t>
      </w:r>
      <w:r w:rsidRPr="0078718C">
        <w:t xml:space="preserve"> = 2</w:t>
      </w:r>
      <w:r w:rsidRPr="0078718C">
        <w:rPr>
          <w:lang w:val="az-Latn-AZ"/>
        </w:rPr>
        <w:t>:  ABD Doları ile Yapılan Ticaret</w:t>
      </w:r>
    </w:p>
    <w:p w:rsidR="00A24793" w:rsidRDefault="00073AF7" w:rsidP="00073AF7">
      <w:pPr>
        <w:rPr>
          <w:sz w:val="28"/>
          <w:szCs w:val="28"/>
          <w:lang w:val="az-Latn-AZ"/>
        </w:rPr>
      </w:pPr>
      <w:r w:rsidRPr="0078718C">
        <w:rPr>
          <w:lang w:val="az-Latn-AZ"/>
        </w:rPr>
        <w:t xml:space="preserve">x4 = 3: </w:t>
      </w:r>
      <w:r w:rsidR="001B42E8" w:rsidRPr="0078718C">
        <w:rPr>
          <w:lang w:val="az-Latn-AZ"/>
        </w:rPr>
        <w:t xml:space="preserve"> </w:t>
      </w:r>
      <w:r w:rsidRPr="0078718C">
        <w:rPr>
          <w:lang w:val="az-Latn-AZ"/>
        </w:rPr>
        <w:t>Euro ile Yapılan Ticaret</w:t>
      </w:r>
    </w:p>
    <w:p w:rsidR="001B42E8" w:rsidRDefault="001B42E8" w:rsidP="00B34D84">
      <w:pPr>
        <w:jc w:val="both"/>
        <w:rPr>
          <w:sz w:val="28"/>
          <w:szCs w:val="28"/>
          <w:lang w:val="az-Latn-AZ"/>
        </w:rPr>
      </w:pPr>
    </w:p>
    <w:p w:rsidR="001B42E8" w:rsidRDefault="001B42E8" w:rsidP="00B34D84">
      <w:pPr>
        <w:jc w:val="both"/>
        <w:rPr>
          <w:sz w:val="28"/>
          <w:szCs w:val="28"/>
          <w:lang w:val="az-Latn-AZ"/>
        </w:rPr>
      </w:pPr>
    </w:p>
    <w:p w:rsidR="0078718C" w:rsidRPr="008F59BB" w:rsidRDefault="001B42E8" w:rsidP="008F59BB">
      <w:pPr>
        <w:pStyle w:val="Default"/>
        <w:rPr>
          <w:b/>
          <w:sz w:val="32"/>
          <w:szCs w:val="32"/>
        </w:rPr>
      </w:pPr>
      <w:r w:rsidRPr="001B42E8">
        <w:rPr>
          <w:b/>
          <w:sz w:val="32"/>
          <w:szCs w:val="32"/>
          <w:lang w:val="az-Latn-AZ"/>
        </w:rPr>
        <w:t xml:space="preserve">2) </w:t>
      </w:r>
      <w:r w:rsidRPr="001B42E8">
        <w:rPr>
          <w:b/>
          <w:sz w:val="32"/>
          <w:szCs w:val="32"/>
        </w:rPr>
        <w:t>Değişkenlere ait tanımlayıcı istatistikler:</w:t>
      </w:r>
      <w:r w:rsidR="008F59BB">
        <w:rPr>
          <w:noProof/>
          <w:lang w:val="tr-TR" w:eastAsia="tr-TR"/>
        </w:rPr>
        <w:drawing>
          <wp:anchor distT="0" distB="0" distL="114300" distR="114300" simplePos="0" relativeHeight="251662336" behindDoc="0" locked="0" layoutInCell="1" allowOverlap="1" wp14:anchorId="13236607" wp14:editId="500DD330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6728476" cy="175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ımlayıcı İstatistik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7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84">
        <w:br w:type="page"/>
      </w:r>
    </w:p>
    <w:p w:rsidR="0078718C" w:rsidRPr="0078718C" w:rsidRDefault="0078718C">
      <w:pPr>
        <w:rPr>
          <w:b/>
        </w:rPr>
      </w:pPr>
      <w:r w:rsidRPr="0078718C">
        <w:rPr>
          <w:b/>
        </w:rPr>
        <w:lastRenderedPageBreak/>
        <w:t>Yorum:</w:t>
      </w:r>
    </w:p>
    <w:p w:rsidR="0078718C" w:rsidRDefault="0078718C"/>
    <w:p w:rsidR="005A1677" w:rsidRDefault="005A1677">
      <w:r>
        <w:t xml:space="preserve">Öncelikle belirtmek gerekir ki, R </w:t>
      </w:r>
      <w:r>
        <w:rPr>
          <w:lang w:val="az-Latn-AZ"/>
        </w:rPr>
        <w:t>üzerinden yapılan çalışmada gösterim açısından kolaylık sağlaması için değişken adları yerine orjinal veride bulunan y</w:t>
      </w:r>
      <w:r>
        <w:t>, x1, x2, x3 ve x4 değişkenleri kullanılmıştır. Ama raporumuzdaki gerekli yorumlar için değişken adları kullanılacaktır.</w:t>
      </w:r>
    </w:p>
    <w:p w:rsidR="005A1677" w:rsidRPr="005A1677" w:rsidRDefault="005A1677">
      <w:pPr>
        <w:rPr>
          <w:lang w:val="az-Latn-AZ"/>
        </w:rPr>
      </w:pPr>
    </w:p>
    <w:p w:rsidR="005A1677" w:rsidRDefault="0078718C">
      <w:pPr>
        <w:rPr>
          <w:lang w:val="az-Latn-AZ"/>
        </w:rPr>
      </w:pPr>
      <w:r>
        <w:t>Tanımlayıcı İstatistikler</w:t>
      </w:r>
      <w:r w:rsidR="006375A9">
        <w:t xml:space="preserve"> Tablosu</w:t>
      </w:r>
      <w:r>
        <w:t xml:space="preserve"> incelendiğinde</w:t>
      </w:r>
      <w:r w:rsidR="006375A9">
        <w:t>,</w:t>
      </w:r>
      <w:r w:rsidR="00E329BF">
        <w:t xml:space="preserve"> örneklem büyüklüğü 100 olan veride</w:t>
      </w:r>
      <w:r>
        <w:t xml:space="preserve"> bağımlı y değişkeni ve bağımsız x2 değişkeni değerlerinin hem pozitif hem de negatif değerler içerdiği,</w:t>
      </w:r>
      <w:r w:rsidR="00E329BF">
        <w:t xml:space="preserve"> buna karşın,</w:t>
      </w:r>
      <w:r>
        <w:t xml:space="preserve"> x1 ve x3 de</w:t>
      </w:r>
      <w:r>
        <w:rPr>
          <w:lang w:val="az-Latn-AZ"/>
        </w:rPr>
        <w:t>ğişkenlerinin sadece pozitif değerler içerdiği</w:t>
      </w:r>
      <w:r>
        <w:t>, x4 de</w:t>
      </w:r>
      <w:r>
        <w:rPr>
          <w:lang w:val="az-Latn-AZ"/>
        </w:rPr>
        <w:t xml:space="preserve">ğişkeni de nitel değişken olduğundan </w:t>
      </w:r>
      <w:r w:rsidR="006375A9">
        <w:rPr>
          <w:lang w:val="az-Latn-AZ"/>
        </w:rPr>
        <w:t>kategorik türlerin frekansları</w:t>
      </w:r>
      <w:r>
        <w:rPr>
          <w:lang w:val="az-Latn-AZ"/>
        </w:rPr>
        <w:t xml:space="preserve"> verilmiştir.</w:t>
      </w:r>
      <w:r w:rsidR="005A1677">
        <w:rPr>
          <w:lang w:val="az-Latn-AZ"/>
        </w:rPr>
        <w:t xml:space="preserve"> Ba</w:t>
      </w:r>
      <w:r w:rsidR="006375A9">
        <w:rPr>
          <w:lang w:val="az-Latn-AZ"/>
        </w:rPr>
        <w:t xml:space="preserve">ğımlı y değişkeni </w:t>
      </w:r>
      <w:r w:rsidR="006375A9" w:rsidRPr="006375A9">
        <w:rPr>
          <w:lang w:val="az-Latn-AZ"/>
        </w:rPr>
        <w:t>geniş bir aralıkta olup, özellikle yüksek pozitif bir maksimum değere sahiptir. Ortalaması -0.314 ve medyanı -2.091 olduğu için dağılımı biraz negatif yönlü olabilir.</w:t>
      </w:r>
      <w:r w:rsidR="006375A9">
        <w:rPr>
          <w:lang w:val="az-Latn-AZ"/>
        </w:rPr>
        <w:t xml:space="preserve"> Diğer bağımsız nicel değişkenlerin </w:t>
      </w:r>
      <w:r w:rsidR="006375A9" w:rsidRPr="006375A9">
        <w:rPr>
          <w:lang w:val="az-Latn-AZ"/>
        </w:rPr>
        <w:t>ortalaması ve medyanı oldukça yakındır, bu da dağılımının simetrik olabileceğini gösterir.</w:t>
      </w:r>
    </w:p>
    <w:p w:rsidR="006375A9" w:rsidRDefault="006375A9">
      <w:pPr>
        <w:rPr>
          <w:lang w:val="az-Latn-AZ"/>
        </w:rPr>
      </w:pPr>
    </w:p>
    <w:p w:rsidR="006375A9" w:rsidRDefault="006375A9" w:rsidP="006375A9">
      <w:pPr>
        <w:rPr>
          <w:lang w:val="az-Latn-AZ"/>
        </w:rPr>
      </w:pPr>
    </w:p>
    <w:p w:rsidR="006375A9" w:rsidRDefault="006375A9" w:rsidP="006375A9">
      <w:pPr>
        <w:rPr>
          <w:lang w:val="az-Latn-AZ"/>
        </w:rPr>
      </w:pPr>
    </w:p>
    <w:p w:rsidR="006375A9" w:rsidRDefault="006375A9" w:rsidP="006375A9">
      <w:pPr>
        <w:rPr>
          <w:b/>
          <w:sz w:val="32"/>
          <w:szCs w:val="32"/>
        </w:rPr>
      </w:pPr>
      <w:r w:rsidRPr="006375A9">
        <w:rPr>
          <w:b/>
          <w:sz w:val="32"/>
          <w:szCs w:val="32"/>
        </w:rPr>
        <w:t>3) Normallik ve Doğrusallık incelemesi, Normallik D</w:t>
      </w:r>
      <w:r w:rsidRPr="006375A9">
        <w:rPr>
          <w:b/>
          <w:sz w:val="32"/>
          <w:szCs w:val="32"/>
          <w:lang w:val="az-Latn-AZ"/>
        </w:rPr>
        <w:t>önüşümü</w:t>
      </w:r>
      <w:r>
        <w:rPr>
          <w:b/>
          <w:sz w:val="32"/>
          <w:szCs w:val="32"/>
        </w:rPr>
        <w:t>:</w:t>
      </w:r>
    </w:p>
    <w:p w:rsidR="00C77E41" w:rsidRDefault="00C77E41" w:rsidP="006375A9">
      <w:pPr>
        <w:rPr>
          <w:b/>
          <w:sz w:val="32"/>
          <w:szCs w:val="32"/>
        </w:rPr>
      </w:pPr>
    </w:p>
    <w:p w:rsidR="00C77E41" w:rsidRDefault="00C77E41" w:rsidP="006375A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tr-TR" w:eastAsia="tr-TR"/>
        </w:rPr>
        <w:drawing>
          <wp:anchor distT="0" distB="0" distL="114300" distR="114300" simplePos="0" relativeHeight="251663360" behindDoc="0" locked="0" layoutInCell="1" allowOverlap="1" wp14:anchorId="29089467" wp14:editId="4931EDA3">
            <wp:simplePos x="0" y="0"/>
            <wp:positionH relativeFrom="column">
              <wp:posOffset>952500</wp:posOffset>
            </wp:positionH>
            <wp:positionV relativeFrom="paragraph">
              <wp:posOffset>6350</wp:posOffset>
            </wp:positionV>
            <wp:extent cx="4124325" cy="285970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PLO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9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18C" w:rsidRPr="006375A9" w:rsidRDefault="00C77E41" w:rsidP="006375A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tr-TR" w:eastAsia="tr-TR"/>
        </w:rPr>
        <w:drawing>
          <wp:anchor distT="0" distB="0" distL="114300" distR="114300" simplePos="0" relativeHeight="251664384" behindDoc="0" locked="0" layoutInCell="1" allowOverlap="1" wp14:anchorId="741CD852" wp14:editId="11A3A9DE">
            <wp:simplePos x="0" y="0"/>
            <wp:positionH relativeFrom="column">
              <wp:posOffset>847725</wp:posOffset>
            </wp:positionH>
            <wp:positionV relativeFrom="paragraph">
              <wp:posOffset>3242310</wp:posOffset>
            </wp:positionV>
            <wp:extent cx="4505954" cy="1762371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rmallik testi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5A9">
        <w:rPr>
          <w:b/>
          <w:sz w:val="32"/>
          <w:szCs w:val="32"/>
        </w:rPr>
        <w:br/>
      </w:r>
      <w:r w:rsidR="0078718C" w:rsidRPr="006375A9">
        <w:rPr>
          <w:b/>
          <w:sz w:val="32"/>
          <w:szCs w:val="32"/>
        </w:rPr>
        <w:br w:type="page"/>
      </w:r>
    </w:p>
    <w:p w:rsidR="00E27724" w:rsidRPr="00E27724" w:rsidRDefault="00E27724">
      <w:pPr>
        <w:rPr>
          <w:b/>
          <w:sz w:val="28"/>
          <w:szCs w:val="28"/>
        </w:rPr>
      </w:pPr>
      <w:r w:rsidRPr="00E27724">
        <w:rPr>
          <w:b/>
          <w:sz w:val="28"/>
          <w:szCs w:val="28"/>
        </w:rPr>
        <w:lastRenderedPageBreak/>
        <w:t>Normallik İncelemesi:</w:t>
      </w:r>
    </w:p>
    <w:p w:rsidR="00E27724" w:rsidRDefault="00E27724">
      <w:pPr>
        <w:rPr>
          <w:b/>
        </w:rPr>
      </w:pPr>
    </w:p>
    <w:p w:rsidR="00C77E41" w:rsidRPr="00C77E41" w:rsidRDefault="00C77E41">
      <w:pPr>
        <w:rPr>
          <w:b/>
        </w:rPr>
      </w:pPr>
      <w:r w:rsidRPr="00C77E41">
        <w:rPr>
          <w:b/>
        </w:rPr>
        <w:t>Yorum:</w:t>
      </w:r>
    </w:p>
    <w:p w:rsidR="00C77E41" w:rsidRDefault="00C77E41"/>
    <w:p w:rsidR="00E27724" w:rsidRDefault="003013C6" w:rsidP="00912007">
      <w:pPr>
        <w:rPr>
          <w:lang w:val="az-Latn-AZ"/>
        </w:rPr>
      </w:pPr>
      <w:r>
        <w:t xml:space="preserve">Regresyon </w:t>
      </w:r>
      <w:r>
        <w:rPr>
          <w:lang w:val="az-Latn-AZ"/>
        </w:rPr>
        <w:t xml:space="preserve">Çözümlemesi çalışmalarında en önemli varsayımlardan biri de </w:t>
      </w:r>
      <w:r>
        <w:t>Normalliğin sağlanmasıdır.</w:t>
      </w:r>
      <w:r w:rsidR="00C77E41" w:rsidRPr="00912007">
        <w:t xml:space="preserve"> </w:t>
      </w:r>
      <w:r>
        <w:t xml:space="preserve">Normallik </w:t>
      </w:r>
      <w:r w:rsidR="00C77E41" w:rsidRPr="00912007">
        <w:t>ve Do</w:t>
      </w:r>
      <w:r>
        <w:rPr>
          <w:lang w:val="az-Latn-AZ"/>
        </w:rPr>
        <w:t>ğrusallık incele</w:t>
      </w:r>
      <w:r w:rsidR="00C77E41" w:rsidRPr="00912007">
        <w:rPr>
          <w:lang w:val="az-Latn-AZ"/>
        </w:rPr>
        <w:t>mesi bağımlı değişken üzerinden yapılır. Normalliğin incelenmesi için hem grafik hem de t</w:t>
      </w:r>
      <w:r w:rsidR="00912007">
        <w:rPr>
          <w:lang w:val="az-Latn-AZ"/>
        </w:rPr>
        <w:t>est yöntemi kullanılabilir</w:t>
      </w:r>
      <w:r w:rsidR="00C77E41" w:rsidRPr="00912007">
        <w:rPr>
          <w:lang w:val="az-Latn-AZ"/>
        </w:rPr>
        <w:t>. İlk olarak</w:t>
      </w:r>
      <w:r w:rsidR="00C77E41" w:rsidRPr="00912007">
        <w:t>, yukar</w:t>
      </w:r>
      <w:r w:rsidR="00C77E41" w:rsidRPr="00912007">
        <w:rPr>
          <w:lang w:val="az-Latn-AZ"/>
        </w:rPr>
        <w:t>ıdaki çıktıdan da görüleceği üzere</w:t>
      </w:r>
      <w:r w:rsidR="00C77E41" w:rsidRPr="00912007">
        <w:t>, grafik yöntemi ku</w:t>
      </w:r>
      <w:r w:rsidR="00912007">
        <w:t>llanılmış ve baz</w:t>
      </w:r>
      <w:r w:rsidR="00E27724">
        <w:rPr>
          <w:lang w:val="az-Latn-AZ"/>
        </w:rPr>
        <w:t>ı değerlerin</w:t>
      </w:r>
      <w:r w:rsidR="00E27724">
        <w:t xml:space="preserve"> </w:t>
      </w:r>
      <w:r w:rsidR="00912007" w:rsidRPr="00912007">
        <w:t>45 derecelik</w:t>
      </w:r>
      <w:r w:rsidR="00C77E41" w:rsidRPr="00912007">
        <w:t xml:space="preserve"> doğru etrafı</w:t>
      </w:r>
      <w:r w:rsidR="00912007" w:rsidRPr="00912007">
        <w:t xml:space="preserve">nda </w:t>
      </w:r>
      <w:r w:rsidR="00C77E41" w:rsidRPr="00912007">
        <w:t xml:space="preserve"> normal dağılım gö</w:t>
      </w:r>
      <w:r w:rsidR="00DF36AC">
        <w:t>sterilm</w:t>
      </w:r>
      <w:r w:rsidR="00912007">
        <w:t>esine engel olduğu</w:t>
      </w:r>
      <w:r w:rsidR="00C77E41" w:rsidRPr="00912007">
        <w:t xml:space="preserve"> söylenebilir. Q-Q Plot’tan normal dağılıma uygunluk tam olarak anlaşılmıyorsa, non-parametrik testlerle normallik incelemesi yapılabilir. </w:t>
      </w:r>
      <w:r w:rsidR="00912007">
        <w:t>Gözlem sayısı 50 den büyük olduğu için Kolmogorov-Smirnov ve Anderson – Darling normallik testleri uygulanm</w:t>
      </w:r>
      <w:r w:rsidR="00912007">
        <w:rPr>
          <w:lang w:val="az-Latn-AZ"/>
        </w:rPr>
        <w:t xml:space="preserve">ıştır. Kolmogorov – Smirnov testi için </w:t>
      </w:r>
      <w:r w:rsidR="00E27724">
        <w:rPr>
          <w:lang w:val="az-Latn-AZ"/>
        </w:rPr>
        <w:t>d</w:t>
      </w:r>
      <w:r w:rsidR="00912007" w:rsidRPr="00912007">
        <w:rPr>
          <w:lang w:val="az-Latn-AZ"/>
        </w:rPr>
        <w:t>ağılı</w:t>
      </w:r>
      <w:r w:rsidR="00E27724">
        <w:rPr>
          <w:lang w:val="az-Latn-AZ"/>
        </w:rPr>
        <w:t>m parametreleri bilinmediğinden</w:t>
      </w:r>
      <w:r w:rsidR="00912007" w:rsidRPr="00912007">
        <w:rPr>
          <w:lang w:val="az-Latn-AZ"/>
        </w:rPr>
        <w:t xml:space="preserve"> lillieTest fonksi</w:t>
      </w:r>
      <w:r w:rsidR="00E27724">
        <w:rPr>
          <w:lang w:val="az-Latn-AZ"/>
        </w:rPr>
        <w:t xml:space="preserve">yonu ile KS sonucu elde edilir. </w:t>
      </w:r>
      <w:r w:rsidR="00912007" w:rsidRPr="00912007">
        <w:rPr>
          <w:lang w:val="az-Latn-AZ"/>
        </w:rPr>
        <w:t>Parametreleri bilinseydi ks.test fonksiyonu ile test edilebilirdi.</w:t>
      </w:r>
      <w:r w:rsidR="00E27724">
        <w:rPr>
          <w:lang w:val="az-Latn-AZ"/>
        </w:rPr>
        <w:t xml:space="preserve"> Her 2 test sonucunda p</w:t>
      </w:r>
      <w:r w:rsidR="00E27724">
        <w:t>-value &lt; 0.05 oldu</w:t>
      </w:r>
      <w:r w:rsidR="00DF0F78">
        <w:rPr>
          <w:lang w:val="az-Latn-AZ"/>
        </w:rPr>
        <w:t xml:space="preserve">ğundan </w:t>
      </w:r>
      <w:r w:rsidR="00025DF1">
        <w:rPr>
          <w:lang w:val="az-Latn-AZ"/>
        </w:rPr>
        <w:t xml:space="preserve">aşağıda kurulan hipoteze göre </w:t>
      </w:r>
      <w:r w:rsidR="00DF0F78">
        <w:rPr>
          <w:lang w:val="az-Latn-AZ"/>
        </w:rPr>
        <w:t>Ho reddedilir. y değişkenin dağılımı</w:t>
      </w:r>
      <w:r w:rsidR="00E27724">
        <w:rPr>
          <w:lang w:val="az-Latn-AZ"/>
        </w:rPr>
        <w:t xml:space="preserve"> Normal Dağılımdan farklı bir  dağılış gösteriyor.</w:t>
      </w:r>
    </w:p>
    <w:p w:rsidR="00E27724" w:rsidRDefault="00E27724" w:rsidP="00912007">
      <w:pPr>
        <w:rPr>
          <w:lang w:val="az-Latn-AZ"/>
        </w:rPr>
      </w:pPr>
    </w:p>
    <w:p w:rsidR="00E27724" w:rsidRPr="00E27724" w:rsidRDefault="00E27724" w:rsidP="00912007">
      <w:pPr>
        <w:rPr>
          <w:b/>
        </w:rPr>
      </w:pPr>
      <w:r w:rsidRPr="00E27724">
        <w:rPr>
          <w:b/>
          <w:lang w:val="az-Latn-AZ"/>
        </w:rPr>
        <w:t>Kurulan Hipotez</w:t>
      </w:r>
      <w:r w:rsidRPr="00E27724">
        <w:rPr>
          <w:b/>
        </w:rPr>
        <w:t>:</w:t>
      </w:r>
    </w:p>
    <w:p w:rsidR="00E27724" w:rsidRDefault="00E27724" w:rsidP="00912007">
      <w:pPr>
        <w:rPr>
          <w:lang w:val="az-Latn-AZ"/>
        </w:rPr>
      </w:pPr>
      <w:r>
        <w:rPr>
          <w:lang w:val="az-Latn-AZ"/>
        </w:rPr>
        <w:t>H0</w:t>
      </w:r>
      <w:r w:rsidR="00DF0F78">
        <w:t>: y değişkeni dağılımı</w:t>
      </w:r>
      <w:r>
        <w:t xml:space="preserve"> Normal Da</w:t>
      </w:r>
      <w:r>
        <w:rPr>
          <w:lang w:val="az-Latn-AZ"/>
        </w:rPr>
        <w:t>ğılıma uygun dağılış gösterir</w:t>
      </w:r>
    </w:p>
    <w:p w:rsidR="00E27724" w:rsidRDefault="00E27724" w:rsidP="00912007">
      <w:r>
        <w:rPr>
          <w:lang w:val="az-Latn-AZ"/>
        </w:rPr>
        <w:t>Hs</w:t>
      </w:r>
      <w:r w:rsidR="00DF0F78">
        <w:t>: y değişkeni d</w:t>
      </w:r>
      <w:r>
        <w:t>ağılımı Normal Dağılımdan farklı dağılış gösterir.</w:t>
      </w:r>
    </w:p>
    <w:p w:rsidR="00E27724" w:rsidRDefault="00E27724" w:rsidP="00912007"/>
    <w:p w:rsidR="00DF36AC" w:rsidRDefault="00DF36AC" w:rsidP="00912007"/>
    <w:p w:rsidR="00E27724" w:rsidRPr="00DF36AC" w:rsidRDefault="00DF36AC" w:rsidP="00912007">
      <w:pPr>
        <w:rPr>
          <w:b/>
          <w:sz w:val="28"/>
          <w:szCs w:val="28"/>
        </w:rPr>
      </w:pPr>
      <w:r w:rsidRPr="00DF36AC">
        <w:rPr>
          <w:b/>
          <w:sz w:val="28"/>
          <w:szCs w:val="28"/>
        </w:rPr>
        <w:t>Normallik D</w:t>
      </w:r>
      <w:r w:rsidR="00F95066">
        <w:rPr>
          <w:b/>
          <w:sz w:val="28"/>
          <w:szCs w:val="28"/>
          <w:lang w:val="az-Latn-AZ"/>
        </w:rPr>
        <w:t>önüşümleri</w:t>
      </w:r>
      <w:r w:rsidRPr="00DF36AC">
        <w:rPr>
          <w:b/>
          <w:sz w:val="28"/>
          <w:szCs w:val="28"/>
        </w:rPr>
        <w:t>:</w:t>
      </w:r>
      <w:r w:rsidRPr="00DF36AC">
        <w:rPr>
          <w:b/>
          <w:sz w:val="28"/>
          <w:szCs w:val="28"/>
        </w:rPr>
        <w:br/>
      </w:r>
    </w:p>
    <w:p w:rsidR="00DF36AC" w:rsidRDefault="00DF0F78" w:rsidP="00912007">
      <w:pPr>
        <w:rPr>
          <w:lang w:val="az-Latn-AZ"/>
        </w:rPr>
      </w:pPr>
      <w:r>
        <w:t>y değişkeni</w:t>
      </w:r>
      <w:r w:rsidR="00E27724">
        <w:t xml:space="preserve"> Normal Da</w:t>
      </w:r>
      <w:r w:rsidR="00E27724">
        <w:rPr>
          <w:lang w:val="az-Latn-AZ"/>
        </w:rPr>
        <w:t xml:space="preserve">ğılımdan farklı bir dağılış gösterdiğinden bağımlı değişken için Normallik Dönüşümü yapılmalıdır. </w:t>
      </w:r>
      <w:r w:rsidR="00DF36AC">
        <w:rPr>
          <w:lang w:val="az-Latn-AZ"/>
        </w:rPr>
        <w:t>Bağımlı değişken y negatif değerler de içerdiğinden ln ve ya karekök gibi dönüşümler doğrudan uygulanamaz. Analiz kapsamında 4 farklı dönüşüm uygulanmış(1 - tersinin alınması, 2 -</w:t>
      </w:r>
      <w:r w:rsidR="00DF36AC" w:rsidRPr="00DF36AC">
        <w:t xml:space="preserve"> </w:t>
      </w:r>
      <w:r w:rsidR="00DF36AC" w:rsidRPr="00DF36AC">
        <w:rPr>
          <w:lang w:val="az-Latn-AZ"/>
        </w:rPr>
        <w:t>sign fonksiyonu, mutlak değer ve log birleşik dönüşümü</w:t>
      </w:r>
      <w:r w:rsidR="00DF36AC">
        <w:rPr>
          <w:lang w:val="az-Latn-AZ"/>
        </w:rPr>
        <w:t xml:space="preserve">, 3 - </w:t>
      </w:r>
      <w:r w:rsidR="00DF36AC" w:rsidRPr="00DF36AC">
        <w:rPr>
          <w:lang w:val="az-Latn-AZ"/>
        </w:rPr>
        <w:t>sign fonksiyonu, mutlak değer ve üstlü ifade birleşik dönüşümü</w:t>
      </w:r>
      <w:r w:rsidR="00DF36AC">
        <w:t>, 4 -</w:t>
      </w:r>
      <w:r w:rsidR="00DF36AC" w:rsidRPr="00DF36AC">
        <w:t xml:space="preserve"> Yeo-Johnson Dönüşümü</w:t>
      </w:r>
      <w:r w:rsidR="00DF36AC">
        <w:t xml:space="preserve">) </w:t>
      </w:r>
      <w:r w:rsidR="00DF36AC">
        <w:rPr>
          <w:lang w:val="az-Latn-AZ"/>
        </w:rPr>
        <w:t xml:space="preserve"> ve Normallik Testi sonuçları aşağıya eklenmiştir.</w:t>
      </w:r>
    </w:p>
    <w:p w:rsidR="00814884" w:rsidRDefault="00814884" w:rsidP="00912007">
      <w:pPr>
        <w:rPr>
          <w:lang w:val="az-Latn-AZ"/>
        </w:rPr>
      </w:pPr>
    </w:p>
    <w:p w:rsidR="00F95066" w:rsidRDefault="00F95066" w:rsidP="00814884">
      <w:pPr>
        <w:tabs>
          <w:tab w:val="center" w:pos="5400"/>
        </w:tabs>
        <w:rPr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8480" behindDoc="1" locked="0" layoutInCell="1" allowOverlap="1" wp14:anchorId="4F94A3B4" wp14:editId="14591F70">
            <wp:simplePos x="0" y="0"/>
            <wp:positionH relativeFrom="margin">
              <wp:posOffset>307075</wp:posOffset>
            </wp:positionH>
            <wp:positionV relativeFrom="paragraph">
              <wp:posOffset>1749425</wp:posOffset>
            </wp:positionV>
            <wp:extent cx="2988860" cy="1501775"/>
            <wp:effectExtent l="0" t="0" r="254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rmallik Dönüşümü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86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7456" behindDoc="0" locked="0" layoutInCell="1" allowOverlap="1" wp14:anchorId="3A17C682" wp14:editId="3D273342">
            <wp:simplePos x="0" y="0"/>
            <wp:positionH relativeFrom="margin">
              <wp:posOffset>272547</wp:posOffset>
            </wp:positionH>
            <wp:positionV relativeFrom="paragraph">
              <wp:posOffset>8890</wp:posOffset>
            </wp:positionV>
            <wp:extent cx="3083910" cy="150685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rmallik Dönüşümü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9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6AC">
        <w:rPr>
          <w:noProof/>
          <w:lang w:val="tr-TR" w:eastAsia="tr-TR"/>
        </w:rPr>
        <w:drawing>
          <wp:anchor distT="0" distB="0" distL="114300" distR="114300" simplePos="0" relativeHeight="251666432" behindDoc="1" locked="0" layoutInCell="1" allowOverlap="1" wp14:anchorId="23E63023" wp14:editId="50D17B4A">
            <wp:simplePos x="0" y="0"/>
            <wp:positionH relativeFrom="column">
              <wp:posOffset>3643630</wp:posOffset>
            </wp:positionH>
            <wp:positionV relativeFrom="paragraph">
              <wp:posOffset>8890</wp:posOffset>
            </wp:positionV>
            <wp:extent cx="3173095" cy="1500505"/>
            <wp:effectExtent l="0" t="0" r="825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rmallik Dönüşümü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884">
        <w:rPr>
          <w:lang w:val="az-Latn-AZ"/>
        </w:rPr>
        <w:t xml:space="preserve"> 1)</w:t>
      </w:r>
      <w:r w:rsidR="00814884">
        <w:rPr>
          <w:lang w:val="az-Latn-AZ"/>
        </w:rPr>
        <w:tab/>
        <w:t>2)</w:t>
      </w:r>
    </w:p>
    <w:p w:rsidR="00F95066" w:rsidRDefault="00F95066" w:rsidP="00814884">
      <w:pPr>
        <w:tabs>
          <w:tab w:val="center" w:pos="5400"/>
        </w:tabs>
        <w:rPr>
          <w:lang w:val="az-Latn-AZ"/>
        </w:rPr>
      </w:pPr>
    </w:p>
    <w:p w:rsidR="00F95066" w:rsidRDefault="00F95066" w:rsidP="00814884">
      <w:pPr>
        <w:tabs>
          <w:tab w:val="center" w:pos="5400"/>
        </w:tabs>
        <w:rPr>
          <w:lang w:val="az-Latn-AZ"/>
        </w:rPr>
      </w:pPr>
    </w:p>
    <w:p w:rsidR="00F95066" w:rsidRDefault="00F95066" w:rsidP="00814884">
      <w:pPr>
        <w:tabs>
          <w:tab w:val="center" w:pos="5400"/>
        </w:tabs>
        <w:rPr>
          <w:lang w:val="az-Latn-AZ"/>
        </w:rPr>
      </w:pPr>
    </w:p>
    <w:p w:rsidR="00F95066" w:rsidRDefault="00F95066" w:rsidP="00814884">
      <w:pPr>
        <w:tabs>
          <w:tab w:val="center" w:pos="5400"/>
        </w:tabs>
        <w:rPr>
          <w:lang w:val="az-Latn-AZ"/>
        </w:rPr>
      </w:pPr>
    </w:p>
    <w:p w:rsidR="00F95066" w:rsidRDefault="00F95066" w:rsidP="00814884">
      <w:pPr>
        <w:tabs>
          <w:tab w:val="center" w:pos="5400"/>
        </w:tabs>
        <w:rPr>
          <w:lang w:val="az-Latn-AZ"/>
        </w:rPr>
      </w:pPr>
    </w:p>
    <w:p w:rsidR="00F95066" w:rsidRDefault="00F95066" w:rsidP="00814884">
      <w:pPr>
        <w:tabs>
          <w:tab w:val="center" w:pos="5400"/>
        </w:tabs>
        <w:rPr>
          <w:lang w:val="az-Latn-AZ"/>
        </w:rPr>
      </w:pPr>
    </w:p>
    <w:p w:rsidR="00F95066" w:rsidRDefault="00F95066" w:rsidP="00814884">
      <w:pPr>
        <w:tabs>
          <w:tab w:val="center" w:pos="5400"/>
        </w:tabs>
        <w:rPr>
          <w:lang w:val="az-Latn-AZ"/>
        </w:rPr>
      </w:pPr>
    </w:p>
    <w:p w:rsidR="00F95066" w:rsidRDefault="00F95066" w:rsidP="00814884">
      <w:pPr>
        <w:tabs>
          <w:tab w:val="center" w:pos="5400"/>
        </w:tabs>
        <w:rPr>
          <w:lang w:val="az-Latn-AZ"/>
        </w:rPr>
      </w:pPr>
    </w:p>
    <w:p w:rsidR="00F95066" w:rsidRDefault="00F95066" w:rsidP="00814884">
      <w:pPr>
        <w:tabs>
          <w:tab w:val="center" w:pos="5400"/>
        </w:tabs>
        <w:rPr>
          <w:lang w:val="az-Latn-AZ"/>
        </w:rPr>
      </w:pPr>
    </w:p>
    <w:p w:rsidR="00C77E41" w:rsidRPr="00912007" w:rsidRDefault="00F95066" w:rsidP="00814884">
      <w:pPr>
        <w:tabs>
          <w:tab w:val="center" w:pos="5400"/>
        </w:tabs>
        <w:rPr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9504" behindDoc="1" locked="0" layoutInCell="1" allowOverlap="1" wp14:anchorId="0A3A627D" wp14:editId="7CE10450">
            <wp:simplePos x="0" y="0"/>
            <wp:positionH relativeFrom="column">
              <wp:posOffset>3602516</wp:posOffset>
            </wp:positionH>
            <wp:positionV relativeFrom="paragraph">
              <wp:posOffset>4445</wp:posOffset>
            </wp:positionV>
            <wp:extent cx="3616528" cy="1726442"/>
            <wp:effectExtent l="0" t="0" r="3175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rmallik Dönüşümü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28" cy="172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az-Latn-AZ"/>
        </w:rPr>
        <w:t>3)                                                                                       4)</w:t>
      </w:r>
      <w:r w:rsidR="00DF36AC">
        <w:rPr>
          <w:lang w:val="az-Latn-AZ"/>
        </w:rPr>
        <w:br/>
      </w:r>
      <w:r w:rsidR="00DF36AC">
        <w:rPr>
          <w:lang w:val="az-Latn-AZ"/>
        </w:rPr>
        <w:br/>
        <w:t xml:space="preserve"> </w:t>
      </w:r>
      <w:r w:rsidR="00C77E41" w:rsidRPr="00912007">
        <w:br w:type="page"/>
      </w:r>
    </w:p>
    <w:p w:rsidR="00814884" w:rsidRPr="00F95066" w:rsidRDefault="00F95066">
      <w:pPr>
        <w:rPr>
          <w:b/>
        </w:rPr>
      </w:pPr>
      <w:r w:rsidRPr="00F95066">
        <w:rPr>
          <w:b/>
        </w:rPr>
        <w:lastRenderedPageBreak/>
        <w:t>Yorum:</w:t>
      </w:r>
      <w:r w:rsidRPr="00F95066">
        <w:rPr>
          <w:b/>
        </w:rPr>
        <w:br/>
      </w:r>
    </w:p>
    <w:p w:rsidR="0076491A" w:rsidRPr="003013C6" w:rsidRDefault="00DF0F78" w:rsidP="00F95066">
      <w:pPr>
        <w:rPr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71552" behindDoc="1" locked="0" layoutInCell="1" allowOverlap="1" wp14:anchorId="1B4412E3" wp14:editId="1D955DE4">
            <wp:simplePos x="0" y="0"/>
            <wp:positionH relativeFrom="page">
              <wp:align>left</wp:align>
            </wp:positionH>
            <wp:positionV relativeFrom="paragraph">
              <wp:posOffset>2225319</wp:posOffset>
            </wp:positionV>
            <wp:extent cx="4198288" cy="297610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288" cy="2976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066">
        <w:t>Kullan</w:t>
      </w:r>
      <w:r w:rsidR="00F95066">
        <w:rPr>
          <w:lang w:val="az-Latn-AZ"/>
        </w:rPr>
        <w:t xml:space="preserve">ılan 4 dönüşümün hepsinde p – value </w:t>
      </w:r>
      <w:r w:rsidR="00F95066">
        <w:t>&lt; 0.05 oldu</w:t>
      </w:r>
      <w:r w:rsidR="00F95066">
        <w:rPr>
          <w:lang w:val="az-Latn-AZ"/>
        </w:rPr>
        <w:t xml:space="preserve">ğundan dönüşümden önce olduğu gibi yine </w:t>
      </w:r>
      <w:r>
        <w:rPr>
          <w:lang w:val="az-Latn-AZ"/>
        </w:rPr>
        <w:t xml:space="preserve">yukarıda kurulan hipoteze göre </w:t>
      </w:r>
      <w:r w:rsidR="00F95066">
        <w:rPr>
          <w:lang w:val="az-Latn-AZ"/>
        </w:rPr>
        <w:t xml:space="preserve">H0 reddedilir ve </w:t>
      </w:r>
      <w:r>
        <w:rPr>
          <w:lang w:val="az-Latn-AZ"/>
        </w:rPr>
        <w:t>y değişkeninin</w:t>
      </w:r>
      <w:r w:rsidR="0076491A">
        <w:rPr>
          <w:lang w:val="az-Latn-AZ"/>
        </w:rPr>
        <w:t xml:space="preserve"> normal d</w:t>
      </w:r>
      <w:r w:rsidR="00F95066">
        <w:rPr>
          <w:lang w:val="az-Latn-AZ"/>
        </w:rPr>
        <w:t>ağılımdan farklı bir  dağılış gösterdiği söylenir. Yani</w:t>
      </w:r>
      <w:r w:rsidR="00F95066">
        <w:t>, d</w:t>
      </w:r>
      <w:r w:rsidR="00F95066">
        <w:rPr>
          <w:lang w:val="az-Latn-AZ"/>
        </w:rPr>
        <w:t>önüşümler de işe yaramadı. Böyle durumlarda Box-Plot kullanılarak aykırı değerler bulunabilir</w:t>
      </w:r>
      <w:r w:rsidR="00F95066">
        <w:t>. Bulunan de</w:t>
      </w:r>
      <w:r w:rsidR="00F95066">
        <w:rPr>
          <w:lang w:val="az-Latn-AZ"/>
        </w:rPr>
        <w:t>ğerler üzerinde yapılan aykırı değerlerin veri setinden atılması</w:t>
      </w:r>
      <w:r w:rsidR="00F95066">
        <w:t xml:space="preserve">, </w:t>
      </w:r>
      <w:r w:rsidR="00F95066">
        <w:rPr>
          <w:lang w:val="az-Latn-AZ"/>
        </w:rPr>
        <w:t xml:space="preserve">aykırı değerlerin  verinin ortalaması ile değiştirilmesi ya da </w:t>
      </w:r>
      <w:r w:rsidR="00475201">
        <w:rPr>
          <w:lang w:val="az-Latn-AZ"/>
        </w:rPr>
        <w:t>aykırı değerlerin 4</w:t>
      </w:r>
      <w:r w:rsidR="00475201">
        <w:t xml:space="preserve">. </w:t>
      </w:r>
      <w:r w:rsidR="00475201">
        <w:rPr>
          <w:lang w:val="az-Latn-AZ"/>
        </w:rPr>
        <w:t xml:space="preserve">çeyrek değeri olan </w:t>
      </w:r>
      <w:r w:rsidR="00CB1332">
        <w:rPr>
          <w:lang w:val="az-Latn-AZ"/>
        </w:rPr>
        <w:t>maksimum değerle değiştirilmesi</w:t>
      </w:r>
      <w:r w:rsidR="00475201">
        <w:rPr>
          <w:lang w:val="az-Latn-AZ"/>
        </w:rPr>
        <w:t xml:space="preserve"> gibi</w:t>
      </w:r>
      <w:r w:rsidR="00F95066">
        <w:rPr>
          <w:lang w:val="az-Latn-AZ"/>
        </w:rPr>
        <w:t xml:space="preserve"> değişimlerle normalliğin sağlanmasına çalış</w:t>
      </w:r>
      <w:r w:rsidR="00CB1332">
        <w:rPr>
          <w:lang w:val="az-Latn-AZ"/>
        </w:rPr>
        <w:t>ıl</w:t>
      </w:r>
      <w:r w:rsidR="00F95066">
        <w:rPr>
          <w:lang w:val="az-Latn-AZ"/>
        </w:rPr>
        <w:t>ır.</w:t>
      </w:r>
      <w:r w:rsidR="00475201">
        <w:rPr>
          <w:lang w:val="az-Latn-AZ"/>
        </w:rPr>
        <w:t xml:space="preserve"> Biz analiz kapsamında </w:t>
      </w:r>
      <w:r w:rsidR="00CB1332">
        <w:rPr>
          <w:lang w:val="az-Latn-AZ"/>
        </w:rPr>
        <w:t>aykırı değerlerin veri setinden çıkarılmasına karar verdik. Böylelikle</w:t>
      </w:r>
      <w:r w:rsidR="00CB1332">
        <w:t>, ayk</w:t>
      </w:r>
      <w:r w:rsidR="00E329BF">
        <w:rPr>
          <w:lang w:val="az-Latn-AZ"/>
        </w:rPr>
        <w:t xml:space="preserve">ırı değerler olan ve toplamda 5 değerden oluşan </w:t>
      </w:r>
      <w:r w:rsidR="00CB1332">
        <w:t xml:space="preserve"> </w:t>
      </w:r>
      <w:r w:rsidR="00E329BF">
        <w:t>{</w:t>
      </w:r>
      <w:r w:rsidR="00CB1332">
        <w:t>4</w:t>
      </w:r>
      <w:r w:rsidR="00CB1332" w:rsidRPr="00CB1332">
        <w:t>6</w:t>
      </w:r>
      <w:r w:rsidR="00E329BF">
        <w:t xml:space="preserve">.7, 57.7, 41.4, 38.5 , </w:t>
      </w:r>
      <w:r w:rsidR="00CB1332">
        <w:t xml:space="preserve">42.1 </w:t>
      </w:r>
      <w:r w:rsidR="00E329BF">
        <w:t xml:space="preserve">} kümesi </w:t>
      </w:r>
      <w:r w:rsidR="00CB1332">
        <w:t xml:space="preserve">veri setinden </w:t>
      </w:r>
      <w:r w:rsidR="00CB1332">
        <w:rPr>
          <w:lang w:val="az-Latn-AZ"/>
        </w:rPr>
        <w:t>çıkartılarak</w:t>
      </w:r>
      <w:r w:rsidR="00E329BF">
        <w:rPr>
          <w:lang w:val="az-Latn-AZ"/>
        </w:rPr>
        <w:t xml:space="preserve"> örneklem büyüklüğü 95 olan</w:t>
      </w:r>
      <w:r w:rsidR="00CB1332">
        <w:rPr>
          <w:lang w:val="az-Latn-AZ"/>
        </w:rPr>
        <w:t xml:space="preserve"> yeni bir veri seti oluşturuldu. Oluştur</w:t>
      </w:r>
      <w:r>
        <w:rPr>
          <w:lang w:val="az-Latn-AZ"/>
        </w:rPr>
        <w:t>ulan yeni veri setindeki y değişkeninin</w:t>
      </w:r>
      <w:r w:rsidR="00CB1332">
        <w:rPr>
          <w:lang w:val="az-Latn-AZ"/>
        </w:rPr>
        <w:t xml:space="preserve"> normalliği yukarıda bahsi geçen testlerle tekrardan incelendi ve p-value </w:t>
      </w:r>
      <w:r w:rsidR="00CB1332">
        <w:t xml:space="preserve">&gt; 0.05 </w:t>
      </w:r>
      <w:r w:rsidR="0076491A">
        <w:t>oldu</w:t>
      </w:r>
      <w:r w:rsidR="0076491A">
        <w:rPr>
          <w:lang w:val="az-Latn-AZ"/>
        </w:rPr>
        <w:t>ğundan</w:t>
      </w:r>
      <w:r>
        <w:rPr>
          <w:lang w:val="az-Latn-AZ"/>
        </w:rPr>
        <w:t xml:space="preserve"> yukarıda kurulan hipoteze göre</w:t>
      </w:r>
      <w:r w:rsidR="0076491A">
        <w:rPr>
          <w:lang w:val="az-Latn-AZ"/>
        </w:rPr>
        <w:t xml:space="preserve"> Ho reddedilemez</w:t>
      </w:r>
      <w:r w:rsidR="00025DF1">
        <w:t>, yeni veri setindeki</w:t>
      </w:r>
      <w:r>
        <w:t xml:space="preserve"> y değişkeninin dağılımın</w:t>
      </w:r>
      <w:r w:rsidR="00025DF1">
        <w:rPr>
          <w:rFonts w:ascii="Times New Roman" w:hAnsi="Times New Roman" w:cs="Times New Roman"/>
        </w:rPr>
        <w:t>ın</w:t>
      </w:r>
      <w:r w:rsidR="00025DF1">
        <w:t xml:space="preserve"> Normal D</w:t>
      </w:r>
      <w:r w:rsidR="003013C6">
        <w:t>a</w:t>
      </w:r>
      <w:r w:rsidR="00025DF1">
        <w:rPr>
          <w:lang w:val="az-Latn-AZ"/>
        </w:rPr>
        <w:t>ğılımla farkının olmadığı söylenebilir.</w:t>
      </w:r>
      <w:r w:rsidR="003013C6">
        <w:rPr>
          <w:lang w:val="az-Latn-AZ"/>
        </w:rPr>
        <w:br/>
      </w:r>
      <w:r w:rsidR="003013C6">
        <w:rPr>
          <w:lang w:val="az-Latn-AZ"/>
        </w:rPr>
        <w:br/>
      </w:r>
    </w:p>
    <w:p w:rsidR="0076491A" w:rsidRDefault="0076491A" w:rsidP="00F95066">
      <w:pPr>
        <w:rPr>
          <w:lang w:val="az-Latn-AZ"/>
        </w:rPr>
      </w:pPr>
    </w:p>
    <w:p w:rsidR="0076491A" w:rsidRDefault="00DF0F78" w:rsidP="00F95066">
      <w:pPr>
        <w:rPr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72576" behindDoc="1" locked="0" layoutInCell="1" allowOverlap="1" wp14:anchorId="0BFB86D9" wp14:editId="4B70DF6A">
            <wp:simplePos x="0" y="0"/>
            <wp:positionH relativeFrom="margin">
              <wp:posOffset>3756965</wp:posOffset>
            </wp:positionH>
            <wp:positionV relativeFrom="paragraph">
              <wp:posOffset>112369</wp:posOffset>
            </wp:positionV>
            <wp:extent cx="3394513" cy="1884459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rmallik Testi S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513" cy="188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DF0F78" w:rsidRDefault="00DF0F78" w:rsidP="00F95066">
      <w:pPr>
        <w:rPr>
          <w:lang w:val="az-Latn-AZ"/>
        </w:rPr>
      </w:pPr>
    </w:p>
    <w:p w:rsidR="0076491A" w:rsidRPr="00E62EA2" w:rsidRDefault="00AE4E68" w:rsidP="00F95066">
      <w:pPr>
        <w:rPr>
          <w:b/>
          <w:sz w:val="28"/>
          <w:szCs w:val="28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73600" behindDoc="1" locked="0" layoutInCell="1" allowOverlap="1" wp14:anchorId="254AD85D" wp14:editId="435B22E7">
            <wp:simplePos x="0" y="0"/>
            <wp:positionH relativeFrom="margin">
              <wp:posOffset>-470848</wp:posOffset>
            </wp:positionH>
            <wp:positionV relativeFrom="paragraph">
              <wp:posOffset>215587</wp:posOffset>
            </wp:positionV>
            <wp:extent cx="4203511" cy="2980101"/>
            <wp:effectExtent l="0" t="0" r="698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ğrusallık İncelemes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334" cy="2994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EA2" w:rsidRPr="00E62EA2">
        <w:rPr>
          <w:b/>
          <w:sz w:val="28"/>
          <w:szCs w:val="28"/>
        </w:rPr>
        <w:t>D</w:t>
      </w:r>
      <w:r w:rsidR="00E62EA2" w:rsidRPr="00E62EA2">
        <w:rPr>
          <w:b/>
          <w:sz w:val="28"/>
          <w:szCs w:val="28"/>
          <w:lang w:val="az-Latn-AZ"/>
        </w:rPr>
        <w:t>oğrusallık İncelemesi</w:t>
      </w:r>
      <w:r w:rsidR="00E62EA2">
        <w:rPr>
          <w:b/>
          <w:sz w:val="28"/>
          <w:szCs w:val="28"/>
        </w:rPr>
        <w:t>:</w:t>
      </w:r>
      <w:r w:rsidR="00E62EA2">
        <w:rPr>
          <w:b/>
          <w:sz w:val="28"/>
          <w:szCs w:val="28"/>
        </w:rPr>
        <w:br/>
      </w: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AE4E68" w:rsidP="00F95066">
      <w:pPr>
        <w:rPr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74624" behindDoc="1" locked="0" layoutInCell="1" allowOverlap="1" wp14:anchorId="777D443B" wp14:editId="1BAF8CC3">
            <wp:simplePos x="0" y="0"/>
            <wp:positionH relativeFrom="column">
              <wp:posOffset>3677749</wp:posOffset>
            </wp:positionH>
            <wp:positionV relativeFrom="paragraph">
              <wp:posOffset>4966</wp:posOffset>
            </wp:positionV>
            <wp:extent cx="3594337" cy="1072697"/>
            <wp:effectExtent l="0" t="0" r="63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orelyasyon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337" cy="1072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AE4E68" w:rsidRDefault="00AE4E68" w:rsidP="00F95066">
      <w:pPr>
        <w:rPr>
          <w:lang w:val="az-Latn-AZ"/>
        </w:rPr>
      </w:pPr>
    </w:p>
    <w:p w:rsidR="003E7AC8" w:rsidRDefault="003E7AC8" w:rsidP="003E7AC8">
      <w:pPr>
        <w:rPr>
          <w:lang w:val="az-Latn-AZ"/>
        </w:rPr>
      </w:pPr>
    </w:p>
    <w:p w:rsidR="003E7AC8" w:rsidRPr="003E7AC8" w:rsidRDefault="003E7AC8" w:rsidP="003E7AC8">
      <w:pPr>
        <w:rPr>
          <w:lang w:val="az-Latn-AZ"/>
        </w:rPr>
      </w:pPr>
      <w:r w:rsidRPr="00E62EA2">
        <w:rPr>
          <w:b/>
          <w:lang w:val="az-Latn-AZ"/>
        </w:rPr>
        <w:lastRenderedPageBreak/>
        <w:t>Yorum</w:t>
      </w:r>
      <w:r w:rsidRPr="00E62EA2">
        <w:rPr>
          <w:b/>
        </w:rPr>
        <w:t>:</w:t>
      </w:r>
    </w:p>
    <w:p w:rsidR="003E7AC8" w:rsidRDefault="003E7AC8" w:rsidP="003E7AC8">
      <w:pPr>
        <w:rPr>
          <w:lang w:val="az-Latn-AZ"/>
        </w:rPr>
      </w:pPr>
    </w:p>
    <w:p w:rsidR="003E7AC8" w:rsidRDefault="003E7AC8" w:rsidP="003E7AC8">
      <w:pPr>
        <w:rPr>
          <w:sz w:val="23"/>
          <w:szCs w:val="23"/>
          <w:lang w:val="az-Latn-AZ"/>
        </w:rPr>
      </w:pPr>
      <w:r>
        <w:rPr>
          <w:lang w:val="az-Latn-AZ"/>
        </w:rPr>
        <w:t xml:space="preserve">Doğrusallık incelemesi için grafik ve korelasyon matrisi kullanıldı. Manat değerindeki değişim için doğrusallık incelendiğinde, </w:t>
      </w:r>
      <w:r>
        <w:rPr>
          <w:sz w:val="23"/>
          <w:szCs w:val="23"/>
        </w:rPr>
        <w:t>petrol fiyatındaki değişimin ve gaz fiyatındaki değişimin manat değerindeki değişim ile doğrusal bir ilişkisinin olduğu(0.733 ve 0.</w:t>
      </w:r>
      <w:r w:rsidRPr="00AE4E68">
        <w:t xml:space="preserve"> </w:t>
      </w:r>
      <w:r w:rsidRPr="00CB1332">
        <w:t>6</w:t>
      </w:r>
      <w:r>
        <w:t>53)</w:t>
      </w:r>
      <w:r>
        <w:rPr>
          <w:sz w:val="23"/>
          <w:szCs w:val="23"/>
        </w:rPr>
        <w:t>; demir</w:t>
      </w:r>
      <w:r>
        <w:rPr>
          <w:sz w:val="23"/>
          <w:szCs w:val="23"/>
          <w:lang w:val="az-Latn-AZ"/>
        </w:rPr>
        <w:t>-çelik fiyatındaki değişimle</w:t>
      </w:r>
      <w:r>
        <w:rPr>
          <w:sz w:val="23"/>
          <w:szCs w:val="23"/>
        </w:rPr>
        <w:t xml:space="preserve"> ilişkisinin ise diğerlerine göre daha az olduğu(0.13) yorumu yapılabilir. Kullanılan para birimi nitel değişken olduğundan, </w:t>
      </w:r>
      <w:r>
        <w:rPr>
          <w:sz w:val="23"/>
          <w:szCs w:val="23"/>
          <w:lang w:val="az-Latn-AZ"/>
        </w:rPr>
        <w:t>doğrusallık incelenmesine dahil edilmedi.</w:t>
      </w:r>
    </w:p>
    <w:p w:rsidR="003E7AC8" w:rsidRDefault="003E7AC8" w:rsidP="003E7AC8">
      <w:pPr>
        <w:rPr>
          <w:sz w:val="23"/>
          <w:szCs w:val="23"/>
          <w:lang w:val="az-Latn-AZ"/>
        </w:rPr>
      </w:pPr>
    </w:p>
    <w:p w:rsidR="003E7AC8" w:rsidRDefault="003E7AC8" w:rsidP="003E7AC8">
      <w:pPr>
        <w:rPr>
          <w:sz w:val="23"/>
          <w:szCs w:val="23"/>
          <w:lang w:val="az-Latn-AZ"/>
        </w:rPr>
      </w:pPr>
    </w:p>
    <w:p w:rsidR="003E7AC8" w:rsidRDefault="003E7AC8" w:rsidP="003E7AC8">
      <w:pPr>
        <w:rPr>
          <w:sz w:val="23"/>
          <w:szCs w:val="23"/>
          <w:lang w:val="az-Latn-AZ"/>
        </w:rPr>
      </w:pPr>
    </w:p>
    <w:p w:rsidR="003E7AC8" w:rsidRDefault="003E7AC8" w:rsidP="003E7AC8">
      <w:pPr>
        <w:rPr>
          <w:sz w:val="23"/>
          <w:szCs w:val="23"/>
          <w:lang w:val="az-Latn-AZ"/>
        </w:rPr>
      </w:pPr>
    </w:p>
    <w:p w:rsidR="003E7AC8" w:rsidRPr="00912DCE" w:rsidRDefault="003E7AC8" w:rsidP="003E7AC8">
      <w:pPr>
        <w:rPr>
          <w:sz w:val="32"/>
          <w:szCs w:val="32"/>
          <w:lang w:val="az-Latn-AZ"/>
        </w:rPr>
      </w:pPr>
      <w:r w:rsidRPr="00912DCE">
        <w:rPr>
          <w:b/>
          <w:sz w:val="32"/>
          <w:szCs w:val="32"/>
          <w:lang w:val="az-Latn-AZ"/>
        </w:rPr>
        <w:t>4) Çoklu Regresyon Modelinin Kurulması</w:t>
      </w:r>
      <w:r w:rsidRPr="00912DCE">
        <w:rPr>
          <w:b/>
          <w:sz w:val="32"/>
          <w:szCs w:val="32"/>
        </w:rPr>
        <w:t>, Artık İncelemesi</w:t>
      </w:r>
    </w:p>
    <w:p w:rsidR="003E7AC8" w:rsidRDefault="003E7AC8" w:rsidP="003E7AC8">
      <w:pPr>
        <w:rPr>
          <w:lang w:val="az-Latn-AZ"/>
        </w:rPr>
      </w:pPr>
    </w:p>
    <w:p w:rsidR="003E7AC8" w:rsidRPr="00AE4E68" w:rsidRDefault="003E7AC8" w:rsidP="003E7AC8">
      <w:pPr>
        <w:rPr>
          <w:lang w:val="az-Latn-AZ"/>
        </w:rPr>
      </w:pPr>
    </w:p>
    <w:p w:rsidR="00711296" w:rsidRDefault="00711296" w:rsidP="00F95066">
      <w:pPr>
        <w:rPr>
          <w:b/>
          <w:lang w:val="az-Latn-AZ"/>
        </w:rPr>
      </w:pPr>
    </w:p>
    <w:p w:rsidR="00711296" w:rsidRDefault="003E7AC8" w:rsidP="00F95066">
      <w:pPr>
        <w:rPr>
          <w:b/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81792" behindDoc="1" locked="0" layoutInCell="1" allowOverlap="1" wp14:anchorId="463C4804" wp14:editId="11A3A3FD">
            <wp:simplePos x="0" y="0"/>
            <wp:positionH relativeFrom="margin">
              <wp:posOffset>676275</wp:posOffset>
            </wp:positionH>
            <wp:positionV relativeFrom="paragraph">
              <wp:posOffset>7620</wp:posOffset>
            </wp:positionV>
            <wp:extent cx="5524500" cy="6021093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gresyon modeli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21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296" w:rsidRDefault="00711296" w:rsidP="00F95066">
      <w:pPr>
        <w:rPr>
          <w:b/>
          <w:lang w:val="az-Latn-AZ"/>
        </w:rPr>
      </w:pPr>
    </w:p>
    <w:p w:rsidR="00711296" w:rsidRDefault="00711296" w:rsidP="00F95066">
      <w:pPr>
        <w:rPr>
          <w:b/>
          <w:lang w:val="az-Latn-AZ"/>
        </w:rPr>
      </w:pPr>
    </w:p>
    <w:p w:rsidR="00711296" w:rsidRDefault="00711296" w:rsidP="00F95066">
      <w:pPr>
        <w:rPr>
          <w:b/>
          <w:lang w:val="az-Latn-AZ"/>
        </w:rPr>
      </w:pPr>
    </w:p>
    <w:p w:rsidR="00711296" w:rsidRDefault="00711296" w:rsidP="00F95066">
      <w:pPr>
        <w:rPr>
          <w:b/>
          <w:lang w:val="az-Latn-AZ"/>
        </w:rPr>
      </w:pPr>
    </w:p>
    <w:p w:rsidR="00711296" w:rsidRDefault="00711296" w:rsidP="00F95066">
      <w:pPr>
        <w:rPr>
          <w:b/>
          <w:lang w:val="az-Latn-AZ"/>
        </w:rPr>
      </w:pPr>
    </w:p>
    <w:p w:rsidR="008D1F59" w:rsidRDefault="008D1F59" w:rsidP="00F95066">
      <w:pPr>
        <w:rPr>
          <w:lang w:val="az-Latn-AZ"/>
        </w:rPr>
      </w:pPr>
    </w:p>
    <w:p w:rsidR="00FA68FF" w:rsidRPr="00FA68FF" w:rsidRDefault="00FA68FF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Pr="00212800" w:rsidRDefault="003E7AC8" w:rsidP="00F95066">
      <w:pPr>
        <w:rPr>
          <w:b/>
          <w:lang w:val="az-Latn-AZ"/>
        </w:rPr>
      </w:pPr>
      <w:r w:rsidRPr="00212800">
        <w:rPr>
          <w:b/>
          <w:noProof/>
          <w:lang w:val="tr-TR" w:eastAsia="tr-TR"/>
        </w:rPr>
        <w:lastRenderedPageBreak/>
        <w:drawing>
          <wp:anchor distT="0" distB="0" distL="114300" distR="114300" simplePos="0" relativeHeight="251682816" behindDoc="1" locked="0" layoutInCell="1" allowOverlap="1" wp14:anchorId="513A01F9" wp14:editId="396A972E">
            <wp:simplePos x="0" y="0"/>
            <wp:positionH relativeFrom="margin">
              <wp:posOffset>233916</wp:posOffset>
            </wp:positionH>
            <wp:positionV relativeFrom="paragraph">
              <wp:posOffset>-1270</wp:posOffset>
            </wp:positionV>
            <wp:extent cx="6858000" cy="1082040"/>
            <wp:effectExtent l="0" t="0" r="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dvalu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9BB" w:rsidRPr="00212800">
        <w:rPr>
          <w:b/>
          <w:lang w:val="az-Latn-AZ"/>
        </w:rPr>
        <w:t>A)</w:t>
      </w: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8F59BB" w:rsidP="00F95066">
      <w:pPr>
        <w:rPr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83840" behindDoc="1" locked="0" layoutInCell="1" allowOverlap="1" wp14:anchorId="33918E7E" wp14:editId="7214392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486940" cy="3181038"/>
            <wp:effectExtent l="0" t="0" r="889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andart Artık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40" cy="3181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552A1B" w:rsidRDefault="00552A1B" w:rsidP="00F95066">
      <w:pPr>
        <w:rPr>
          <w:lang w:val="az-Latn-AZ"/>
        </w:rPr>
      </w:pPr>
    </w:p>
    <w:p w:rsidR="0076491A" w:rsidRPr="00212800" w:rsidRDefault="00552A1B" w:rsidP="00F95066">
      <w:pPr>
        <w:rPr>
          <w:b/>
          <w:lang w:val="az-Latn-AZ"/>
        </w:rPr>
      </w:pPr>
      <w:r w:rsidRPr="00212800">
        <w:rPr>
          <w:b/>
          <w:noProof/>
          <w:lang w:val="tr-TR" w:eastAsia="tr-TR"/>
        </w:rPr>
        <w:drawing>
          <wp:anchor distT="0" distB="0" distL="114300" distR="114300" simplePos="0" relativeHeight="251689984" behindDoc="1" locked="0" layoutInCell="1" allowOverlap="1" wp14:anchorId="16D636C8" wp14:editId="33006183">
            <wp:simplePos x="0" y="0"/>
            <wp:positionH relativeFrom="margin">
              <wp:posOffset>255181</wp:posOffset>
            </wp:positionH>
            <wp:positionV relativeFrom="paragraph">
              <wp:posOffset>16510</wp:posOffset>
            </wp:positionV>
            <wp:extent cx="6858000" cy="1083945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ud1valu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9BB" w:rsidRPr="00212800">
        <w:rPr>
          <w:b/>
          <w:lang w:val="az-Latn-AZ"/>
        </w:rPr>
        <w:t>B)</w:t>
      </w: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8F59BB" w:rsidP="00F95066">
      <w:pPr>
        <w:rPr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84864" behindDoc="1" locked="0" layoutInCell="1" allowOverlap="1" wp14:anchorId="533B23F5" wp14:editId="1EDF4A0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18568" cy="3558305"/>
            <wp:effectExtent l="0" t="0" r="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udent Artık 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68" cy="355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  <w:r>
        <w:rPr>
          <w:b/>
          <w:noProof/>
          <w:lang w:val="tr-TR" w:eastAsia="tr-TR"/>
        </w:rPr>
        <w:lastRenderedPageBreak/>
        <w:drawing>
          <wp:anchor distT="0" distB="0" distL="114300" distR="114300" simplePos="0" relativeHeight="251685888" behindDoc="1" locked="0" layoutInCell="1" allowOverlap="1" wp14:anchorId="4F321B6E" wp14:editId="50533535">
            <wp:simplePos x="0" y="0"/>
            <wp:positionH relativeFrom="margin">
              <wp:posOffset>202019</wp:posOffset>
            </wp:positionH>
            <wp:positionV relativeFrom="paragraph">
              <wp:posOffset>0</wp:posOffset>
            </wp:positionV>
            <wp:extent cx="6858000" cy="114617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oksvalue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9BB">
        <w:rPr>
          <w:b/>
          <w:lang w:val="az-Latn-AZ"/>
        </w:rPr>
        <w:t>C)</w:t>
      </w: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686912" behindDoc="1" locked="0" layoutInCell="1" allowOverlap="1" wp14:anchorId="423A4100" wp14:editId="4FDC719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55042" cy="3158425"/>
            <wp:effectExtent l="0" t="0" r="3175" b="444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oks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42" cy="315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687936" behindDoc="1" locked="0" layoutInCell="1" allowOverlap="1" wp14:anchorId="4D9AFF5E" wp14:editId="4E438606">
            <wp:simplePos x="0" y="0"/>
            <wp:positionH relativeFrom="margin">
              <wp:posOffset>308345</wp:posOffset>
            </wp:positionH>
            <wp:positionV relativeFrom="paragraph">
              <wp:posOffset>10160</wp:posOffset>
            </wp:positionV>
            <wp:extent cx="6858000" cy="9798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atvalues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9BB">
        <w:rPr>
          <w:b/>
          <w:lang w:val="az-Latn-AZ"/>
        </w:rPr>
        <w:t>D)</w:t>
      </w: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688960" behindDoc="1" locked="0" layoutInCell="1" allowOverlap="1" wp14:anchorId="7DFC2A17" wp14:editId="4DE7A53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05916" cy="3406521"/>
            <wp:effectExtent l="0" t="0" r="0" b="381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at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16" cy="3406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552A1B" w:rsidRDefault="00552A1B" w:rsidP="003E7AC8">
      <w:pPr>
        <w:rPr>
          <w:b/>
          <w:lang w:val="az-Latn-AZ"/>
        </w:rPr>
      </w:pPr>
    </w:p>
    <w:p w:rsidR="008F59BB" w:rsidRDefault="008F59BB" w:rsidP="003E7AC8">
      <w:pPr>
        <w:rPr>
          <w:b/>
          <w:lang w:val="az-Latn-AZ"/>
        </w:rPr>
      </w:pPr>
    </w:p>
    <w:p w:rsidR="008F59BB" w:rsidRDefault="008F59BB" w:rsidP="003E7AC8">
      <w:pPr>
        <w:rPr>
          <w:b/>
          <w:lang w:val="az-Latn-AZ"/>
        </w:rPr>
      </w:pPr>
    </w:p>
    <w:p w:rsidR="003E7AC8" w:rsidRPr="00FA68FF" w:rsidRDefault="003E7AC8" w:rsidP="003E7AC8">
      <w:pPr>
        <w:rPr>
          <w:b/>
          <w:lang w:val="az-Latn-AZ"/>
        </w:rPr>
      </w:pPr>
      <w:r w:rsidRPr="00FA68FF">
        <w:rPr>
          <w:b/>
          <w:lang w:val="az-Latn-AZ"/>
        </w:rPr>
        <w:lastRenderedPageBreak/>
        <w:t>Yorum:</w:t>
      </w:r>
    </w:p>
    <w:p w:rsidR="003E7AC8" w:rsidRDefault="003E7AC8" w:rsidP="003E7AC8">
      <w:pPr>
        <w:rPr>
          <w:lang w:val="az-Latn-AZ"/>
        </w:rPr>
      </w:pPr>
    </w:p>
    <w:p w:rsidR="00E329BF" w:rsidRDefault="003E7AC8" w:rsidP="003E7AC8">
      <w:pPr>
        <w:rPr>
          <w:lang w:val="az-Latn-AZ"/>
        </w:rPr>
      </w:pPr>
      <w:r>
        <w:rPr>
          <w:lang w:val="az-Latn-AZ"/>
        </w:rPr>
        <w:t>Yukarıdaki R çıktısından görüleceği üzere</w:t>
      </w:r>
      <w:r w:rsidR="00072041">
        <w:rPr>
          <w:lang w:val="az-Latn-AZ"/>
        </w:rPr>
        <w:t xml:space="preserve"> 95 gözlem değerinden oluşan veri</w:t>
      </w:r>
      <w:r w:rsidR="00072041">
        <w:t>,</w:t>
      </w:r>
      <w:r w:rsidR="00072041">
        <w:rPr>
          <w:lang w:val="az-Latn-AZ"/>
        </w:rPr>
        <w:t xml:space="preserve"> nitel değişken olan bağımsız x4 değişkeni faktör olarak alınarak, </w:t>
      </w:r>
      <w:r>
        <w:rPr>
          <w:lang w:val="az-Latn-AZ"/>
        </w:rPr>
        <w:t>çoklu regresyon modeli kurulmuştur. Modelle ilgili açıklamalar sonraki maddelerde yapılacağından</w:t>
      </w:r>
      <w:r>
        <w:t>, burada sadece art</w:t>
      </w:r>
      <w:r>
        <w:rPr>
          <w:lang w:val="az-Latn-AZ"/>
        </w:rPr>
        <w:t>ık incelemesi ile ilgili yorumlar yapılacaktır. Artık incelemesi kapsamında</w:t>
      </w:r>
      <w:r>
        <w:t>, ayk</w:t>
      </w:r>
      <w:r>
        <w:rPr>
          <w:lang w:val="az-Latn-AZ"/>
        </w:rPr>
        <w:t>ırı</w:t>
      </w:r>
      <w:r>
        <w:t>, etkin ve u</w:t>
      </w:r>
      <w:r>
        <w:rPr>
          <w:lang w:val="az-Latn-AZ"/>
        </w:rPr>
        <w:t>ç değerler tespit edilmiş ve ardından bu değerler güncel veriden çıkartılmıştır.</w:t>
      </w:r>
      <w:r>
        <w:t xml:space="preserve"> İlk olarak</w:t>
      </w:r>
      <w:r>
        <w:rPr>
          <w:lang w:val="az-Latn-AZ"/>
        </w:rPr>
        <w:t xml:space="preserve">, </w:t>
      </w:r>
      <w:r w:rsidR="003A26AF">
        <w:rPr>
          <w:lang w:val="az-Latn-AZ"/>
        </w:rPr>
        <w:t>aykırı değerlerin bulunması maksadıyla standart ve student tipi artıklara bakılmış</w:t>
      </w:r>
      <w:r w:rsidR="003A26AF">
        <w:t xml:space="preserve"> ve standart artıklar için (-2;2), student t</w:t>
      </w:r>
      <w:r w:rsidR="007E044F">
        <w:rPr>
          <w:lang w:val="az-Latn-AZ"/>
        </w:rPr>
        <w:t>ipi</w:t>
      </w:r>
      <w:r w:rsidR="003A26AF">
        <w:rPr>
          <w:lang w:val="az-Latn-AZ"/>
        </w:rPr>
        <w:t xml:space="preserve"> artıklar için ise (-3</w:t>
      </w:r>
      <w:r w:rsidR="003A26AF">
        <w:t>;3) değerleri dışında olan değerler aykırı değer olarak belirlenmiştir.</w:t>
      </w:r>
      <w:r w:rsidR="003A26AF" w:rsidRPr="003A26AF">
        <w:t xml:space="preserve"> </w:t>
      </w:r>
      <w:r w:rsidR="003A26AF">
        <w:t xml:space="preserve">Bir sonraki adımda, </w:t>
      </w:r>
      <w:r>
        <w:rPr>
          <w:lang w:val="az-Latn-AZ"/>
        </w:rPr>
        <w:t>etkin değerlerin bulunması için cook uzaklığı değeri örneklem büyüklüğünün 50 den büyük olması sebebiyle 4/n formülü ile 4</w:t>
      </w:r>
      <w:r w:rsidR="00F21998">
        <w:t>/95 = 0.0421</w:t>
      </w:r>
      <w:r>
        <w:t xml:space="preserve"> olacak </w:t>
      </w:r>
      <w:r>
        <w:rPr>
          <w:lang w:val="az-Latn-AZ"/>
        </w:rPr>
        <w:t>şekilde bulunmuş</w:t>
      </w:r>
      <w:r>
        <w:t xml:space="preserve"> ve bu d</w:t>
      </w:r>
      <w:r w:rsidR="003A26AF">
        <w:t xml:space="preserve">eğerden yüksek olan değerler  etkin değerler </w:t>
      </w:r>
      <w:r>
        <w:t>olarak seçilmiştir.</w:t>
      </w:r>
      <w:r w:rsidR="003A26AF" w:rsidRPr="003A26AF">
        <w:rPr>
          <w:lang w:val="az-Latn-AZ"/>
        </w:rPr>
        <w:t xml:space="preserve"> </w:t>
      </w:r>
      <w:r w:rsidR="003A26AF">
        <w:rPr>
          <w:lang w:val="az-Latn-AZ"/>
        </w:rPr>
        <w:t>Son olarak</w:t>
      </w:r>
      <w:r w:rsidR="003A26AF">
        <w:t>,</w:t>
      </w:r>
      <w:r>
        <w:t xml:space="preserve"> g</w:t>
      </w:r>
      <w:r>
        <w:rPr>
          <w:lang w:val="az-Latn-AZ"/>
        </w:rPr>
        <w:t>özlem uzaklığı değeri 2(k+1)</w:t>
      </w:r>
      <w:r>
        <w:t>/n form</w:t>
      </w:r>
      <w:r>
        <w:rPr>
          <w:lang w:val="az-Latn-AZ"/>
        </w:rPr>
        <w:t>ülünden 2(5+1)</w:t>
      </w:r>
      <w:r>
        <w:t>/95 = 0.12</w:t>
      </w:r>
      <w:r w:rsidR="00E707DC">
        <w:t>6</w:t>
      </w:r>
      <w:r>
        <w:t>3 olarak bulunmu</w:t>
      </w:r>
      <w:r w:rsidR="003A26AF">
        <w:rPr>
          <w:lang w:val="az-Latn-AZ"/>
        </w:rPr>
        <w:t>ş ve yine bu</w:t>
      </w:r>
      <w:r>
        <w:rPr>
          <w:lang w:val="az-Latn-AZ"/>
        </w:rPr>
        <w:t xml:space="preserve"> değ</w:t>
      </w:r>
      <w:r w:rsidR="003A26AF">
        <w:rPr>
          <w:lang w:val="az-Latn-AZ"/>
        </w:rPr>
        <w:t>erden yüksek çıkan gözlem</w:t>
      </w:r>
      <w:r>
        <w:rPr>
          <w:lang w:val="az-Latn-AZ"/>
        </w:rPr>
        <w:t xml:space="preserve"> uzaklıkları uç değer</w:t>
      </w:r>
      <w:r w:rsidR="003A26AF">
        <w:rPr>
          <w:lang w:val="az-Latn-AZ"/>
        </w:rPr>
        <w:t>ler</w:t>
      </w:r>
      <w:r>
        <w:rPr>
          <w:lang w:val="az-Latn-AZ"/>
        </w:rPr>
        <w:t xml:space="preserve"> olarak kabul edilmiştir. </w:t>
      </w:r>
      <w:r>
        <w:t xml:space="preserve">Çizilen grafiklerden de görüleceği üzere, </w:t>
      </w:r>
      <w:r w:rsidR="003A26AF">
        <w:t>standartlaştırılmış hatalardan bulunan 4</w:t>
      </w:r>
      <w:r w:rsidR="00E707DC">
        <w:t>. , 18. , 79. , 86. ,</w:t>
      </w:r>
      <w:r w:rsidR="003A26AF">
        <w:t xml:space="preserve"> 91.  ve student t</w:t>
      </w:r>
      <w:r w:rsidR="003A26AF">
        <w:rPr>
          <w:lang w:val="az-Latn-AZ"/>
        </w:rPr>
        <w:t>ipi artıklardan bulunan 18. gözlem değerleri aykırı değer</w:t>
      </w:r>
      <w:r w:rsidR="003A26AF">
        <w:t xml:space="preserve">, </w:t>
      </w:r>
      <w:r w:rsidR="00E707DC">
        <w:t>cook uzakl</w:t>
      </w:r>
      <w:r w:rsidR="00E707DC">
        <w:rPr>
          <w:lang w:val="az-Latn-AZ"/>
        </w:rPr>
        <w:t xml:space="preserve">ığından bulunan </w:t>
      </w:r>
      <w:r w:rsidR="00E707DC">
        <w:t xml:space="preserve">4. , 18. , 79. , 91. gözlem değerleri etkin değer ve en son gözlem uzaklığından(hat value) bulunan  4. , </w:t>
      </w:r>
      <w:r w:rsidR="00E707DC">
        <w:rPr>
          <w:lang w:val="az-Latn-AZ"/>
        </w:rPr>
        <w:t>5</w:t>
      </w:r>
      <w:r w:rsidR="00E707DC">
        <w:t>. , 10. , 18. , 38. , 46. , 49. , 79. , 81. , 88. gözlem de</w:t>
      </w:r>
      <w:r w:rsidR="00E707DC">
        <w:rPr>
          <w:lang w:val="az-Latn-AZ"/>
        </w:rPr>
        <w:t>ğerleri ise uç değer olarak belirlenmiştir. Bu 4 farklı incelemenin sonuçlarının kesişimi olan</w:t>
      </w:r>
      <w:r w:rsidR="00E329BF" w:rsidRPr="00E329BF">
        <w:t xml:space="preserve"> </w:t>
      </w:r>
      <w:r w:rsidR="00E329BF">
        <w:t>ve 12 de</w:t>
      </w:r>
      <w:r w:rsidR="00E329BF">
        <w:rPr>
          <w:lang w:val="az-Latn-AZ"/>
        </w:rPr>
        <w:t>ğerden oluşan</w:t>
      </w:r>
      <w:r w:rsidR="00E707DC">
        <w:rPr>
          <w:lang w:val="az-Latn-AZ"/>
        </w:rPr>
        <w:t xml:space="preserve"> </w:t>
      </w:r>
      <w:r w:rsidR="00E707DC">
        <w:t>{</w:t>
      </w:r>
      <w:r w:rsidR="00E707DC">
        <w:rPr>
          <w:lang w:val="az-Latn-AZ"/>
        </w:rPr>
        <w:t xml:space="preserve"> </w:t>
      </w:r>
      <w:r w:rsidR="00E707DC">
        <w:t xml:space="preserve">4. , </w:t>
      </w:r>
      <w:r w:rsidR="00E707DC">
        <w:rPr>
          <w:lang w:val="az-Latn-AZ"/>
        </w:rPr>
        <w:t>5</w:t>
      </w:r>
      <w:r w:rsidR="00E707DC">
        <w:t>. , 10. , 18. , 38. , 46. , 49. , 79. , 81. , 86. , 88. , 91.} k</w:t>
      </w:r>
      <w:r w:rsidR="00E707DC">
        <w:rPr>
          <w:lang w:val="az-Latn-AZ"/>
        </w:rPr>
        <w:t>üme</w:t>
      </w:r>
      <w:r w:rsidR="00E329BF">
        <w:rPr>
          <w:lang w:val="az-Latn-AZ"/>
        </w:rPr>
        <w:t>si örneklem büyüklüğü 95 olan</w:t>
      </w:r>
      <w:r w:rsidR="00E707DC">
        <w:rPr>
          <w:lang w:val="az-Latn-AZ"/>
        </w:rPr>
        <w:t xml:space="preserve"> veriden çıkartılmış</w:t>
      </w:r>
      <w:r w:rsidR="00E707DC">
        <w:t xml:space="preserve">, ve 83 gözlem sayısına sahip yeni veri ile </w:t>
      </w:r>
      <w:r w:rsidR="00E329BF">
        <w:t>analizler en baştan itibaren tekrardan</w:t>
      </w:r>
      <w:r w:rsidR="00E707DC">
        <w:t xml:space="preserve"> yapılmıştır. </w:t>
      </w:r>
      <w:r w:rsidR="00E707DC">
        <w:rPr>
          <w:lang w:val="az-Latn-AZ"/>
        </w:rPr>
        <w:t xml:space="preserve"> </w:t>
      </w:r>
    </w:p>
    <w:p w:rsidR="00E329BF" w:rsidRDefault="00E329BF" w:rsidP="003E7AC8">
      <w:pPr>
        <w:rPr>
          <w:lang w:val="az-Latn-AZ"/>
        </w:rPr>
      </w:pPr>
    </w:p>
    <w:p w:rsidR="00E329BF" w:rsidRDefault="00E329BF" w:rsidP="003E7AC8">
      <w:pPr>
        <w:rPr>
          <w:lang w:val="az-Latn-AZ"/>
        </w:rPr>
      </w:pPr>
    </w:p>
    <w:p w:rsidR="00E329BF" w:rsidRDefault="00E329BF" w:rsidP="003E7AC8">
      <w:pPr>
        <w:rPr>
          <w:lang w:val="az-Latn-AZ"/>
        </w:rPr>
      </w:pPr>
    </w:p>
    <w:p w:rsidR="00E329BF" w:rsidRPr="008D6D36" w:rsidRDefault="00E329BF" w:rsidP="003E7AC8">
      <w:pPr>
        <w:rPr>
          <w:sz w:val="28"/>
          <w:szCs w:val="28"/>
          <w:lang w:val="az-Latn-AZ"/>
        </w:rPr>
      </w:pPr>
      <w:r w:rsidRPr="008D6D36">
        <w:rPr>
          <w:b/>
          <w:sz w:val="28"/>
          <w:szCs w:val="28"/>
        </w:rPr>
        <w:t>Değişkenlere ait tanımlayıcı istatistikler:</w:t>
      </w:r>
    </w:p>
    <w:p w:rsidR="00E329BF" w:rsidRDefault="008D6D36" w:rsidP="003E7AC8">
      <w:pPr>
        <w:rPr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91008" behindDoc="1" locked="0" layoutInCell="1" allowOverlap="1" wp14:anchorId="74733093" wp14:editId="021B7330">
            <wp:simplePos x="0" y="0"/>
            <wp:positionH relativeFrom="margin">
              <wp:align>center</wp:align>
            </wp:positionH>
            <wp:positionV relativeFrom="paragraph">
              <wp:posOffset>220396</wp:posOffset>
            </wp:positionV>
            <wp:extent cx="7180945" cy="1675181"/>
            <wp:effectExtent l="0" t="0" r="1270" b="12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anımlayıcı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945" cy="1675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9BF" w:rsidRDefault="00E329BF" w:rsidP="003E7AC8">
      <w:pPr>
        <w:rPr>
          <w:lang w:val="az-Latn-AZ"/>
        </w:rPr>
      </w:pPr>
    </w:p>
    <w:p w:rsidR="00E329BF" w:rsidRDefault="00E329BF" w:rsidP="003E7AC8">
      <w:pPr>
        <w:rPr>
          <w:lang w:val="az-Latn-AZ"/>
        </w:rPr>
      </w:pPr>
    </w:p>
    <w:p w:rsidR="00E329BF" w:rsidRDefault="00E329BF" w:rsidP="003E7AC8">
      <w:pPr>
        <w:rPr>
          <w:lang w:val="az-Latn-AZ"/>
        </w:rPr>
      </w:pPr>
    </w:p>
    <w:p w:rsidR="00E329BF" w:rsidRDefault="00E329BF" w:rsidP="003E7AC8">
      <w:pPr>
        <w:rPr>
          <w:lang w:val="az-Latn-AZ"/>
        </w:rPr>
      </w:pPr>
    </w:p>
    <w:p w:rsidR="00E329BF" w:rsidRDefault="00E329BF" w:rsidP="003E7AC8">
      <w:pPr>
        <w:rPr>
          <w:lang w:val="az-Latn-AZ"/>
        </w:rPr>
      </w:pPr>
    </w:p>
    <w:p w:rsidR="008D6D36" w:rsidRDefault="008D6D36" w:rsidP="003E7AC8">
      <w:pPr>
        <w:rPr>
          <w:b/>
          <w:sz w:val="28"/>
          <w:szCs w:val="28"/>
        </w:rPr>
      </w:pPr>
    </w:p>
    <w:p w:rsidR="008D6D36" w:rsidRDefault="008D6D36" w:rsidP="003E7AC8">
      <w:pPr>
        <w:rPr>
          <w:b/>
          <w:sz w:val="28"/>
          <w:szCs w:val="28"/>
        </w:rPr>
      </w:pPr>
    </w:p>
    <w:p w:rsidR="008D6D36" w:rsidRDefault="008D6D36" w:rsidP="003E7AC8">
      <w:pPr>
        <w:rPr>
          <w:b/>
          <w:sz w:val="28"/>
          <w:szCs w:val="28"/>
        </w:rPr>
      </w:pPr>
    </w:p>
    <w:p w:rsidR="008D6D36" w:rsidRDefault="008D6D36" w:rsidP="003E7AC8">
      <w:pPr>
        <w:rPr>
          <w:b/>
        </w:rPr>
      </w:pPr>
    </w:p>
    <w:p w:rsidR="008D6D36" w:rsidRDefault="008D6D36" w:rsidP="003E7AC8">
      <w:pPr>
        <w:rPr>
          <w:b/>
        </w:rPr>
      </w:pPr>
    </w:p>
    <w:p w:rsidR="008D6D36" w:rsidRDefault="008D6D36" w:rsidP="003E7AC8">
      <w:pPr>
        <w:rPr>
          <w:b/>
        </w:rPr>
      </w:pPr>
    </w:p>
    <w:p w:rsidR="008D6D36" w:rsidRDefault="008D6D36" w:rsidP="003E7AC8">
      <w:pPr>
        <w:rPr>
          <w:b/>
        </w:rPr>
      </w:pPr>
    </w:p>
    <w:p w:rsidR="008D6D36" w:rsidRDefault="008D6D36" w:rsidP="003E7AC8">
      <w:pPr>
        <w:rPr>
          <w:b/>
        </w:rPr>
      </w:pPr>
    </w:p>
    <w:p w:rsidR="008D6D36" w:rsidRPr="008D6D36" w:rsidRDefault="008D6D36" w:rsidP="003E7AC8">
      <w:pPr>
        <w:rPr>
          <w:b/>
        </w:rPr>
      </w:pPr>
      <w:r w:rsidRPr="008D6D36">
        <w:rPr>
          <w:b/>
        </w:rPr>
        <w:t>Yorum:</w:t>
      </w:r>
    </w:p>
    <w:p w:rsidR="008D6D36" w:rsidRDefault="008D6D36" w:rsidP="003E7AC8">
      <w:pPr>
        <w:rPr>
          <w:b/>
          <w:sz w:val="28"/>
          <w:szCs w:val="28"/>
        </w:rPr>
      </w:pPr>
    </w:p>
    <w:p w:rsidR="008D6D36" w:rsidRDefault="008D6D36" w:rsidP="008D6D36">
      <w:pPr>
        <w:rPr>
          <w:lang w:val="az-Latn-AZ"/>
        </w:rPr>
      </w:pPr>
      <w:r>
        <w:t>Tanımlayıcı İstatistikler Tablosu incelendiğinde, örneklem büyüklüğü 83 olan veride bağımlı y değişkeni ve bağımsız x2 değişkeni değerlerinin hem pozitif hem de negatif değerler içerdiği, buna karşın, x1 ve x3 de</w:t>
      </w:r>
      <w:r>
        <w:rPr>
          <w:lang w:val="az-Latn-AZ"/>
        </w:rPr>
        <w:t>ğişkenlerinin sadece pozitif değerler içerdiği</w:t>
      </w:r>
      <w:r>
        <w:t>, x4 de</w:t>
      </w:r>
      <w:r>
        <w:rPr>
          <w:lang w:val="az-Latn-AZ"/>
        </w:rPr>
        <w:t xml:space="preserve">ğişkeni de nitel değişken olduğundan kategorik türlerin frekansları verilmiştir. Normallik ve artık incelemelerinden sonra veriden çıkartılan gözlemlerle birlikte, yeni verideki tüm nicel değişkenlerin </w:t>
      </w:r>
      <w:r w:rsidRPr="006375A9">
        <w:rPr>
          <w:lang w:val="az-Latn-AZ"/>
        </w:rPr>
        <w:t>ortalaması ve medyanı oldukça yakındır, bu da dağılımının simetrik olabileceğini gösterir.</w:t>
      </w:r>
    </w:p>
    <w:p w:rsidR="008D6D36" w:rsidRDefault="008D6D36" w:rsidP="008D6D36">
      <w:pPr>
        <w:rPr>
          <w:lang w:val="az-Latn-AZ"/>
        </w:rPr>
      </w:pPr>
      <w:r>
        <w:rPr>
          <w:lang w:val="az-Latn-AZ"/>
        </w:rPr>
        <w:t xml:space="preserve"> </w:t>
      </w:r>
    </w:p>
    <w:p w:rsidR="008D6D36" w:rsidRDefault="008D6D36" w:rsidP="003E7AC8">
      <w:pPr>
        <w:rPr>
          <w:b/>
          <w:sz w:val="28"/>
          <w:szCs w:val="28"/>
        </w:rPr>
      </w:pPr>
    </w:p>
    <w:p w:rsidR="008D6D36" w:rsidRDefault="008D6D36" w:rsidP="003E7AC8">
      <w:pPr>
        <w:rPr>
          <w:b/>
          <w:sz w:val="28"/>
          <w:szCs w:val="28"/>
        </w:rPr>
      </w:pPr>
    </w:p>
    <w:p w:rsidR="008D6D36" w:rsidRDefault="008D6D36" w:rsidP="003E7AC8">
      <w:pPr>
        <w:rPr>
          <w:b/>
          <w:sz w:val="28"/>
          <w:szCs w:val="28"/>
        </w:rPr>
      </w:pPr>
    </w:p>
    <w:p w:rsidR="00E329BF" w:rsidRDefault="00E329BF" w:rsidP="003E7AC8">
      <w:pPr>
        <w:rPr>
          <w:lang w:val="az-Latn-AZ"/>
        </w:rPr>
      </w:pPr>
      <w:r w:rsidRPr="00E27724">
        <w:rPr>
          <w:b/>
          <w:sz w:val="28"/>
          <w:szCs w:val="28"/>
        </w:rPr>
        <w:lastRenderedPageBreak/>
        <w:t>Normallik İncelemesi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</w:p>
    <w:p w:rsidR="00E329BF" w:rsidRDefault="00E329BF" w:rsidP="003E7AC8">
      <w:pPr>
        <w:rPr>
          <w:lang w:val="az-Latn-AZ"/>
        </w:rPr>
      </w:pPr>
    </w:p>
    <w:p w:rsidR="003E7AC8" w:rsidRPr="00E707DC" w:rsidRDefault="008D6D36" w:rsidP="003E7AC8">
      <w:pPr>
        <w:rPr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92032" behindDoc="1" locked="0" layoutInCell="1" allowOverlap="1" wp14:anchorId="370E33DD" wp14:editId="36E87DC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433011" cy="3142806"/>
            <wp:effectExtent l="0" t="0" r="5715" b="6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ormallik 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011" cy="3142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7DC">
        <w:rPr>
          <w:lang w:val="az-Latn-AZ"/>
        </w:rPr>
        <w:t xml:space="preserve">   </w:t>
      </w: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76491A" w:rsidRDefault="0076491A" w:rsidP="00F95066">
      <w:pPr>
        <w:rPr>
          <w:lang w:val="az-Latn-AZ"/>
        </w:rPr>
      </w:pPr>
    </w:p>
    <w:p w:rsidR="00CB1332" w:rsidRPr="00CB1332" w:rsidRDefault="00CB1332" w:rsidP="00F95066">
      <w:pPr>
        <w:rPr>
          <w:lang w:val="az-Latn-AZ"/>
        </w:rPr>
      </w:pPr>
      <w:r>
        <w:rPr>
          <w:lang w:val="az-Latn-AZ"/>
        </w:rPr>
        <w:t xml:space="preserve"> </w:t>
      </w:r>
    </w:p>
    <w:p w:rsidR="00CB1332" w:rsidRDefault="00CB1332" w:rsidP="00F95066">
      <w:pPr>
        <w:rPr>
          <w:lang w:val="az-Latn-AZ"/>
        </w:rPr>
      </w:pPr>
    </w:p>
    <w:p w:rsidR="00F95066" w:rsidRPr="00F95066" w:rsidRDefault="00F95066" w:rsidP="00F95066">
      <w:pPr>
        <w:rPr>
          <w:lang w:val="az-Latn-AZ"/>
        </w:rPr>
      </w:pPr>
      <w:r>
        <w:rPr>
          <w:lang w:val="az-Latn-AZ"/>
        </w:rPr>
        <w:t xml:space="preserve"> </w:t>
      </w:r>
    </w:p>
    <w:p w:rsidR="00F95066" w:rsidRPr="00F95066" w:rsidRDefault="00F95066">
      <w:pPr>
        <w:rPr>
          <w:lang w:val="az-Latn-AZ"/>
        </w:rPr>
      </w:pPr>
    </w:p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Default="008D6D36">
      <w:r>
        <w:rPr>
          <w:noProof/>
          <w:lang w:val="tr-TR" w:eastAsia="tr-TR"/>
        </w:rPr>
        <w:drawing>
          <wp:anchor distT="0" distB="0" distL="114300" distR="114300" simplePos="0" relativeHeight="251693056" behindDoc="1" locked="0" layoutInCell="1" allowOverlap="1" wp14:anchorId="7729BB25" wp14:editId="16FD613F">
            <wp:simplePos x="0" y="0"/>
            <wp:positionH relativeFrom="margin">
              <wp:align>center</wp:align>
            </wp:positionH>
            <wp:positionV relativeFrom="paragraph">
              <wp:posOffset>8331</wp:posOffset>
            </wp:positionV>
            <wp:extent cx="4477375" cy="1810003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ortest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Default="008D6D36"/>
    <w:p w:rsidR="008D6D36" w:rsidRPr="00C77E41" w:rsidRDefault="008D6D36" w:rsidP="008D6D36">
      <w:pPr>
        <w:rPr>
          <w:b/>
        </w:rPr>
      </w:pPr>
      <w:r w:rsidRPr="00C77E41">
        <w:rPr>
          <w:b/>
        </w:rPr>
        <w:t>Yorum:</w:t>
      </w:r>
    </w:p>
    <w:p w:rsidR="00DF0F78" w:rsidRDefault="00DF0F78" w:rsidP="008D6D36"/>
    <w:p w:rsidR="008D6D36" w:rsidRPr="00DF0F78" w:rsidRDefault="008D6D36" w:rsidP="008D6D36">
      <w:pPr>
        <w:rPr>
          <w:lang w:val="az-Latn-AZ"/>
        </w:rPr>
      </w:pPr>
      <w:r w:rsidRPr="00912007">
        <w:rPr>
          <w:lang w:val="az-Latn-AZ"/>
        </w:rPr>
        <w:t xml:space="preserve"> İlk olarak</w:t>
      </w:r>
      <w:r w:rsidRPr="00912007">
        <w:t>, yukar</w:t>
      </w:r>
      <w:r w:rsidRPr="00912007">
        <w:rPr>
          <w:lang w:val="az-Latn-AZ"/>
        </w:rPr>
        <w:t>ıdaki çıktıdan da görüleceği üzere</w:t>
      </w:r>
      <w:r w:rsidRPr="00912007">
        <w:t>, grafik yöntemi ku</w:t>
      </w:r>
      <w:r w:rsidR="00DF0F78">
        <w:t>llanılmış ve genel olarak</w:t>
      </w:r>
      <w:r>
        <w:rPr>
          <w:lang w:val="az-Latn-AZ"/>
        </w:rPr>
        <w:t xml:space="preserve"> değerlerin</w:t>
      </w:r>
      <w:r>
        <w:t xml:space="preserve"> </w:t>
      </w:r>
      <w:r w:rsidRPr="00912007">
        <w:t>45 derecelik doğru etrafında  normal dağılım gö</w:t>
      </w:r>
      <w:r w:rsidR="00DF0F78">
        <w:t xml:space="preserve">sterdiği görülmüştür. </w:t>
      </w:r>
      <w:r w:rsidRPr="00912007">
        <w:t xml:space="preserve">Q-Q Plot’tan normal dağılıma uygunluk tam olarak anlaşılmıyorsa, non-parametrik testlerle normallik incelemesi yapılabilir. </w:t>
      </w:r>
      <w:r>
        <w:t>Gözlem sayısı 50 den büyük olduğu için Kolmogorov-Smirnov ve Anderson – Darling normallik testleri uygulanm</w:t>
      </w:r>
      <w:r>
        <w:rPr>
          <w:lang w:val="az-Latn-AZ"/>
        </w:rPr>
        <w:t>ıştır. Kolmogorov – Smirnov testi için d</w:t>
      </w:r>
      <w:r w:rsidRPr="00912007">
        <w:rPr>
          <w:lang w:val="az-Latn-AZ"/>
        </w:rPr>
        <w:t>ağılı</w:t>
      </w:r>
      <w:r>
        <w:rPr>
          <w:lang w:val="az-Latn-AZ"/>
        </w:rPr>
        <w:t>m parametreleri bilinmediğinden</w:t>
      </w:r>
      <w:r w:rsidRPr="00912007">
        <w:rPr>
          <w:lang w:val="az-Latn-AZ"/>
        </w:rPr>
        <w:t xml:space="preserve"> lillieTest fonksi</w:t>
      </w:r>
      <w:r>
        <w:rPr>
          <w:lang w:val="az-Latn-AZ"/>
        </w:rPr>
        <w:t xml:space="preserve">yonu ile KS sonucu elde edilir. </w:t>
      </w:r>
      <w:r w:rsidRPr="00912007">
        <w:rPr>
          <w:lang w:val="az-Latn-AZ"/>
        </w:rPr>
        <w:t>Parametreleri bilinseydi ks.test fonksiyonu ile test edilebilirdi.</w:t>
      </w:r>
      <w:r>
        <w:rPr>
          <w:lang w:val="az-Latn-AZ"/>
        </w:rPr>
        <w:t xml:space="preserve"> Her 2 test sonucunda p</w:t>
      </w:r>
      <w:r w:rsidR="00DF0F78">
        <w:t xml:space="preserve">-value &gt; </w:t>
      </w:r>
      <w:r>
        <w:t>0.05 oldu</w:t>
      </w:r>
      <w:r w:rsidR="00DF0F78">
        <w:rPr>
          <w:lang w:val="az-Latn-AZ"/>
        </w:rPr>
        <w:t>ğundan yukarıda kurulan hipoteze göre Ho reddedilemez. Yeni veri setindeki  y değişkeninin dağılımının Normal Dağılımla farkının olmadığı söylenebilir.</w:t>
      </w:r>
    </w:p>
    <w:p w:rsidR="00025DF1" w:rsidRDefault="00025DF1"/>
    <w:p w:rsidR="00025DF1" w:rsidRDefault="00025DF1"/>
    <w:p w:rsidR="00025DF1" w:rsidRDefault="00025DF1"/>
    <w:p w:rsidR="00025DF1" w:rsidRDefault="00025DF1"/>
    <w:p w:rsidR="00025DF1" w:rsidRDefault="00025DF1"/>
    <w:p w:rsidR="00025DF1" w:rsidRDefault="00025DF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tr-TR" w:eastAsia="tr-TR"/>
        </w:rPr>
        <w:lastRenderedPageBreak/>
        <w:drawing>
          <wp:anchor distT="0" distB="0" distL="114300" distR="114300" simplePos="0" relativeHeight="251694080" behindDoc="1" locked="0" layoutInCell="1" allowOverlap="1" wp14:anchorId="55E5788C" wp14:editId="5F4E6B46">
            <wp:simplePos x="0" y="0"/>
            <wp:positionH relativeFrom="column">
              <wp:posOffset>-384048</wp:posOffset>
            </wp:positionH>
            <wp:positionV relativeFrom="paragraph">
              <wp:posOffset>274320</wp:posOffset>
            </wp:positionV>
            <wp:extent cx="4155034" cy="2945732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oğrusallık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402" cy="297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EA2">
        <w:rPr>
          <w:b/>
          <w:sz w:val="28"/>
          <w:szCs w:val="28"/>
        </w:rPr>
        <w:t>D</w:t>
      </w:r>
      <w:r w:rsidRPr="00E62EA2">
        <w:rPr>
          <w:b/>
          <w:sz w:val="28"/>
          <w:szCs w:val="28"/>
          <w:lang w:val="az-Latn-AZ"/>
        </w:rPr>
        <w:t>oğrusallık İncelemesi</w:t>
      </w:r>
      <w:r>
        <w:rPr>
          <w:b/>
          <w:sz w:val="28"/>
          <w:szCs w:val="28"/>
        </w:rPr>
        <w:t>:</w:t>
      </w:r>
    </w:p>
    <w:p w:rsidR="00025DF1" w:rsidRDefault="00025DF1">
      <w:pPr>
        <w:rPr>
          <w:b/>
          <w:sz w:val="28"/>
          <w:szCs w:val="28"/>
        </w:rPr>
      </w:pPr>
    </w:p>
    <w:p w:rsidR="00025DF1" w:rsidRDefault="00025D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025DF1" w:rsidRDefault="00025DF1">
      <w:pPr>
        <w:rPr>
          <w:b/>
          <w:sz w:val="28"/>
          <w:szCs w:val="28"/>
        </w:rPr>
      </w:pPr>
    </w:p>
    <w:p w:rsidR="00025DF1" w:rsidRDefault="00025DF1">
      <w:pPr>
        <w:rPr>
          <w:b/>
          <w:sz w:val="28"/>
          <w:szCs w:val="28"/>
        </w:rPr>
      </w:pPr>
    </w:p>
    <w:p w:rsidR="00025DF1" w:rsidRDefault="00025DF1">
      <w:pPr>
        <w:rPr>
          <w:b/>
          <w:sz w:val="28"/>
          <w:szCs w:val="28"/>
        </w:rPr>
      </w:pPr>
    </w:p>
    <w:p w:rsidR="00025DF1" w:rsidRDefault="00025DF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tr-TR" w:eastAsia="tr-TR"/>
        </w:rPr>
        <w:drawing>
          <wp:anchor distT="0" distB="0" distL="114300" distR="114300" simplePos="0" relativeHeight="251695104" behindDoc="1" locked="0" layoutInCell="1" allowOverlap="1" wp14:anchorId="0FD07235" wp14:editId="4ABA16AC">
            <wp:simplePos x="0" y="0"/>
            <wp:positionH relativeFrom="page">
              <wp:posOffset>4184142</wp:posOffset>
            </wp:positionH>
            <wp:positionV relativeFrom="paragraph">
              <wp:posOffset>5740</wp:posOffset>
            </wp:positionV>
            <wp:extent cx="3295748" cy="950976"/>
            <wp:effectExtent l="0" t="0" r="0" b="190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orelyasyon 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74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DF1" w:rsidRDefault="00025DF1">
      <w:pPr>
        <w:rPr>
          <w:b/>
          <w:sz w:val="28"/>
          <w:szCs w:val="28"/>
        </w:rPr>
      </w:pPr>
    </w:p>
    <w:p w:rsidR="00025DF1" w:rsidRDefault="00025DF1">
      <w:pPr>
        <w:rPr>
          <w:b/>
          <w:sz w:val="28"/>
          <w:szCs w:val="28"/>
        </w:rPr>
      </w:pPr>
    </w:p>
    <w:p w:rsidR="00025DF1" w:rsidRDefault="00025DF1">
      <w:pPr>
        <w:rPr>
          <w:b/>
          <w:sz w:val="28"/>
          <w:szCs w:val="28"/>
        </w:rPr>
      </w:pPr>
    </w:p>
    <w:p w:rsidR="00025DF1" w:rsidRDefault="00025DF1">
      <w:pPr>
        <w:rPr>
          <w:b/>
          <w:sz w:val="28"/>
          <w:szCs w:val="28"/>
        </w:rPr>
      </w:pPr>
    </w:p>
    <w:p w:rsidR="00025DF1" w:rsidRDefault="00025DF1" w:rsidP="00025DF1">
      <w:pPr>
        <w:rPr>
          <w:b/>
          <w:lang w:val="az-Latn-AZ"/>
        </w:rPr>
      </w:pPr>
    </w:p>
    <w:p w:rsidR="00025DF1" w:rsidRDefault="00025DF1" w:rsidP="00025DF1">
      <w:pPr>
        <w:rPr>
          <w:b/>
          <w:lang w:val="az-Latn-AZ"/>
        </w:rPr>
      </w:pPr>
    </w:p>
    <w:p w:rsidR="00025DF1" w:rsidRDefault="00025DF1" w:rsidP="00025DF1">
      <w:pPr>
        <w:rPr>
          <w:b/>
          <w:lang w:val="az-Latn-AZ"/>
        </w:rPr>
      </w:pPr>
    </w:p>
    <w:p w:rsidR="00025DF1" w:rsidRDefault="00025DF1" w:rsidP="00025DF1">
      <w:pPr>
        <w:rPr>
          <w:b/>
          <w:lang w:val="az-Latn-AZ"/>
        </w:rPr>
      </w:pPr>
    </w:p>
    <w:p w:rsidR="00025DF1" w:rsidRDefault="00025DF1" w:rsidP="00025DF1">
      <w:pPr>
        <w:rPr>
          <w:b/>
          <w:lang w:val="az-Latn-AZ"/>
        </w:rPr>
      </w:pPr>
    </w:p>
    <w:p w:rsidR="00025DF1" w:rsidRDefault="00025DF1" w:rsidP="00025DF1">
      <w:pPr>
        <w:rPr>
          <w:b/>
          <w:lang w:val="az-Latn-AZ"/>
        </w:rPr>
      </w:pPr>
    </w:p>
    <w:p w:rsidR="00025DF1" w:rsidRDefault="00025DF1" w:rsidP="00025DF1">
      <w:pPr>
        <w:rPr>
          <w:b/>
          <w:lang w:val="az-Latn-AZ"/>
        </w:rPr>
      </w:pPr>
    </w:p>
    <w:p w:rsidR="00025DF1" w:rsidRPr="003E7AC8" w:rsidRDefault="00025DF1" w:rsidP="00025DF1">
      <w:pPr>
        <w:rPr>
          <w:lang w:val="az-Latn-AZ"/>
        </w:rPr>
      </w:pPr>
      <w:r w:rsidRPr="00E62EA2">
        <w:rPr>
          <w:b/>
          <w:lang w:val="az-Latn-AZ"/>
        </w:rPr>
        <w:t>Yorum</w:t>
      </w:r>
      <w:r w:rsidRPr="00E62EA2">
        <w:rPr>
          <w:b/>
        </w:rPr>
        <w:t>:</w:t>
      </w:r>
    </w:p>
    <w:p w:rsidR="00025DF1" w:rsidRDefault="00025DF1" w:rsidP="00025DF1">
      <w:pPr>
        <w:rPr>
          <w:lang w:val="az-Latn-AZ"/>
        </w:rPr>
      </w:pPr>
    </w:p>
    <w:p w:rsidR="00025DF1" w:rsidRDefault="00025DF1" w:rsidP="00025DF1">
      <w:pPr>
        <w:rPr>
          <w:sz w:val="23"/>
          <w:szCs w:val="23"/>
          <w:lang w:val="az-Latn-AZ"/>
        </w:rPr>
      </w:pPr>
      <w:r>
        <w:rPr>
          <w:lang w:val="az-Latn-AZ"/>
        </w:rPr>
        <w:t xml:space="preserve">Doğrusallık incelemesi için grafik ve korelasyon matrisi kullanıldı. Manat değerindeki değişim için doğrusallık incelendiğinde, </w:t>
      </w:r>
      <w:r>
        <w:rPr>
          <w:sz w:val="23"/>
          <w:szCs w:val="23"/>
        </w:rPr>
        <w:t>petrol fiyatındaki değişimin ve gaz fiyatındaki değişimin manat değerindeki değişim ile doğrusal bir ilişkisinin olduğu(0.704 ve 0.</w:t>
      </w:r>
      <w:r w:rsidRPr="00AE4E68">
        <w:t xml:space="preserve"> </w:t>
      </w:r>
      <w:r>
        <w:t>712)</w:t>
      </w:r>
      <w:r>
        <w:rPr>
          <w:sz w:val="23"/>
          <w:szCs w:val="23"/>
        </w:rPr>
        <w:t>; demir</w:t>
      </w:r>
      <w:r>
        <w:rPr>
          <w:sz w:val="23"/>
          <w:szCs w:val="23"/>
          <w:lang w:val="az-Latn-AZ"/>
        </w:rPr>
        <w:t>-çelik fiyatındaki değişimle</w:t>
      </w:r>
      <w:r>
        <w:rPr>
          <w:sz w:val="23"/>
          <w:szCs w:val="23"/>
        </w:rPr>
        <w:t xml:space="preserve"> ilişkisinin ise diğerlerine göre daha az olduğu(0.24) yorumu yapılabilir. Kullanılan para birimi nitel değişken olduğundan, </w:t>
      </w:r>
      <w:r>
        <w:rPr>
          <w:sz w:val="23"/>
          <w:szCs w:val="23"/>
          <w:lang w:val="az-Latn-AZ"/>
        </w:rPr>
        <w:t xml:space="preserve">doğrusallık incelenmesine dahil edilmedi. </w:t>
      </w:r>
    </w:p>
    <w:p w:rsidR="00025DF1" w:rsidRDefault="00025DF1" w:rsidP="00025DF1"/>
    <w:p w:rsidR="00025DF1" w:rsidRDefault="00025DF1"/>
    <w:p w:rsidR="00025DF1" w:rsidRDefault="00025DF1"/>
    <w:p w:rsidR="00814884" w:rsidRDefault="00CA7E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tr-TR" w:eastAsia="tr-TR"/>
        </w:rPr>
        <w:drawing>
          <wp:anchor distT="0" distB="0" distL="114300" distR="114300" simplePos="0" relativeHeight="251696128" behindDoc="1" locked="0" layoutInCell="1" allowOverlap="1" wp14:anchorId="6D2FB0FC" wp14:editId="59A59DB8">
            <wp:simplePos x="0" y="0"/>
            <wp:positionH relativeFrom="column">
              <wp:posOffset>1180923</wp:posOffset>
            </wp:positionH>
            <wp:positionV relativeFrom="paragraph">
              <wp:posOffset>345059</wp:posOffset>
            </wp:positionV>
            <wp:extent cx="3957320" cy="3409950"/>
            <wp:effectExtent l="0" t="0" r="508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egresyon modeli 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1" w:rsidRPr="00025DF1">
        <w:rPr>
          <w:b/>
          <w:sz w:val="28"/>
          <w:szCs w:val="28"/>
          <w:lang w:val="az-Latn-AZ"/>
        </w:rPr>
        <w:t>Çoklu Regresyon Modelinin Kurulması</w:t>
      </w:r>
      <w:r w:rsidR="00025DF1" w:rsidRPr="00025DF1">
        <w:rPr>
          <w:b/>
          <w:sz w:val="28"/>
          <w:szCs w:val="28"/>
        </w:rPr>
        <w:t>, Artık İncelemesi:</w:t>
      </w:r>
      <w:r w:rsidR="00025DF1" w:rsidRPr="00025DF1">
        <w:rPr>
          <w:b/>
          <w:sz w:val="28"/>
          <w:szCs w:val="28"/>
        </w:rPr>
        <w:br/>
      </w:r>
      <w:r w:rsidR="00814884" w:rsidRPr="00025DF1">
        <w:rPr>
          <w:b/>
          <w:sz w:val="28"/>
          <w:szCs w:val="28"/>
        </w:rPr>
        <w:br w:type="page"/>
      </w:r>
    </w:p>
    <w:p w:rsidR="00CA7E2C" w:rsidRDefault="00CA7E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tr-TR" w:eastAsia="tr-TR"/>
        </w:rPr>
        <w:lastRenderedPageBreak/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-1524</wp:posOffset>
            </wp:positionV>
            <wp:extent cx="6858000" cy="93535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tandartvalues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E2C" w:rsidRPr="00025DF1" w:rsidRDefault="00CA7E2C">
      <w:pPr>
        <w:rPr>
          <w:b/>
          <w:sz w:val="28"/>
          <w:szCs w:val="28"/>
        </w:rPr>
      </w:pPr>
    </w:p>
    <w:p w:rsidR="00CA7E2C" w:rsidRDefault="00CA7E2C"/>
    <w:p w:rsidR="00CA7E2C" w:rsidRDefault="00CA7E2C"/>
    <w:p w:rsidR="00CA7E2C" w:rsidRDefault="00CA7E2C"/>
    <w:p w:rsidR="00CA7E2C" w:rsidRDefault="00CA7E2C"/>
    <w:p w:rsidR="00CA7E2C" w:rsidRDefault="00CA7E2C">
      <w:r>
        <w:rPr>
          <w:noProof/>
          <w:lang w:val="tr-TR" w:eastAsia="tr-TR"/>
        </w:rPr>
        <w:drawing>
          <wp:anchor distT="0" distB="0" distL="114300" distR="114300" simplePos="0" relativeHeight="251698176" behindDoc="1" locked="0" layoutInCell="1" allowOverlap="1" wp14:anchorId="41FEA5BD" wp14:editId="61291E1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879677" cy="2750515"/>
            <wp:effectExtent l="0" t="0" r="698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tandartgraph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677" cy="27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CA7E2C"/>
    <w:p w:rsidR="00CA7E2C" w:rsidRDefault="00F21998">
      <w:r>
        <w:rPr>
          <w:noProof/>
          <w:lang w:val="tr-TR" w:eastAsia="tr-TR"/>
        </w:rPr>
        <w:drawing>
          <wp:anchor distT="0" distB="0" distL="114300" distR="114300" simplePos="0" relativeHeight="251699200" behindDoc="1" locked="0" layoutInCell="1" allowOverlap="1" wp14:anchorId="730E19C8" wp14:editId="7EFFF521">
            <wp:simplePos x="0" y="0"/>
            <wp:positionH relativeFrom="margin">
              <wp:posOffset>10160</wp:posOffset>
            </wp:positionH>
            <wp:positionV relativeFrom="paragraph">
              <wp:posOffset>10160</wp:posOffset>
            </wp:positionV>
            <wp:extent cx="7057390" cy="1177290"/>
            <wp:effectExtent l="0" t="0" r="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tudentvalues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998" w:rsidRDefault="00F21998"/>
    <w:p w:rsidR="00CA7E2C" w:rsidRDefault="00CA7E2C">
      <w:r>
        <w:rPr>
          <w:noProof/>
          <w:lang w:val="tr-TR" w:eastAsia="tr-TR"/>
        </w:rPr>
        <w:drawing>
          <wp:anchor distT="0" distB="0" distL="114300" distR="114300" simplePos="0" relativeHeight="251700224" behindDoc="1" locked="0" layoutInCell="1" allowOverlap="1" wp14:anchorId="46FBD6E2" wp14:editId="466F7EB5">
            <wp:simplePos x="0" y="0"/>
            <wp:positionH relativeFrom="margin">
              <wp:align>center</wp:align>
            </wp:positionH>
            <wp:positionV relativeFrom="paragraph">
              <wp:posOffset>966394</wp:posOffset>
            </wp:positionV>
            <wp:extent cx="4354318" cy="3087014"/>
            <wp:effectExtent l="0" t="0" r="825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tudentgraph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318" cy="3087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A7E2C" w:rsidRDefault="00F21998"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3658</wp:posOffset>
            </wp:positionH>
            <wp:positionV relativeFrom="paragraph">
              <wp:posOffset>3658</wp:posOffset>
            </wp:positionV>
            <wp:extent cx="6858000" cy="106934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oksvalue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>
      <w:r>
        <w:rPr>
          <w:noProof/>
          <w:lang w:val="tr-TR" w:eastAsia="tr-TR"/>
        </w:rPr>
        <w:drawing>
          <wp:anchor distT="0" distB="0" distL="114300" distR="114300" simplePos="0" relativeHeight="251702272" behindDoc="1" locked="0" layoutInCell="1" allowOverlap="1" wp14:anchorId="118DA085" wp14:editId="0153B80E">
            <wp:simplePos x="0" y="0"/>
            <wp:positionH relativeFrom="margin">
              <wp:posOffset>1377217</wp:posOffset>
            </wp:positionH>
            <wp:positionV relativeFrom="paragraph">
              <wp:posOffset>130603</wp:posOffset>
            </wp:positionV>
            <wp:extent cx="4304868" cy="3051958"/>
            <wp:effectExtent l="0" t="0" r="63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ookgraph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68" cy="305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>
      <w:r>
        <w:rPr>
          <w:noProof/>
          <w:lang w:val="tr-TR" w:eastAsia="tr-TR"/>
        </w:rPr>
        <w:drawing>
          <wp:anchor distT="0" distB="0" distL="114300" distR="114300" simplePos="0" relativeHeight="251703296" behindDoc="1" locked="0" layoutInCell="1" allowOverlap="1" wp14:anchorId="0898634B" wp14:editId="5925E8C5">
            <wp:simplePos x="0" y="0"/>
            <wp:positionH relativeFrom="margin">
              <wp:align>left</wp:align>
            </wp:positionH>
            <wp:positionV relativeFrom="paragraph">
              <wp:posOffset>9880</wp:posOffset>
            </wp:positionV>
            <wp:extent cx="6858000" cy="892175"/>
            <wp:effectExtent l="0" t="0" r="0" b="317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hatvalues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/>
    <w:p w:rsidR="00F21998" w:rsidRDefault="00F21998">
      <w:r>
        <w:rPr>
          <w:noProof/>
          <w:lang w:val="tr-TR" w:eastAsia="tr-TR"/>
        </w:rPr>
        <w:drawing>
          <wp:anchor distT="0" distB="0" distL="114300" distR="114300" simplePos="0" relativeHeight="251704320" behindDoc="1" locked="0" layoutInCell="1" allowOverlap="1" wp14:anchorId="089AAD0E" wp14:editId="30EDB2E6">
            <wp:simplePos x="0" y="0"/>
            <wp:positionH relativeFrom="column">
              <wp:posOffset>1329963</wp:posOffset>
            </wp:positionH>
            <wp:positionV relativeFrom="paragraph">
              <wp:posOffset>3175</wp:posOffset>
            </wp:positionV>
            <wp:extent cx="4455845" cy="3158836"/>
            <wp:effectExtent l="0" t="0" r="1905" b="381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hatgraph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45" cy="315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998" w:rsidRDefault="00F21998"/>
    <w:p w:rsidR="00F21998" w:rsidRDefault="00F21998"/>
    <w:p w:rsidR="00F21998" w:rsidRDefault="00F21998"/>
    <w:p w:rsidR="00F21998" w:rsidRDefault="00F21998">
      <w:r>
        <w:br w:type="page"/>
      </w:r>
    </w:p>
    <w:p w:rsidR="00F21998" w:rsidRPr="00FA68FF" w:rsidRDefault="00F21998" w:rsidP="00F21998">
      <w:pPr>
        <w:rPr>
          <w:b/>
          <w:lang w:val="az-Latn-AZ"/>
        </w:rPr>
      </w:pPr>
      <w:r w:rsidRPr="00FA68FF">
        <w:rPr>
          <w:b/>
          <w:lang w:val="az-Latn-AZ"/>
        </w:rPr>
        <w:lastRenderedPageBreak/>
        <w:t>Yorum:</w:t>
      </w:r>
    </w:p>
    <w:p w:rsidR="00F21998" w:rsidRDefault="00F21998" w:rsidP="00F21998">
      <w:pPr>
        <w:rPr>
          <w:lang w:val="az-Latn-AZ"/>
        </w:rPr>
      </w:pPr>
    </w:p>
    <w:p w:rsidR="007E044F" w:rsidRDefault="00F21998" w:rsidP="00F21998">
      <w:pPr>
        <w:rPr>
          <w:lang w:val="az-Latn-AZ"/>
        </w:rPr>
      </w:pPr>
      <w:r>
        <w:rPr>
          <w:lang w:val="az-Latn-AZ"/>
        </w:rPr>
        <w:t xml:space="preserve">Yukarıdaki R çıktısından görüleceği üzere </w:t>
      </w:r>
      <w:r w:rsidR="007E044F">
        <w:rPr>
          <w:lang w:val="az-Latn-AZ"/>
        </w:rPr>
        <w:t xml:space="preserve"> 83 gözlemlik yeni veri için </w:t>
      </w:r>
      <w:r>
        <w:rPr>
          <w:lang w:val="az-Latn-AZ"/>
        </w:rPr>
        <w:t>çoklu regresyon modeli kurulmuştur. Modelle ilgili açıklamalar sonraki maddelerde yapılacağından</w:t>
      </w:r>
      <w:r>
        <w:t>, burada sadece art</w:t>
      </w:r>
      <w:r>
        <w:rPr>
          <w:lang w:val="az-Latn-AZ"/>
        </w:rPr>
        <w:t>ık incelemesi ile ilgili yorumlar yapılacaktır.</w:t>
      </w:r>
      <w:r w:rsidR="007E044F">
        <w:rPr>
          <w:lang w:val="az-Latn-AZ"/>
        </w:rPr>
        <w:t xml:space="preserve"> Artık incelemesi ile</w:t>
      </w:r>
      <w:r>
        <w:t>, ayk</w:t>
      </w:r>
      <w:r>
        <w:rPr>
          <w:lang w:val="az-Latn-AZ"/>
        </w:rPr>
        <w:t>ırı</w:t>
      </w:r>
      <w:r>
        <w:t>, etkin ve u</w:t>
      </w:r>
      <w:r>
        <w:rPr>
          <w:lang w:val="az-Latn-AZ"/>
        </w:rPr>
        <w:t>ç değerler tespit edilmiş ama</w:t>
      </w:r>
      <w:r w:rsidR="007E044F">
        <w:rPr>
          <w:lang w:val="az-Latn-AZ"/>
        </w:rPr>
        <w:t xml:space="preserve"> analiz kapsamında bu kez ilgili</w:t>
      </w:r>
      <w:r>
        <w:rPr>
          <w:lang w:val="az-Latn-AZ"/>
        </w:rPr>
        <w:t xml:space="preserve"> değerler güncel veriden çıkarılmamıştır.</w:t>
      </w:r>
      <w:r>
        <w:t xml:space="preserve"> İlk olarak</w:t>
      </w:r>
      <w:r>
        <w:rPr>
          <w:lang w:val="az-Latn-AZ"/>
        </w:rPr>
        <w:t>, aykırı değerlerin bulunması maksadıyla standart ve student tipi artıklara bakılmış</w:t>
      </w:r>
      <w:r>
        <w:t xml:space="preserve"> ve standart artıklar için (-2;2), student t</w:t>
      </w:r>
      <w:r w:rsidR="007E044F">
        <w:rPr>
          <w:lang w:val="az-Latn-AZ"/>
        </w:rPr>
        <w:t>ipi</w:t>
      </w:r>
      <w:r>
        <w:rPr>
          <w:lang w:val="az-Latn-AZ"/>
        </w:rPr>
        <w:t xml:space="preserve"> artıklar için ise (-3</w:t>
      </w:r>
      <w:r>
        <w:t>;3) değerleri dışında olan değerler aykırı değer olarak belirlenmiştir.</w:t>
      </w:r>
      <w:r w:rsidRPr="003A26AF">
        <w:t xml:space="preserve"> </w:t>
      </w:r>
      <w:r>
        <w:t xml:space="preserve">Bir sonraki adımda, </w:t>
      </w:r>
      <w:r>
        <w:rPr>
          <w:lang w:val="az-Latn-AZ"/>
        </w:rPr>
        <w:t>etkin değerlerin bulunması için cook uzaklığı değeri örneklem büyüklüğünün 50 den büyük olması sebebiyle 4/n formülü ile 4</w:t>
      </w:r>
      <w:r>
        <w:t xml:space="preserve">/83 = 0.0481 olacak </w:t>
      </w:r>
      <w:r>
        <w:rPr>
          <w:lang w:val="az-Latn-AZ"/>
        </w:rPr>
        <w:t>şekilde bulunmuş</w:t>
      </w:r>
      <w:r>
        <w:t xml:space="preserve"> ve bu değerden yüksek olan değerler  etkin değerler olarak seçilmiştir.</w:t>
      </w:r>
      <w:r w:rsidRPr="003A26AF">
        <w:rPr>
          <w:lang w:val="az-Latn-AZ"/>
        </w:rPr>
        <w:t xml:space="preserve"> </w:t>
      </w:r>
      <w:r>
        <w:rPr>
          <w:lang w:val="az-Latn-AZ"/>
        </w:rPr>
        <w:t>Son olarak</w:t>
      </w:r>
      <w:r>
        <w:t>, g</w:t>
      </w:r>
      <w:r>
        <w:rPr>
          <w:lang w:val="az-Latn-AZ"/>
        </w:rPr>
        <w:t>özlem uzaklığı değeri 2(k+1)</w:t>
      </w:r>
      <w:r>
        <w:t>/n form</w:t>
      </w:r>
      <w:r>
        <w:rPr>
          <w:lang w:val="az-Latn-AZ"/>
        </w:rPr>
        <w:t>ülünden 2(5+1)</w:t>
      </w:r>
      <w:r>
        <w:t>/83 = 0.1445 olarak bulunmu</w:t>
      </w:r>
      <w:r>
        <w:rPr>
          <w:lang w:val="az-Latn-AZ"/>
        </w:rPr>
        <w:t xml:space="preserve">ş ve yine bu değerden yüksek çıkan gözlem uzaklıkları uç değerler olarak kabul edilmiştir. </w:t>
      </w:r>
      <w:r>
        <w:t xml:space="preserve">Çizilen grafiklerden de görüleceği üzere, standartlaştırılmış hatalardan bulunan 26. </w:t>
      </w:r>
      <w:r>
        <w:rPr>
          <w:lang w:val="az-Latn-AZ"/>
        </w:rPr>
        <w:t>gözlem değerleri aykırı değer</w:t>
      </w:r>
      <w:r>
        <w:t>, cook uzakl</w:t>
      </w:r>
      <w:r>
        <w:rPr>
          <w:lang w:val="az-Latn-AZ"/>
        </w:rPr>
        <w:t xml:space="preserve">ığından bulunan </w:t>
      </w:r>
      <w:r>
        <w:t xml:space="preserve">26. , 68. gözlem değerleri etkin değer ve en son gözlem uzaklığından(hat value) bulunan  16. , </w:t>
      </w:r>
      <w:r>
        <w:rPr>
          <w:lang w:val="az-Latn-AZ"/>
        </w:rPr>
        <w:t>19</w:t>
      </w:r>
      <w:r>
        <w:t xml:space="preserve">. , 24. , </w:t>
      </w:r>
      <w:r w:rsidR="007E044F">
        <w:t>39. , 59.</w:t>
      </w:r>
      <w:r>
        <w:t xml:space="preserve"> gözlem de</w:t>
      </w:r>
      <w:r>
        <w:rPr>
          <w:lang w:val="az-Latn-AZ"/>
        </w:rPr>
        <w:t>ğerleri ise uç değer olarak belirlenmiştir.</w:t>
      </w:r>
      <w:r w:rsidR="007E044F">
        <w:rPr>
          <w:lang w:val="az-Latn-AZ"/>
        </w:rPr>
        <w:t xml:space="preserve"> Ayrıca,  Student tipi artıklara bakıldığı zaman herhangi bir aykırı değer görülmemiştir.</w:t>
      </w:r>
    </w:p>
    <w:p w:rsidR="007E044F" w:rsidRDefault="007E044F" w:rsidP="00F21998">
      <w:pPr>
        <w:rPr>
          <w:lang w:val="az-Latn-AZ"/>
        </w:rPr>
      </w:pPr>
    </w:p>
    <w:p w:rsidR="007E044F" w:rsidRDefault="007E044F" w:rsidP="00F21998">
      <w:pPr>
        <w:rPr>
          <w:lang w:val="az-Latn-AZ"/>
        </w:rPr>
      </w:pPr>
    </w:p>
    <w:p w:rsidR="007E044F" w:rsidRDefault="007E044F" w:rsidP="00F21998">
      <w:pPr>
        <w:rPr>
          <w:lang w:val="az-Latn-AZ"/>
        </w:rPr>
      </w:pPr>
    </w:p>
    <w:p w:rsidR="007E044F" w:rsidRDefault="007E044F" w:rsidP="00F21998">
      <w:pPr>
        <w:rPr>
          <w:rFonts w:ascii="Times New Roman" w:hAnsi="Times New Roman" w:cs="Times New Roman"/>
          <w:b/>
          <w:sz w:val="32"/>
          <w:szCs w:val="32"/>
        </w:rPr>
      </w:pPr>
      <w:r w:rsidRPr="007E044F">
        <w:rPr>
          <w:b/>
          <w:sz w:val="32"/>
          <w:szCs w:val="32"/>
        </w:rPr>
        <w:t>5)Regresyon modeli kestirim denklemi ve modelin anlamlığı</w:t>
      </w:r>
      <w:r w:rsidRPr="007E044F">
        <w:rPr>
          <w:rFonts w:ascii="Times New Roman" w:hAnsi="Times New Roman" w:cs="Times New Roman"/>
          <w:b/>
          <w:sz w:val="32"/>
          <w:szCs w:val="32"/>
        </w:rPr>
        <w:t>:</w:t>
      </w:r>
    </w:p>
    <w:p w:rsidR="00520E30" w:rsidRDefault="00520E30" w:rsidP="00F21998">
      <w:pPr>
        <w:rPr>
          <w:rFonts w:ascii="Times New Roman" w:hAnsi="Times New Roman" w:cs="Times New Roman"/>
          <w:b/>
          <w:sz w:val="32"/>
          <w:szCs w:val="32"/>
        </w:rPr>
      </w:pPr>
    </w:p>
    <w:p w:rsidR="00520E30" w:rsidRDefault="00520E30" w:rsidP="00F219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tr-TR" w:eastAsia="tr-TR"/>
        </w:rPr>
        <w:drawing>
          <wp:anchor distT="0" distB="0" distL="114300" distR="114300" simplePos="0" relativeHeight="251705344" behindDoc="1" locked="0" layoutInCell="1" allowOverlap="1" wp14:anchorId="4B83E18D" wp14:editId="1D70BB10">
            <wp:simplePos x="0" y="0"/>
            <wp:positionH relativeFrom="column">
              <wp:posOffset>791154</wp:posOffset>
            </wp:positionH>
            <wp:positionV relativeFrom="paragraph">
              <wp:posOffset>8586</wp:posOffset>
            </wp:positionV>
            <wp:extent cx="5416613" cy="4667416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regresyon modeli 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885" cy="4682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E30" w:rsidRDefault="00520E30" w:rsidP="00F21998">
      <w:pPr>
        <w:rPr>
          <w:rFonts w:ascii="Times New Roman" w:hAnsi="Times New Roman" w:cs="Times New Roman"/>
          <w:b/>
          <w:sz w:val="32"/>
          <w:szCs w:val="32"/>
        </w:rPr>
      </w:pPr>
    </w:p>
    <w:p w:rsidR="00520E30" w:rsidRDefault="00520E30" w:rsidP="00F21998">
      <w:pPr>
        <w:rPr>
          <w:rFonts w:ascii="Times New Roman" w:hAnsi="Times New Roman" w:cs="Times New Roman"/>
          <w:b/>
          <w:sz w:val="32"/>
          <w:szCs w:val="32"/>
        </w:rPr>
      </w:pPr>
    </w:p>
    <w:p w:rsidR="00520E30" w:rsidRDefault="00520E30" w:rsidP="00F21998">
      <w:pPr>
        <w:rPr>
          <w:rFonts w:ascii="Times New Roman" w:hAnsi="Times New Roman" w:cs="Times New Roman"/>
          <w:b/>
          <w:sz w:val="32"/>
          <w:szCs w:val="32"/>
        </w:rPr>
      </w:pPr>
    </w:p>
    <w:p w:rsidR="00520E30" w:rsidRDefault="00520E30" w:rsidP="00F21998">
      <w:pPr>
        <w:rPr>
          <w:rFonts w:ascii="Times New Roman" w:hAnsi="Times New Roman" w:cs="Times New Roman"/>
          <w:b/>
          <w:sz w:val="32"/>
          <w:szCs w:val="32"/>
        </w:rPr>
      </w:pPr>
    </w:p>
    <w:p w:rsidR="00520E30" w:rsidRDefault="00520E30" w:rsidP="00F21998">
      <w:pPr>
        <w:rPr>
          <w:rFonts w:ascii="Times New Roman" w:hAnsi="Times New Roman" w:cs="Times New Roman"/>
          <w:b/>
          <w:sz w:val="32"/>
          <w:szCs w:val="32"/>
        </w:rPr>
      </w:pPr>
    </w:p>
    <w:p w:rsidR="00520E30" w:rsidRDefault="00520E30" w:rsidP="00F21998">
      <w:pPr>
        <w:rPr>
          <w:rFonts w:ascii="Times New Roman" w:hAnsi="Times New Roman" w:cs="Times New Roman"/>
          <w:b/>
          <w:sz w:val="32"/>
          <w:szCs w:val="32"/>
        </w:rPr>
      </w:pPr>
    </w:p>
    <w:p w:rsidR="007E044F" w:rsidRDefault="007E044F" w:rsidP="00F21998">
      <w:pPr>
        <w:rPr>
          <w:rFonts w:ascii="Times New Roman" w:hAnsi="Times New Roman" w:cs="Times New Roman"/>
          <w:b/>
          <w:sz w:val="32"/>
          <w:szCs w:val="32"/>
        </w:rPr>
      </w:pPr>
    </w:p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263DC9"/>
    <w:p w:rsidR="00520E30" w:rsidRDefault="00520E30" w:rsidP="00520E30">
      <w:pPr>
        <w:rPr>
          <w:rFonts w:cs="Times New Roman"/>
        </w:rPr>
      </w:pPr>
      <w:r>
        <w:rPr>
          <w:rFonts w:cs="Times New Roman"/>
        </w:rPr>
        <w:lastRenderedPageBreak/>
        <w:t>Yukar</w:t>
      </w:r>
      <w:r>
        <w:rPr>
          <w:rFonts w:cs="Times New Roman"/>
          <w:lang w:val="az-Latn-AZ"/>
        </w:rPr>
        <w:t xml:space="preserve">ıda bulunan modele </w:t>
      </w:r>
      <w:r w:rsidRPr="00263DC9">
        <w:rPr>
          <w:rFonts w:cs="Times New Roman"/>
        </w:rPr>
        <w:t xml:space="preserve">dayanarak, </w:t>
      </w:r>
      <w:r>
        <w:rPr>
          <w:rFonts w:cs="Times New Roman"/>
        </w:rPr>
        <w:t xml:space="preserve"> 83 gözlemli yeni verinin </w:t>
      </w:r>
      <w:r w:rsidRPr="00263DC9">
        <w:rPr>
          <w:rFonts w:cs="Times New Roman"/>
        </w:rPr>
        <w:t>regresyon</w:t>
      </w:r>
      <w:r>
        <w:rPr>
          <w:rFonts w:cs="Times New Roman"/>
        </w:rPr>
        <w:t xml:space="preserve"> kestirim</w:t>
      </w:r>
      <w:r w:rsidRPr="00263DC9">
        <w:rPr>
          <w:rFonts w:cs="Times New Roman"/>
        </w:rPr>
        <w:t xml:space="preserve"> denklemi şu şekildedir:</w:t>
      </w:r>
    </w:p>
    <w:p w:rsidR="00520E30" w:rsidRDefault="00520E30" w:rsidP="00520E30">
      <w:pPr>
        <w:rPr>
          <w:rFonts w:cs="Times New Roman"/>
        </w:rPr>
      </w:pPr>
    </w:p>
    <w:p w:rsidR="00520E30" w:rsidRDefault="00520E30" w:rsidP="00520E30">
      <w:r>
        <w:t>^</w:t>
      </w:r>
    </w:p>
    <w:p w:rsidR="00520E30" w:rsidRDefault="00520E30" w:rsidP="00520E30">
      <w:r>
        <w:t xml:space="preserve">y = 6.3130 + 2.8992x1 + 3.9759x2 − 2.8127x3 − 5.0682x4_2 − 7.4811x4_3  </w:t>
      </w:r>
      <w:r w:rsidRPr="00263DC9">
        <w:t xml:space="preserve">± </w:t>
      </w:r>
      <w:r>
        <w:t xml:space="preserve"> 1.256</w:t>
      </w:r>
      <w:r w:rsidRPr="00263DC9">
        <w:t xml:space="preserve"> </w:t>
      </w:r>
    </w:p>
    <w:p w:rsidR="00520E30" w:rsidRDefault="00520E30" w:rsidP="00520E30">
      <w:r>
        <w:t xml:space="preserve">      (2.7157)    (0.2345)      (0.1988)        (0.1895)         (0.3648)         (0.3584)</w:t>
      </w:r>
    </w:p>
    <w:p w:rsidR="00520E30" w:rsidRDefault="00520E30" w:rsidP="00520E30"/>
    <w:p w:rsidR="00520E30" w:rsidRDefault="00520E30" w:rsidP="00520E30"/>
    <w:p w:rsidR="00520E30" w:rsidRPr="00520E30" w:rsidRDefault="00520E30" w:rsidP="00520E30">
      <w:pPr>
        <w:rPr>
          <w:b/>
        </w:rPr>
      </w:pPr>
      <w:r w:rsidRPr="00520E30">
        <w:rPr>
          <w:b/>
        </w:rPr>
        <w:t>Kurulan Hipotez:</w:t>
      </w:r>
      <w:r w:rsidRPr="00520E30">
        <w:rPr>
          <w:b/>
        </w:rPr>
        <w:br/>
      </w:r>
    </w:p>
    <w:p w:rsidR="00520E30" w:rsidRPr="00520E30" w:rsidRDefault="00520E30" w:rsidP="00520E30">
      <w:pPr>
        <w:rPr>
          <w:lang w:val="az-Latn-AZ"/>
        </w:rPr>
      </w:pPr>
      <w:r>
        <w:t>H0</w:t>
      </w:r>
      <w:r w:rsidR="00D85E7E">
        <w:t xml:space="preserve">: </w:t>
      </w:r>
      <w:r w:rsidR="00D85E7E" w:rsidRPr="00D85E7E">
        <w:t>β</w:t>
      </w:r>
      <w:r w:rsidR="00D85E7E">
        <w:t xml:space="preserve">1 = </w:t>
      </w:r>
      <w:r w:rsidR="00D85E7E" w:rsidRPr="00D85E7E">
        <w:t>β</w:t>
      </w:r>
      <w:r w:rsidR="00D85E7E">
        <w:t xml:space="preserve">2 = </w:t>
      </w:r>
      <w:r w:rsidR="00D85E7E" w:rsidRPr="00D85E7E">
        <w:t>β</w:t>
      </w:r>
      <w:r w:rsidR="00D85E7E">
        <w:t xml:space="preserve">3 = </w:t>
      </w:r>
      <w:r w:rsidR="00D85E7E" w:rsidRPr="00D85E7E">
        <w:t>β</w:t>
      </w:r>
      <w:r>
        <w:t>4[2]</w:t>
      </w:r>
      <w:r w:rsidR="00CB4366">
        <w:t xml:space="preserve"> = </w:t>
      </w:r>
      <w:r w:rsidR="00CB4366" w:rsidRPr="00CB4366">
        <w:t>β</w:t>
      </w:r>
      <w:r>
        <w:t>4[3] = 0(Model anlams</w:t>
      </w:r>
      <w:r>
        <w:rPr>
          <w:lang w:val="az-Latn-AZ"/>
        </w:rPr>
        <w:t>ızdır)</w:t>
      </w:r>
    </w:p>
    <w:p w:rsidR="00520E30" w:rsidRDefault="00520E30" w:rsidP="00520E30">
      <w:pPr>
        <w:rPr>
          <w:lang w:val="az-Latn-AZ"/>
        </w:rPr>
      </w:pPr>
      <w:r>
        <w:t xml:space="preserve">Hs: En az 1 </w:t>
      </w:r>
      <w:r w:rsidR="00CB4366" w:rsidRPr="00CB4366">
        <w:t>β</w:t>
      </w:r>
      <w:r w:rsidR="00CB4366">
        <w:t>j</w:t>
      </w:r>
      <w:r>
        <w:t xml:space="preserve"> s</w:t>
      </w:r>
      <w:r>
        <w:rPr>
          <w:lang w:val="az-Latn-AZ"/>
        </w:rPr>
        <w:t>ıfırdan farklıdır.</w:t>
      </w:r>
    </w:p>
    <w:p w:rsidR="00520E30" w:rsidRDefault="00520E30" w:rsidP="00520E30">
      <w:pPr>
        <w:rPr>
          <w:lang w:val="az-Latn-AZ"/>
        </w:rPr>
      </w:pPr>
    </w:p>
    <w:p w:rsidR="00D85E7E" w:rsidRDefault="00520E30" w:rsidP="00D85E7E">
      <w:r>
        <w:rPr>
          <w:lang w:val="az-Latn-AZ"/>
        </w:rPr>
        <w:br/>
      </w:r>
      <w:r w:rsidRPr="00D85E7E">
        <w:rPr>
          <w:b/>
          <w:lang w:val="az-Latn-AZ"/>
        </w:rPr>
        <w:t>Yorum</w:t>
      </w:r>
      <w:r w:rsidR="00D85E7E" w:rsidRPr="00D85E7E">
        <w:rPr>
          <w:b/>
        </w:rPr>
        <w:t>:</w:t>
      </w:r>
    </w:p>
    <w:p w:rsidR="00520E30" w:rsidRDefault="00D85E7E" w:rsidP="00D85E7E">
      <w:pPr>
        <w:rPr>
          <w:sz w:val="23"/>
          <w:szCs w:val="23"/>
        </w:rPr>
      </w:pPr>
      <w:r>
        <w:br/>
        <w:t>Kurulan modelde p – value &lt; 0.05 oldu</w:t>
      </w:r>
      <w:r>
        <w:rPr>
          <w:lang w:val="az-Latn-AZ"/>
        </w:rPr>
        <w:t xml:space="preserve">ğundan </w:t>
      </w:r>
      <w:r>
        <w:rPr>
          <w:sz w:val="23"/>
          <w:szCs w:val="23"/>
        </w:rPr>
        <w:t>H</w:t>
      </w:r>
      <w:r>
        <w:rPr>
          <w:sz w:val="16"/>
          <w:szCs w:val="16"/>
        </w:rPr>
        <w:t xml:space="preserve">0 </w:t>
      </w:r>
      <w:r>
        <w:rPr>
          <w:sz w:val="23"/>
          <w:szCs w:val="23"/>
        </w:rPr>
        <w:t>reddedilir. Kurulan regresyon modelinin anlamlı olduğu %5 anlamlılık düzeyinde söylenebilir. En az bir tane bağımsız değişken bağımlı değişkeni açıklamaktadır. Bağımsız ve bağımlı değişkenler arasında doğrusal bir ilişki kurulabilir.</w:t>
      </w:r>
    </w:p>
    <w:p w:rsidR="00D85E7E" w:rsidRDefault="00D85E7E" w:rsidP="00D85E7E">
      <w:pPr>
        <w:rPr>
          <w:sz w:val="23"/>
          <w:szCs w:val="23"/>
        </w:rPr>
      </w:pPr>
    </w:p>
    <w:p w:rsidR="00D85E7E" w:rsidRDefault="00D85E7E" w:rsidP="00D85E7E">
      <w:pPr>
        <w:rPr>
          <w:sz w:val="23"/>
          <w:szCs w:val="23"/>
        </w:rPr>
      </w:pPr>
    </w:p>
    <w:p w:rsidR="00D85E7E" w:rsidRDefault="00D85E7E" w:rsidP="00D85E7E">
      <w:pPr>
        <w:rPr>
          <w:sz w:val="23"/>
          <w:szCs w:val="23"/>
        </w:rPr>
      </w:pPr>
    </w:p>
    <w:p w:rsidR="00D85E7E" w:rsidRPr="00D85E7E" w:rsidRDefault="00D85E7E" w:rsidP="00D85E7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85E7E" w:rsidRDefault="00D85E7E" w:rsidP="00D85E7E">
      <w:pPr>
        <w:autoSpaceDE w:val="0"/>
        <w:autoSpaceDN w:val="0"/>
        <w:adjustRightInd w:val="0"/>
        <w:rPr>
          <w:rFonts w:cs="Times New Roman"/>
          <w:b/>
          <w:color w:val="000000"/>
          <w:sz w:val="32"/>
          <w:szCs w:val="32"/>
        </w:rPr>
      </w:pPr>
      <w:r w:rsidRPr="00D85E7E">
        <w:rPr>
          <w:rFonts w:cs="Times New Roman"/>
          <w:b/>
          <w:color w:val="000000"/>
          <w:sz w:val="32"/>
          <w:szCs w:val="32"/>
        </w:rPr>
        <w:t xml:space="preserve">6)Regresyon katsayılarının anlamlılıklarının incelenmesi ve yorumları: </w:t>
      </w:r>
    </w:p>
    <w:p w:rsidR="00CB4366" w:rsidRPr="00D85E7E" w:rsidRDefault="00CB4366" w:rsidP="00D85E7E">
      <w:pPr>
        <w:autoSpaceDE w:val="0"/>
        <w:autoSpaceDN w:val="0"/>
        <w:adjustRightInd w:val="0"/>
        <w:rPr>
          <w:rFonts w:cs="Times New Roman"/>
          <w:b/>
          <w:color w:val="000000"/>
          <w:sz w:val="32"/>
          <w:szCs w:val="32"/>
        </w:rPr>
      </w:pPr>
    </w:p>
    <w:p w:rsidR="00CB4366" w:rsidRPr="00CB4366" w:rsidRDefault="00CB4366" w:rsidP="00D85E7E">
      <w:pPr>
        <w:rPr>
          <w:b/>
        </w:rPr>
      </w:pPr>
      <w:r w:rsidRPr="00CB4366">
        <w:rPr>
          <w:b/>
          <w:lang w:val="az-Latn-AZ"/>
        </w:rPr>
        <w:t>Sabit terim için kurulan hipotez</w:t>
      </w:r>
      <w:r w:rsidRPr="00CB4366">
        <w:rPr>
          <w:b/>
        </w:rPr>
        <w:t>:</w:t>
      </w:r>
      <w:r w:rsidRPr="00CB4366">
        <w:rPr>
          <w:b/>
        </w:rPr>
        <w:br/>
      </w:r>
    </w:p>
    <w:p w:rsidR="00D85E7E" w:rsidRDefault="00D85E7E" w:rsidP="00D85E7E">
      <w:r>
        <w:t>•</w:t>
      </w:r>
      <w:r w:rsidR="00CB4366">
        <w:t xml:space="preserve"> H0:</w:t>
      </w:r>
      <w:r>
        <w:t xml:space="preserve"> </w:t>
      </w:r>
      <w:r w:rsidR="00CB4366" w:rsidRPr="00CB4366">
        <w:t>β</w:t>
      </w:r>
      <w:r w:rsidR="00CB4366">
        <w:t>0 = 0</w:t>
      </w:r>
      <w:r>
        <w:t xml:space="preserve"> (Sabit terimin modele katkısı anlamlı değildir.)</w:t>
      </w:r>
    </w:p>
    <w:p w:rsidR="00D85E7E" w:rsidRDefault="00CB4366" w:rsidP="00D85E7E">
      <w:r>
        <w:t xml:space="preserve"> </w:t>
      </w:r>
      <w:r w:rsidR="00D85E7E">
        <w:t xml:space="preserve"> </w:t>
      </w:r>
      <w:r>
        <w:t xml:space="preserve"> </w:t>
      </w:r>
      <w:r w:rsidR="00D85E7E">
        <w:t>H</w:t>
      </w:r>
      <w:r>
        <w:t>s :</w:t>
      </w:r>
      <w:r w:rsidR="00D85E7E">
        <w:t xml:space="preserve"> </w:t>
      </w:r>
      <w:r w:rsidRPr="00CB4366">
        <w:t>β</w:t>
      </w:r>
      <w:r>
        <w:t xml:space="preserve">0 </w:t>
      </w:r>
      <w:r w:rsidRPr="00CB4366">
        <w:t>≠</w:t>
      </w:r>
      <w:r>
        <w:t xml:space="preserve"> 0</w:t>
      </w:r>
    </w:p>
    <w:p w:rsidR="00CB4366" w:rsidRDefault="00CB4366" w:rsidP="00D85E7E"/>
    <w:p w:rsidR="00D85E7E" w:rsidRDefault="00CB4366" w:rsidP="00D85E7E">
      <w:r>
        <w:t>b0 = 6.3130</w:t>
      </w:r>
    </w:p>
    <w:p w:rsidR="00CB4366" w:rsidRDefault="00CB4366" w:rsidP="00D85E7E"/>
    <w:p w:rsidR="00CB4366" w:rsidRPr="0078718C" w:rsidRDefault="00D77381" w:rsidP="00CB4366">
      <w:pPr>
        <w:rPr>
          <w:lang w:val="az-Latn-AZ"/>
        </w:rPr>
      </w:pPr>
      <w:r>
        <w:t xml:space="preserve">p - value </w:t>
      </w:r>
      <w:r w:rsidR="00CB4366">
        <w:t>=2e-16 &lt;</w:t>
      </w:r>
      <w:r w:rsidR="00D85E7E">
        <w:t xml:space="preserve"> α=0.05 </w:t>
      </w:r>
      <w:r w:rsidR="00D85E7E">
        <w:rPr>
          <w:rFonts w:ascii="Segoe UI Symbol" w:hAnsi="Segoe UI Symbol" w:cs="Segoe UI Symbol"/>
        </w:rPr>
        <w:t>➔</w:t>
      </w:r>
      <w:r w:rsidR="00CB4366">
        <w:t>H0 reddedilir</w:t>
      </w:r>
      <w:r w:rsidR="00D85E7E">
        <w:t>. Sabit terimin modele katk</w:t>
      </w:r>
      <w:r w:rsidR="00D85E7E">
        <w:rPr>
          <w:rFonts w:ascii="Georgia" w:hAnsi="Georgia" w:cs="Georgia"/>
        </w:rPr>
        <w:t>ı</w:t>
      </w:r>
      <w:r w:rsidR="00D85E7E">
        <w:t>s</w:t>
      </w:r>
      <w:r w:rsidR="00D85E7E">
        <w:rPr>
          <w:rFonts w:ascii="Georgia" w:hAnsi="Georgia" w:cs="Georgia"/>
        </w:rPr>
        <w:t>ı</w:t>
      </w:r>
      <w:r w:rsidR="00D85E7E">
        <w:t xml:space="preserve"> anlaml</w:t>
      </w:r>
      <w:r w:rsidR="00D85E7E">
        <w:rPr>
          <w:rFonts w:ascii="Georgia" w:hAnsi="Georgia" w:cs="Georgia"/>
        </w:rPr>
        <w:t>ı</w:t>
      </w:r>
      <w:r w:rsidR="00CB4366">
        <w:t>d</w:t>
      </w:r>
      <w:r w:rsidR="00CB4366">
        <w:rPr>
          <w:lang w:val="az-Latn-AZ"/>
        </w:rPr>
        <w:t>ır.</w:t>
      </w:r>
      <w:r w:rsidR="00245909">
        <w:rPr>
          <w:lang w:val="az-Latn-AZ"/>
        </w:rPr>
        <w:t xml:space="preserve"> </w:t>
      </w:r>
      <w:r w:rsidR="00D85E7E">
        <w:t>Bağımsız değişken</w:t>
      </w:r>
      <w:r w:rsidR="00CB4366">
        <w:t>lerin 0 değerini alması mümkün olduğu</w:t>
      </w:r>
      <w:r w:rsidR="00D85E7E">
        <w:t xml:space="preserve"> için</w:t>
      </w:r>
      <w:r w:rsidR="00245909">
        <w:t xml:space="preserve"> sabit terim</w:t>
      </w:r>
      <w:r w:rsidR="00CB4366">
        <w:t xml:space="preserve"> </w:t>
      </w:r>
      <w:r w:rsidR="00CB4366">
        <w:rPr>
          <w:lang w:val="az-Latn-AZ"/>
        </w:rPr>
        <w:t>ihraç e</w:t>
      </w:r>
      <w:r w:rsidR="00CB4366" w:rsidRPr="0078718C">
        <w:rPr>
          <w:lang w:val="az-Latn-AZ"/>
        </w:rPr>
        <w:t>dilen</w:t>
      </w:r>
      <w:r w:rsidR="00245909">
        <w:rPr>
          <w:lang w:val="az-Latn-AZ"/>
        </w:rPr>
        <w:t xml:space="preserve"> b</w:t>
      </w:r>
      <w:r w:rsidR="00CB4366">
        <w:rPr>
          <w:lang w:val="az-Latn-AZ"/>
        </w:rPr>
        <w:t>ir barel petrol</w:t>
      </w:r>
      <w:r w:rsidR="00CB4366">
        <w:t xml:space="preserve">, </w:t>
      </w:r>
      <w:r w:rsidR="00CB4366">
        <w:rPr>
          <w:lang w:val="az-Latn-AZ"/>
        </w:rPr>
        <w:t>ihraç e</w:t>
      </w:r>
      <w:r w:rsidR="00CB4366" w:rsidRPr="0078718C">
        <w:rPr>
          <w:lang w:val="az-Latn-AZ"/>
        </w:rPr>
        <w:t xml:space="preserve">dilen </w:t>
      </w:r>
      <w:r w:rsidR="00CB4366">
        <w:rPr>
          <w:lang w:val="az-Latn-AZ"/>
        </w:rPr>
        <w:t>m³ cinsinden doğal gaz</w:t>
      </w:r>
      <w:r w:rsidR="00245909">
        <w:t xml:space="preserve">, </w:t>
      </w:r>
      <w:r w:rsidR="00CB4366">
        <w:rPr>
          <w:lang w:val="az-Latn-AZ"/>
        </w:rPr>
        <w:t xml:space="preserve"> ithal e</w:t>
      </w:r>
      <w:r w:rsidR="00CB4366" w:rsidRPr="0078718C">
        <w:rPr>
          <w:lang w:val="az-Latn-AZ"/>
        </w:rPr>
        <w:t>dilen</w:t>
      </w:r>
      <w:r w:rsidR="00CB4366">
        <w:rPr>
          <w:lang w:val="az-Latn-AZ"/>
        </w:rPr>
        <w:t xml:space="preserve"> ton cinsinden demir-ç</w:t>
      </w:r>
      <w:r w:rsidR="00CB4366" w:rsidRPr="0078718C">
        <w:rPr>
          <w:lang w:val="az-Latn-AZ"/>
        </w:rPr>
        <w:t>eli</w:t>
      </w:r>
      <w:r w:rsidR="009C45A3">
        <w:rPr>
          <w:lang w:val="az-Latn-AZ"/>
        </w:rPr>
        <w:t xml:space="preserve">k fiyatlarının </w:t>
      </w:r>
      <w:r w:rsidR="00245909">
        <w:rPr>
          <w:lang w:val="az-Latn-AZ"/>
        </w:rPr>
        <w:t>değişmemesi ve yapılan ticaretlerin para birimi manat olduğu zaman Azerbaycan manatının</w:t>
      </w:r>
      <w:r w:rsidR="009C45A3">
        <w:rPr>
          <w:lang w:val="az-Latn-AZ"/>
        </w:rPr>
        <w:t xml:space="preserve"> ortalama olarak</w:t>
      </w:r>
      <w:r w:rsidR="00245909">
        <w:rPr>
          <w:lang w:val="az-Latn-AZ"/>
        </w:rPr>
        <w:t xml:space="preserve"> %6.3130</w:t>
      </w:r>
      <w:r w:rsidR="00245909">
        <w:rPr>
          <w:rFonts w:ascii="Times New Roman" w:hAnsi="Times New Roman" w:cs="Times New Roman"/>
        </w:rPr>
        <w:t>’</w:t>
      </w:r>
      <w:r w:rsidR="00245909">
        <w:rPr>
          <w:lang w:val="az-Latn-AZ"/>
        </w:rPr>
        <w:t xml:space="preserve"> luk değer kazanacağını göstermektedir.</w:t>
      </w:r>
    </w:p>
    <w:p w:rsidR="00CB4366" w:rsidRPr="0078718C" w:rsidRDefault="00CB4366" w:rsidP="00CB4366">
      <w:pPr>
        <w:rPr>
          <w:lang w:val="az-Latn-AZ"/>
        </w:rPr>
      </w:pPr>
    </w:p>
    <w:p w:rsidR="00CB4366" w:rsidRDefault="00CB4366" w:rsidP="00CB4366">
      <w:pPr>
        <w:rPr>
          <w:lang w:val="az-Latn-AZ"/>
        </w:rPr>
      </w:pPr>
    </w:p>
    <w:p w:rsidR="00245909" w:rsidRDefault="00245909" w:rsidP="00CB4366">
      <w:pPr>
        <w:rPr>
          <w:lang w:val="az-Latn-AZ"/>
        </w:rPr>
      </w:pPr>
    </w:p>
    <w:p w:rsidR="00245909" w:rsidRPr="00245909" w:rsidRDefault="00245909" w:rsidP="00245909">
      <w:pPr>
        <w:rPr>
          <w:b/>
        </w:rPr>
      </w:pPr>
      <w:r w:rsidRPr="00245909">
        <w:rPr>
          <w:b/>
          <w:lang w:val="az-Latn-AZ"/>
        </w:rPr>
        <w:t>İhraç edilen bir barel petrol fiyatının yüzdelik değişmesi değişkeni için kurulan hipotez</w:t>
      </w:r>
      <w:r w:rsidRPr="00245909">
        <w:rPr>
          <w:b/>
        </w:rPr>
        <w:t>:</w:t>
      </w:r>
      <w:r w:rsidRPr="00245909">
        <w:rPr>
          <w:b/>
        </w:rPr>
        <w:br/>
      </w:r>
    </w:p>
    <w:p w:rsidR="00245909" w:rsidRDefault="00245909" w:rsidP="00245909">
      <w:r>
        <w:t xml:space="preserve">• H0: </w:t>
      </w:r>
      <w:r w:rsidRPr="00CB4366">
        <w:t>β</w:t>
      </w:r>
      <w:r>
        <w:t>1 = 0 (</w:t>
      </w:r>
      <w:r w:rsidRPr="00245909">
        <w:t>İhraç edilen bir barel pet</w:t>
      </w:r>
      <w:r>
        <w:t>rol fiyatının yüzdelik değişimi</w:t>
      </w:r>
      <w:r w:rsidRPr="00245909">
        <w:t xml:space="preserve"> değişkeni</w:t>
      </w:r>
      <w:r>
        <w:t>nin</w:t>
      </w:r>
      <w:r w:rsidRPr="00245909">
        <w:t xml:space="preserve"> </w:t>
      </w:r>
      <w:r>
        <w:t>modele katkısı anlamlı değildir.)</w:t>
      </w:r>
    </w:p>
    <w:p w:rsidR="00245909" w:rsidRDefault="00245909" w:rsidP="00245909">
      <w:r>
        <w:t xml:space="preserve">   Hs : </w:t>
      </w:r>
      <w:r w:rsidRPr="00CB4366">
        <w:t>β</w:t>
      </w:r>
      <w:r>
        <w:t xml:space="preserve">1 </w:t>
      </w:r>
      <w:r w:rsidRPr="00CB4366">
        <w:t>≠</w:t>
      </w:r>
      <w:r>
        <w:t xml:space="preserve"> 0</w:t>
      </w:r>
    </w:p>
    <w:p w:rsidR="00245909" w:rsidRDefault="00245909" w:rsidP="00245909"/>
    <w:p w:rsidR="00245909" w:rsidRDefault="00245909" w:rsidP="00245909"/>
    <w:p w:rsidR="00245909" w:rsidRDefault="00245909" w:rsidP="00245909"/>
    <w:p w:rsidR="009C45A3" w:rsidRPr="009C45A3" w:rsidRDefault="009C45A3" w:rsidP="00245909">
      <w:pPr>
        <w:rPr>
          <w:b/>
        </w:rPr>
      </w:pPr>
      <w:r w:rsidRPr="009C45A3">
        <w:rPr>
          <w:b/>
        </w:rPr>
        <w:lastRenderedPageBreak/>
        <w:t>Yorum:</w:t>
      </w:r>
      <w:r w:rsidRPr="009C45A3">
        <w:rPr>
          <w:b/>
        </w:rPr>
        <w:br/>
      </w:r>
    </w:p>
    <w:p w:rsidR="00245909" w:rsidRDefault="00245909" w:rsidP="00245909">
      <w:r>
        <w:t>b1  = 2.899</w:t>
      </w:r>
    </w:p>
    <w:p w:rsidR="00245909" w:rsidRDefault="00245909" w:rsidP="00245909"/>
    <w:p w:rsidR="00245909" w:rsidRDefault="00D77381" w:rsidP="00245909">
      <w:pPr>
        <w:rPr>
          <w:lang w:val="az-Latn-AZ"/>
        </w:rPr>
      </w:pPr>
      <w:r>
        <w:t xml:space="preserve">p - value </w:t>
      </w:r>
      <w:r w:rsidR="00245909">
        <w:t xml:space="preserve">=2e-16 &lt; α=0.05 </w:t>
      </w:r>
      <w:r w:rsidR="00245909">
        <w:rPr>
          <w:rFonts w:ascii="Segoe UI Symbol" w:hAnsi="Segoe UI Symbol" w:cs="Segoe UI Symbol"/>
        </w:rPr>
        <w:t>➔</w:t>
      </w:r>
      <w:r w:rsidR="00245909">
        <w:t xml:space="preserve">H0 reddedilir. </w:t>
      </w:r>
      <w:r w:rsidR="00245909" w:rsidRPr="00245909">
        <w:t>İhraç edilen bir barel pet</w:t>
      </w:r>
      <w:r w:rsidR="00245909">
        <w:t>rol fiyatının yüzdelik değişimi değişkeninin modele katk</w:t>
      </w:r>
      <w:r w:rsidR="00245909">
        <w:rPr>
          <w:rFonts w:ascii="Georgia" w:hAnsi="Georgia" w:cs="Georgia"/>
        </w:rPr>
        <w:t>ı</w:t>
      </w:r>
      <w:r w:rsidR="00245909">
        <w:t>s</w:t>
      </w:r>
      <w:r w:rsidR="00245909">
        <w:rPr>
          <w:rFonts w:ascii="Georgia" w:hAnsi="Georgia" w:cs="Georgia"/>
        </w:rPr>
        <w:t>ı</w:t>
      </w:r>
      <w:r w:rsidR="00245909">
        <w:t xml:space="preserve"> anlaml</w:t>
      </w:r>
      <w:r w:rsidR="00245909">
        <w:rPr>
          <w:rFonts w:ascii="Georgia" w:hAnsi="Georgia" w:cs="Georgia"/>
        </w:rPr>
        <w:t>ı</w:t>
      </w:r>
      <w:r w:rsidR="00245909">
        <w:t>d</w:t>
      </w:r>
      <w:r w:rsidR="00245909">
        <w:rPr>
          <w:lang w:val="az-Latn-AZ"/>
        </w:rPr>
        <w:t>ır.</w:t>
      </w:r>
      <w:r w:rsidR="009C45A3">
        <w:t xml:space="preserve"> </w:t>
      </w:r>
      <w:r w:rsidR="009C45A3">
        <w:rPr>
          <w:lang w:val="az-Latn-AZ"/>
        </w:rPr>
        <w:t>İhraç e</w:t>
      </w:r>
      <w:r w:rsidR="009C45A3" w:rsidRPr="0078718C">
        <w:rPr>
          <w:lang w:val="az-Latn-AZ"/>
        </w:rPr>
        <w:t xml:space="preserve">dilen </w:t>
      </w:r>
      <w:r w:rsidR="009C45A3">
        <w:rPr>
          <w:lang w:val="az-Latn-AZ"/>
        </w:rPr>
        <w:t>m³ cinsinden doğal gaz</w:t>
      </w:r>
      <w:r w:rsidR="009C45A3">
        <w:t xml:space="preserve">, </w:t>
      </w:r>
      <w:r w:rsidR="009C45A3">
        <w:rPr>
          <w:lang w:val="az-Latn-AZ"/>
        </w:rPr>
        <w:t xml:space="preserve"> ithal e</w:t>
      </w:r>
      <w:r w:rsidR="009C45A3" w:rsidRPr="0078718C">
        <w:rPr>
          <w:lang w:val="az-Latn-AZ"/>
        </w:rPr>
        <w:t>dilen</w:t>
      </w:r>
      <w:r w:rsidR="009C45A3">
        <w:rPr>
          <w:lang w:val="az-Latn-AZ"/>
        </w:rPr>
        <w:t xml:space="preserve"> ton cinsinden demir-ç</w:t>
      </w:r>
      <w:r w:rsidR="009C45A3" w:rsidRPr="0078718C">
        <w:rPr>
          <w:lang w:val="az-Latn-AZ"/>
        </w:rPr>
        <w:t>eli</w:t>
      </w:r>
      <w:r w:rsidR="009C45A3">
        <w:rPr>
          <w:lang w:val="az-Latn-AZ"/>
        </w:rPr>
        <w:t>k fiyatlarının değişmemesi ve yapılan ticaretlerin para birimi manat olduğu zaman</w:t>
      </w:r>
      <w:r w:rsidR="00245909">
        <w:rPr>
          <w:lang w:val="az-Latn-AZ"/>
        </w:rPr>
        <w:t xml:space="preserve"> </w:t>
      </w:r>
      <w:r w:rsidR="009C45A3">
        <w:rPr>
          <w:lang w:val="az-Latn-AZ"/>
        </w:rPr>
        <w:t>i</w:t>
      </w:r>
      <w:r w:rsidR="00245909">
        <w:rPr>
          <w:lang w:val="az-Latn-AZ"/>
        </w:rPr>
        <w:t>hraç e</w:t>
      </w:r>
      <w:r w:rsidR="00245909" w:rsidRPr="0078718C">
        <w:rPr>
          <w:lang w:val="az-Latn-AZ"/>
        </w:rPr>
        <w:t>dilen</w:t>
      </w:r>
      <w:r w:rsidR="00245909">
        <w:rPr>
          <w:lang w:val="az-Latn-AZ"/>
        </w:rPr>
        <w:t xml:space="preserve"> bir barel petrol</w:t>
      </w:r>
      <w:r w:rsidR="009C45A3">
        <w:rPr>
          <w:lang w:val="az-Latn-AZ"/>
        </w:rPr>
        <w:t xml:space="preserve"> fiyatının %1 </w:t>
      </w:r>
      <w:r w:rsidR="009C45A3">
        <w:t>‘lik art</w:t>
      </w:r>
      <w:r w:rsidR="009C45A3">
        <w:rPr>
          <w:lang w:val="az-Latn-AZ"/>
        </w:rPr>
        <w:t>ışı Azerbaycan manatında ortalama olarak %2.899</w:t>
      </w:r>
      <w:r w:rsidR="00245909">
        <w:rPr>
          <w:rFonts w:ascii="Times New Roman" w:hAnsi="Times New Roman" w:cs="Times New Roman"/>
        </w:rPr>
        <w:t>’</w:t>
      </w:r>
      <w:r w:rsidR="009C45A3">
        <w:rPr>
          <w:lang w:val="az-Latn-AZ"/>
        </w:rPr>
        <w:t xml:space="preserve"> luk değer artışı </w:t>
      </w:r>
      <w:r w:rsidR="00245909">
        <w:rPr>
          <w:lang w:val="az-Latn-AZ"/>
        </w:rPr>
        <w:t>göstermektedir.</w:t>
      </w:r>
    </w:p>
    <w:p w:rsidR="009C45A3" w:rsidRDefault="009C45A3" w:rsidP="00245909">
      <w:pPr>
        <w:rPr>
          <w:lang w:val="az-Latn-AZ"/>
        </w:rPr>
      </w:pPr>
    </w:p>
    <w:p w:rsidR="009C45A3" w:rsidRDefault="009C45A3" w:rsidP="00245909">
      <w:pPr>
        <w:rPr>
          <w:lang w:val="az-Latn-AZ"/>
        </w:rPr>
      </w:pPr>
    </w:p>
    <w:p w:rsidR="009C45A3" w:rsidRDefault="009C45A3" w:rsidP="00245909">
      <w:pPr>
        <w:rPr>
          <w:lang w:val="az-Latn-AZ"/>
        </w:rPr>
      </w:pPr>
    </w:p>
    <w:p w:rsidR="009C45A3" w:rsidRPr="00245909" w:rsidRDefault="009C45A3" w:rsidP="009C45A3">
      <w:pPr>
        <w:rPr>
          <w:b/>
        </w:rPr>
      </w:pPr>
      <w:r w:rsidRPr="00245909">
        <w:rPr>
          <w:b/>
          <w:lang w:val="az-Latn-AZ"/>
        </w:rPr>
        <w:t>İhraç edi</w:t>
      </w:r>
      <w:r>
        <w:rPr>
          <w:b/>
          <w:lang w:val="az-Latn-AZ"/>
        </w:rPr>
        <w:t>len m3 cinsinden doğal gaz fiyatının yüzdelik değiş</w:t>
      </w:r>
      <w:r w:rsidRPr="00245909">
        <w:rPr>
          <w:b/>
          <w:lang w:val="az-Latn-AZ"/>
        </w:rPr>
        <w:t>i</w:t>
      </w:r>
      <w:r>
        <w:rPr>
          <w:b/>
          <w:lang w:val="az-Latn-AZ"/>
        </w:rPr>
        <w:t>mi</w:t>
      </w:r>
      <w:r w:rsidRPr="00245909">
        <w:rPr>
          <w:b/>
          <w:lang w:val="az-Latn-AZ"/>
        </w:rPr>
        <w:t xml:space="preserve"> değişkeni için kurulan hipotez</w:t>
      </w:r>
      <w:r w:rsidRPr="00245909">
        <w:rPr>
          <w:b/>
        </w:rPr>
        <w:t>:</w:t>
      </w:r>
      <w:r w:rsidRPr="00245909">
        <w:rPr>
          <w:b/>
        </w:rPr>
        <w:br/>
      </w:r>
    </w:p>
    <w:p w:rsidR="009C45A3" w:rsidRDefault="009C45A3" w:rsidP="009C45A3">
      <w:r>
        <w:t xml:space="preserve">• H0: </w:t>
      </w:r>
      <w:r w:rsidRPr="00CB4366">
        <w:t>β</w:t>
      </w:r>
      <w:r>
        <w:t>2 = 0 (İhraç edilen m3 cinsinden doğal gaz fiyatının yüzdelik değişimi</w:t>
      </w:r>
      <w:r w:rsidRPr="00245909">
        <w:t xml:space="preserve"> değişkeni</w:t>
      </w:r>
      <w:r>
        <w:t>nin</w:t>
      </w:r>
      <w:r w:rsidRPr="00245909">
        <w:t xml:space="preserve"> </w:t>
      </w:r>
      <w:r>
        <w:t>modele katkısı anlamlı değildir.)</w:t>
      </w:r>
    </w:p>
    <w:p w:rsidR="009C45A3" w:rsidRDefault="009C45A3" w:rsidP="009C45A3">
      <w:r>
        <w:t xml:space="preserve">   Hs : </w:t>
      </w:r>
      <w:r w:rsidRPr="00CB4366">
        <w:t>β</w:t>
      </w:r>
      <w:r>
        <w:t xml:space="preserve">2 </w:t>
      </w:r>
      <w:r w:rsidRPr="00CB4366">
        <w:t>≠</w:t>
      </w:r>
      <w:r>
        <w:t xml:space="preserve"> 0</w:t>
      </w:r>
    </w:p>
    <w:p w:rsidR="009C45A3" w:rsidRDefault="009C45A3" w:rsidP="009C45A3"/>
    <w:p w:rsidR="009C45A3" w:rsidRDefault="009C45A3" w:rsidP="009C45A3"/>
    <w:p w:rsidR="009C45A3" w:rsidRPr="009C45A3" w:rsidRDefault="009C45A3" w:rsidP="009C45A3">
      <w:pPr>
        <w:rPr>
          <w:b/>
        </w:rPr>
      </w:pPr>
      <w:r w:rsidRPr="009C45A3">
        <w:rPr>
          <w:b/>
        </w:rPr>
        <w:t>Yorum:</w:t>
      </w:r>
      <w:r w:rsidRPr="009C45A3">
        <w:rPr>
          <w:b/>
        </w:rPr>
        <w:br/>
      </w:r>
    </w:p>
    <w:p w:rsidR="009C45A3" w:rsidRDefault="009C45A3" w:rsidP="009C45A3">
      <w:r>
        <w:t>b2 = 3.976</w:t>
      </w:r>
    </w:p>
    <w:p w:rsidR="009C45A3" w:rsidRDefault="009C45A3" w:rsidP="009C45A3"/>
    <w:p w:rsidR="009C45A3" w:rsidRDefault="00D77381" w:rsidP="009C45A3">
      <w:pPr>
        <w:rPr>
          <w:lang w:val="az-Latn-AZ"/>
        </w:rPr>
      </w:pPr>
      <w:r>
        <w:t xml:space="preserve">p - value </w:t>
      </w:r>
      <w:r w:rsidR="009C45A3">
        <w:t>=</w:t>
      </w:r>
      <w:r>
        <w:t xml:space="preserve"> </w:t>
      </w:r>
      <w:r w:rsidR="009C45A3">
        <w:t xml:space="preserve">2e-16 &lt; α=0.05 </w:t>
      </w:r>
      <w:r w:rsidR="009C45A3">
        <w:rPr>
          <w:rFonts w:ascii="Segoe UI Symbol" w:hAnsi="Segoe UI Symbol" w:cs="Segoe UI Symbol"/>
        </w:rPr>
        <w:t>➔</w:t>
      </w:r>
      <w:r w:rsidR="009C45A3">
        <w:t xml:space="preserve">H0 reddedilir. </w:t>
      </w:r>
      <w:r w:rsidR="009C45A3" w:rsidRPr="00245909">
        <w:t>İhraç edilen</w:t>
      </w:r>
      <w:r w:rsidR="009C45A3" w:rsidRPr="009C45A3">
        <w:t xml:space="preserve"> m3 cinsinden doğal gaz </w:t>
      </w:r>
      <w:r w:rsidR="009C45A3">
        <w:t>fiyatının yüzdelik değişimi değişkeninin modele katk</w:t>
      </w:r>
      <w:r w:rsidR="009C45A3">
        <w:rPr>
          <w:rFonts w:ascii="Georgia" w:hAnsi="Georgia" w:cs="Georgia"/>
        </w:rPr>
        <w:t>ı</w:t>
      </w:r>
      <w:r w:rsidR="009C45A3">
        <w:t>s</w:t>
      </w:r>
      <w:r w:rsidR="009C45A3">
        <w:rPr>
          <w:rFonts w:ascii="Georgia" w:hAnsi="Georgia" w:cs="Georgia"/>
        </w:rPr>
        <w:t>ı</w:t>
      </w:r>
      <w:r w:rsidR="009C45A3">
        <w:t xml:space="preserve"> anlaml</w:t>
      </w:r>
      <w:r w:rsidR="009C45A3">
        <w:rPr>
          <w:rFonts w:ascii="Georgia" w:hAnsi="Georgia" w:cs="Georgia"/>
        </w:rPr>
        <w:t>ı</w:t>
      </w:r>
      <w:r w:rsidR="009C45A3">
        <w:t>d</w:t>
      </w:r>
      <w:r w:rsidR="009C45A3">
        <w:rPr>
          <w:lang w:val="az-Latn-AZ"/>
        </w:rPr>
        <w:t>ır.</w:t>
      </w:r>
      <w:r w:rsidR="009C45A3" w:rsidRPr="009C45A3">
        <w:rPr>
          <w:lang w:val="az-Latn-AZ"/>
        </w:rPr>
        <w:t xml:space="preserve"> </w:t>
      </w:r>
      <w:r w:rsidR="009C45A3">
        <w:rPr>
          <w:lang w:val="az-Latn-AZ"/>
        </w:rPr>
        <w:t>İhraç e</w:t>
      </w:r>
      <w:r w:rsidR="009C45A3" w:rsidRPr="0078718C">
        <w:rPr>
          <w:lang w:val="az-Latn-AZ"/>
        </w:rPr>
        <w:t>dilen</w:t>
      </w:r>
      <w:r w:rsidR="009C45A3">
        <w:rPr>
          <w:lang w:val="az-Latn-AZ"/>
        </w:rPr>
        <w:t xml:space="preserve"> bir barel petrol</w:t>
      </w:r>
      <w:r w:rsidR="009C45A3">
        <w:t>,</w:t>
      </w:r>
      <w:r w:rsidR="009C45A3">
        <w:rPr>
          <w:lang w:val="az-Latn-AZ"/>
        </w:rPr>
        <w:t xml:space="preserve"> ithal e</w:t>
      </w:r>
      <w:r w:rsidR="009C45A3" w:rsidRPr="0078718C">
        <w:rPr>
          <w:lang w:val="az-Latn-AZ"/>
        </w:rPr>
        <w:t>dilen</w:t>
      </w:r>
      <w:r w:rsidR="009C45A3">
        <w:rPr>
          <w:lang w:val="az-Latn-AZ"/>
        </w:rPr>
        <w:t xml:space="preserve"> ton cinsinden demir-ç</w:t>
      </w:r>
      <w:r w:rsidR="009C45A3" w:rsidRPr="0078718C">
        <w:rPr>
          <w:lang w:val="az-Latn-AZ"/>
        </w:rPr>
        <w:t>eli</w:t>
      </w:r>
      <w:r w:rsidR="009C45A3">
        <w:rPr>
          <w:lang w:val="az-Latn-AZ"/>
        </w:rPr>
        <w:t>k fiyatlarının değişmemesi ve yapılan ticaretlerin para birimi manat olduğu zaman ihraç e</w:t>
      </w:r>
      <w:r w:rsidR="009C45A3" w:rsidRPr="0078718C">
        <w:rPr>
          <w:lang w:val="az-Latn-AZ"/>
        </w:rPr>
        <w:t>dilen</w:t>
      </w:r>
      <w:r w:rsidR="009C45A3">
        <w:rPr>
          <w:lang w:val="az-Latn-AZ"/>
        </w:rPr>
        <w:t xml:space="preserve"> </w:t>
      </w:r>
      <w:r w:rsidR="009C45A3">
        <w:t>m3 cinsinden doğal gaz</w:t>
      </w:r>
      <w:r w:rsidR="009C45A3">
        <w:rPr>
          <w:lang w:val="az-Latn-AZ"/>
        </w:rPr>
        <w:t xml:space="preserve"> fiyatının %1 </w:t>
      </w:r>
      <w:r w:rsidR="009C45A3">
        <w:t>‘lik art</w:t>
      </w:r>
      <w:r w:rsidR="009C45A3">
        <w:rPr>
          <w:lang w:val="az-Latn-AZ"/>
        </w:rPr>
        <w:t>ışı Azerbaycan manatında</w:t>
      </w:r>
      <w:r>
        <w:rPr>
          <w:lang w:val="az-Latn-AZ"/>
        </w:rPr>
        <w:t xml:space="preserve"> ortalama olarak %3.976</w:t>
      </w:r>
      <w:r w:rsidR="009C45A3">
        <w:rPr>
          <w:rFonts w:ascii="Times New Roman" w:hAnsi="Times New Roman" w:cs="Times New Roman"/>
        </w:rPr>
        <w:t>’</w:t>
      </w:r>
      <w:r>
        <w:rPr>
          <w:lang w:val="az-Latn-AZ"/>
        </w:rPr>
        <w:t xml:space="preserve"> lı</w:t>
      </w:r>
      <w:r w:rsidR="009C45A3">
        <w:rPr>
          <w:lang w:val="az-Latn-AZ"/>
        </w:rPr>
        <w:t>k değer artışı göstermektedir.</w:t>
      </w:r>
    </w:p>
    <w:p w:rsidR="00D77381" w:rsidRDefault="00D77381" w:rsidP="009C45A3">
      <w:pPr>
        <w:rPr>
          <w:lang w:val="az-Latn-AZ"/>
        </w:rPr>
      </w:pPr>
    </w:p>
    <w:p w:rsidR="00D77381" w:rsidRDefault="00D77381" w:rsidP="009C45A3">
      <w:pPr>
        <w:rPr>
          <w:lang w:val="az-Latn-AZ"/>
        </w:rPr>
      </w:pPr>
    </w:p>
    <w:p w:rsidR="00D77381" w:rsidRDefault="00D77381" w:rsidP="009C45A3">
      <w:pPr>
        <w:rPr>
          <w:lang w:val="az-Latn-AZ"/>
        </w:rPr>
      </w:pPr>
    </w:p>
    <w:p w:rsidR="00D77381" w:rsidRPr="00245909" w:rsidRDefault="00D77381" w:rsidP="00D77381">
      <w:pPr>
        <w:rPr>
          <w:b/>
        </w:rPr>
      </w:pPr>
      <w:r>
        <w:rPr>
          <w:b/>
          <w:lang w:val="az-Latn-AZ"/>
        </w:rPr>
        <w:t>İ</w:t>
      </w:r>
      <w:r w:rsidRPr="00D77381">
        <w:rPr>
          <w:b/>
          <w:lang w:val="az-Latn-AZ"/>
        </w:rPr>
        <w:t xml:space="preserve">thal edilen ton cinsinden demir-çelik </w:t>
      </w:r>
      <w:r>
        <w:rPr>
          <w:b/>
          <w:lang w:val="az-Latn-AZ"/>
        </w:rPr>
        <w:t>fiyatının yüzdelik değiş</w:t>
      </w:r>
      <w:r w:rsidRPr="00245909">
        <w:rPr>
          <w:b/>
          <w:lang w:val="az-Latn-AZ"/>
        </w:rPr>
        <w:t>i</w:t>
      </w:r>
      <w:r>
        <w:rPr>
          <w:b/>
          <w:lang w:val="az-Latn-AZ"/>
        </w:rPr>
        <w:t>mi</w:t>
      </w:r>
      <w:r w:rsidRPr="00245909">
        <w:rPr>
          <w:b/>
          <w:lang w:val="az-Latn-AZ"/>
        </w:rPr>
        <w:t xml:space="preserve"> değişkeni için kurulan hipotez</w:t>
      </w:r>
      <w:r w:rsidRPr="00245909">
        <w:rPr>
          <w:b/>
        </w:rPr>
        <w:t>:</w:t>
      </w:r>
      <w:r w:rsidRPr="00245909">
        <w:rPr>
          <w:b/>
        </w:rPr>
        <w:br/>
      </w:r>
    </w:p>
    <w:p w:rsidR="00D77381" w:rsidRDefault="00D77381" w:rsidP="00D77381">
      <w:r>
        <w:t xml:space="preserve">• H0: </w:t>
      </w:r>
      <w:r w:rsidRPr="00CB4366">
        <w:t>β</w:t>
      </w:r>
      <w:r>
        <w:t>3 = 0 (İhraç edilen m3 cinsinden doğal gaz fiyatının yüzdelik değişimi</w:t>
      </w:r>
      <w:r w:rsidRPr="00245909">
        <w:t xml:space="preserve"> değişkeni</w:t>
      </w:r>
      <w:r>
        <w:t>nin</w:t>
      </w:r>
      <w:r w:rsidRPr="00245909">
        <w:t xml:space="preserve"> </w:t>
      </w:r>
      <w:r>
        <w:t>modele katkısı anlamlı değildir.)</w:t>
      </w:r>
    </w:p>
    <w:p w:rsidR="00D77381" w:rsidRDefault="00D77381" w:rsidP="00D77381">
      <w:r>
        <w:t xml:space="preserve">   Hs : </w:t>
      </w:r>
      <w:r w:rsidRPr="00CB4366">
        <w:t>β</w:t>
      </w:r>
      <w:r>
        <w:t xml:space="preserve">3 </w:t>
      </w:r>
      <w:r w:rsidRPr="00CB4366">
        <w:t>≠</w:t>
      </w:r>
      <w:r>
        <w:t xml:space="preserve"> 0</w:t>
      </w:r>
    </w:p>
    <w:p w:rsidR="00D77381" w:rsidRDefault="00D77381" w:rsidP="00D77381"/>
    <w:p w:rsidR="00D77381" w:rsidRDefault="00D77381" w:rsidP="00D77381"/>
    <w:p w:rsidR="00D77381" w:rsidRPr="009C45A3" w:rsidRDefault="00D77381" w:rsidP="00D77381">
      <w:pPr>
        <w:rPr>
          <w:b/>
        </w:rPr>
      </w:pPr>
      <w:r w:rsidRPr="009C45A3">
        <w:rPr>
          <w:b/>
        </w:rPr>
        <w:t>Yorum:</w:t>
      </w:r>
      <w:r w:rsidRPr="009C45A3">
        <w:rPr>
          <w:b/>
        </w:rPr>
        <w:br/>
      </w:r>
    </w:p>
    <w:p w:rsidR="00D77381" w:rsidRDefault="00D77381" w:rsidP="00D77381">
      <w:r>
        <w:t>b3 = -2.813</w:t>
      </w:r>
    </w:p>
    <w:p w:rsidR="00D77381" w:rsidRDefault="00D77381" w:rsidP="00D77381"/>
    <w:p w:rsidR="00D77381" w:rsidRDefault="00D77381" w:rsidP="00D77381">
      <w:pPr>
        <w:rPr>
          <w:lang w:val="az-Latn-AZ"/>
        </w:rPr>
      </w:pPr>
      <w:r>
        <w:t xml:space="preserve">p – value =2e-16 &lt; α=0.05 </w:t>
      </w:r>
      <w:r>
        <w:rPr>
          <w:rFonts w:ascii="Segoe UI Symbol" w:hAnsi="Segoe UI Symbol" w:cs="Segoe UI Symbol"/>
        </w:rPr>
        <w:t>➔</w:t>
      </w:r>
      <w:r>
        <w:t xml:space="preserve">H0 reddedilir. </w:t>
      </w:r>
      <w:r>
        <w:rPr>
          <w:lang w:val="az-Latn-AZ"/>
        </w:rPr>
        <w:t>İthal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ton cinsinden demir-ç</w:t>
      </w:r>
      <w:r w:rsidRPr="0078718C">
        <w:rPr>
          <w:lang w:val="az-Latn-AZ"/>
        </w:rPr>
        <w:t>eli</w:t>
      </w:r>
      <w:r>
        <w:rPr>
          <w:lang w:val="az-Latn-AZ"/>
        </w:rPr>
        <w:t>k</w:t>
      </w:r>
      <w:r>
        <w:t xml:space="preserve"> fiyatının yüzdelik değişimi değişkeninin modele katk</w:t>
      </w:r>
      <w:r>
        <w:rPr>
          <w:rFonts w:ascii="Georgia" w:hAnsi="Georgia" w:cs="Georgia"/>
        </w:rPr>
        <w:t>ı</w:t>
      </w:r>
      <w:r>
        <w:t>s</w:t>
      </w:r>
      <w:r>
        <w:rPr>
          <w:rFonts w:ascii="Georgia" w:hAnsi="Georgia" w:cs="Georgia"/>
        </w:rPr>
        <w:t>ı</w:t>
      </w:r>
      <w:r>
        <w:t xml:space="preserve"> anlaml</w:t>
      </w:r>
      <w:r>
        <w:rPr>
          <w:rFonts w:ascii="Georgia" w:hAnsi="Georgia" w:cs="Georgia"/>
        </w:rPr>
        <w:t>ı</w:t>
      </w:r>
      <w:r>
        <w:t>d</w:t>
      </w:r>
      <w:r>
        <w:rPr>
          <w:lang w:val="az-Latn-AZ"/>
        </w:rPr>
        <w:t>ır.</w:t>
      </w:r>
      <w:r w:rsidRPr="009C45A3">
        <w:rPr>
          <w:lang w:val="az-Latn-AZ"/>
        </w:rPr>
        <w:t xml:space="preserve"> </w:t>
      </w:r>
      <w:r>
        <w:rPr>
          <w:lang w:val="az-Latn-AZ"/>
        </w:rPr>
        <w:t>İhraç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bir barel petrol</w:t>
      </w:r>
      <w:r>
        <w:t>,</w:t>
      </w:r>
      <w:r>
        <w:rPr>
          <w:lang w:val="az-Latn-AZ"/>
        </w:rPr>
        <w:t xml:space="preserve"> i</w:t>
      </w:r>
      <w:r w:rsidRPr="00D77381">
        <w:rPr>
          <w:lang w:val="az-Latn-AZ"/>
        </w:rPr>
        <w:t xml:space="preserve">hraç edilen m³ cinsinden doğal gaz </w:t>
      </w:r>
      <w:r>
        <w:rPr>
          <w:lang w:val="az-Latn-AZ"/>
        </w:rPr>
        <w:t>fiyatlarının değişmemesi ve yapılan ticaretlerin para birimi manat olduğu zaman ithal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ton cinsinden demir-ç</w:t>
      </w:r>
      <w:r w:rsidRPr="0078718C">
        <w:rPr>
          <w:lang w:val="az-Latn-AZ"/>
        </w:rPr>
        <w:t>eli</w:t>
      </w:r>
      <w:r>
        <w:rPr>
          <w:lang w:val="az-Latn-AZ"/>
        </w:rPr>
        <w:t xml:space="preserve">k fiyatının %1 </w:t>
      </w:r>
      <w:r>
        <w:t>‘lik art</w:t>
      </w:r>
      <w:r>
        <w:rPr>
          <w:lang w:val="az-Latn-AZ"/>
        </w:rPr>
        <w:t>ışı Azerbaycan manatında ortalama olarak %2.813</w:t>
      </w:r>
      <w:r>
        <w:rPr>
          <w:rFonts w:ascii="Times New Roman" w:hAnsi="Times New Roman" w:cs="Times New Roman"/>
        </w:rPr>
        <w:t>’</w:t>
      </w:r>
      <w:r>
        <w:rPr>
          <w:lang w:val="az-Latn-AZ"/>
        </w:rPr>
        <w:t xml:space="preserve"> lük değer düşüşü göstermektedir.</w:t>
      </w:r>
    </w:p>
    <w:p w:rsidR="00D77381" w:rsidRDefault="00D77381" w:rsidP="009C45A3">
      <w:pPr>
        <w:rPr>
          <w:lang w:val="az-Latn-AZ"/>
        </w:rPr>
      </w:pPr>
    </w:p>
    <w:p w:rsidR="00D77381" w:rsidRPr="00245909" w:rsidRDefault="00D77381" w:rsidP="00D77381">
      <w:pPr>
        <w:rPr>
          <w:b/>
        </w:rPr>
      </w:pPr>
      <w:r>
        <w:rPr>
          <w:b/>
          <w:lang w:val="az-Latn-AZ"/>
        </w:rPr>
        <w:lastRenderedPageBreak/>
        <w:t xml:space="preserve">Ticaret için kullanılan para biriminin ABD doları olması </w:t>
      </w:r>
      <w:r w:rsidRPr="00245909">
        <w:rPr>
          <w:b/>
          <w:lang w:val="az-Latn-AZ"/>
        </w:rPr>
        <w:t xml:space="preserve"> değişkeni için kurulan hipotez</w:t>
      </w:r>
      <w:r w:rsidRPr="00245909">
        <w:rPr>
          <w:b/>
        </w:rPr>
        <w:t>:</w:t>
      </w:r>
      <w:r w:rsidRPr="00245909">
        <w:rPr>
          <w:b/>
        </w:rPr>
        <w:br/>
      </w:r>
    </w:p>
    <w:p w:rsidR="00D77381" w:rsidRDefault="00D77381" w:rsidP="00D77381">
      <w:r>
        <w:t xml:space="preserve">• H0: </w:t>
      </w:r>
      <w:r w:rsidRPr="00CB4366">
        <w:t>β</w:t>
      </w:r>
      <w:r>
        <w:t>4[2] = 0 (</w:t>
      </w:r>
      <w:r w:rsidR="007F6D78">
        <w:t xml:space="preserve">Yapılan ticarette kullanılan para biriminin ABD doları olması ile Azerbaycan Manatı olması arasında fark yoktur. </w:t>
      </w:r>
      <w:r>
        <w:t>)</w:t>
      </w:r>
    </w:p>
    <w:p w:rsidR="00D77381" w:rsidRDefault="00D77381" w:rsidP="00D77381">
      <w:r>
        <w:t xml:space="preserve">   Hs : </w:t>
      </w:r>
      <w:r w:rsidRPr="00CB4366">
        <w:t>β</w:t>
      </w:r>
      <w:r>
        <w:t xml:space="preserve">4[2] </w:t>
      </w:r>
      <w:r w:rsidRPr="00CB4366">
        <w:t>≠</w:t>
      </w:r>
      <w:r>
        <w:t xml:space="preserve"> 0</w:t>
      </w:r>
    </w:p>
    <w:p w:rsidR="00D77381" w:rsidRDefault="00D77381" w:rsidP="00D77381"/>
    <w:p w:rsidR="00D77381" w:rsidRDefault="00D77381" w:rsidP="00D77381"/>
    <w:p w:rsidR="00D77381" w:rsidRPr="009C45A3" w:rsidRDefault="00D77381" w:rsidP="00D77381">
      <w:pPr>
        <w:rPr>
          <w:b/>
        </w:rPr>
      </w:pPr>
      <w:r w:rsidRPr="009C45A3">
        <w:rPr>
          <w:b/>
        </w:rPr>
        <w:t>Yorum:</w:t>
      </w:r>
      <w:r w:rsidRPr="009C45A3">
        <w:rPr>
          <w:b/>
        </w:rPr>
        <w:br/>
      </w:r>
    </w:p>
    <w:p w:rsidR="00D77381" w:rsidRDefault="00D77381" w:rsidP="00D77381">
      <w:r>
        <w:t xml:space="preserve">b4[2] = -5.068 </w:t>
      </w:r>
    </w:p>
    <w:p w:rsidR="00D77381" w:rsidRDefault="00D77381" w:rsidP="00D77381"/>
    <w:p w:rsidR="00D77381" w:rsidRDefault="00D77381" w:rsidP="00D77381">
      <w:pPr>
        <w:rPr>
          <w:lang w:val="az-Latn-AZ"/>
        </w:rPr>
      </w:pPr>
      <w:r>
        <w:t xml:space="preserve">p-value =2e-16 &lt; α=0.05 </w:t>
      </w:r>
      <w:r>
        <w:rPr>
          <w:rFonts w:ascii="Segoe UI Symbol" w:hAnsi="Segoe UI Symbol" w:cs="Segoe UI Symbol"/>
        </w:rPr>
        <w:t>➔</w:t>
      </w:r>
      <w:r>
        <w:t xml:space="preserve">H0 reddedilir. </w:t>
      </w:r>
      <w:r w:rsidRPr="00D77381">
        <w:rPr>
          <w:lang w:val="az-Latn-AZ"/>
        </w:rPr>
        <w:t>Ticaret için kullanılan para biriminin ABD doları olması</w:t>
      </w:r>
      <w:r>
        <w:rPr>
          <w:b/>
          <w:lang w:val="az-Latn-AZ"/>
        </w:rPr>
        <w:t xml:space="preserve">  </w:t>
      </w:r>
      <w:r w:rsidR="007F6D78">
        <w:t xml:space="preserve">ile Azerbaycan Manatı olması arasında istatistiksel olarak fark vardır,  </w:t>
      </w:r>
      <w:r>
        <w:t>değişkeninin modele katk</w:t>
      </w:r>
      <w:r>
        <w:rPr>
          <w:rFonts w:ascii="Georgia" w:hAnsi="Georgia" w:cs="Georgia"/>
        </w:rPr>
        <w:t>ı</w:t>
      </w:r>
      <w:r>
        <w:t>s</w:t>
      </w:r>
      <w:r>
        <w:rPr>
          <w:rFonts w:ascii="Georgia" w:hAnsi="Georgia" w:cs="Georgia"/>
        </w:rPr>
        <w:t>ı</w:t>
      </w:r>
      <w:r>
        <w:t xml:space="preserve"> anlaml</w:t>
      </w:r>
      <w:r>
        <w:rPr>
          <w:rFonts w:ascii="Georgia" w:hAnsi="Georgia" w:cs="Georgia"/>
        </w:rPr>
        <w:t>ı</w:t>
      </w:r>
      <w:r>
        <w:t>d</w:t>
      </w:r>
      <w:r>
        <w:rPr>
          <w:lang w:val="az-Latn-AZ"/>
        </w:rPr>
        <w:t>ır.</w:t>
      </w:r>
      <w:r w:rsidRPr="009C45A3">
        <w:rPr>
          <w:lang w:val="az-Latn-AZ"/>
        </w:rPr>
        <w:t xml:space="preserve"> </w:t>
      </w:r>
      <w:r>
        <w:rPr>
          <w:lang w:val="az-Latn-AZ"/>
        </w:rPr>
        <w:t>İhraç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bir barel petrol</w:t>
      </w:r>
      <w:r>
        <w:t>,</w:t>
      </w:r>
      <w:r>
        <w:rPr>
          <w:lang w:val="az-Latn-AZ"/>
        </w:rPr>
        <w:t xml:space="preserve"> i</w:t>
      </w:r>
      <w:r w:rsidRPr="00D77381">
        <w:rPr>
          <w:lang w:val="az-Latn-AZ"/>
        </w:rPr>
        <w:t>hraç edilen m³ cinsinden doğal gaz</w:t>
      </w:r>
      <w:r>
        <w:rPr>
          <w:lang w:val="az-Latn-AZ"/>
        </w:rPr>
        <w:t>,</w:t>
      </w:r>
      <w:r w:rsidR="00895FE1">
        <w:rPr>
          <w:lang w:val="az-Latn-AZ"/>
        </w:rPr>
        <w:t xml:space="preserve"> ithal e</w:t>
      </w:r>
      <w:r w:rsidR="00895FE1" w:rsidRPr="0078718C">
        <w:rPr>
          <w:lang w:val="az-Latn-AZ"/>
        </w:rPr>
        <w:t>dilen</w:t>
      </w:r>
      <w:r w:rsidR="00895FE1">
        <w:rPr>
          <w:lang w:val="az-Latn-AZ"/>
        </w:rPr>
        <w:t xml:space="preserve"> ton cinsinden demir-ç</w:t>
      </w:r>
      <w:r w:rsidR="00895FE1" w:rsidRPr="0078718C">
        <w:rPr>
          <w:lang w:val="az-Latn-AZ"/>
        </w:rPr>
        <w:t>eli</w:t>
      </w:r>
      <w:r w:rsidR="00895FE1">
        <w:rPr>
          <w:lang w:val="az-Latn-AZ"/>
        </w:rPr>
        <w:t>k</w:t>
      </w:r>
      <w:r>
        <w:rPr>
          <w:lang w:val="az-Latn-AZ"/>
        </w:rPr>
        <w:t xml:space="preserve"> </w:t>
      </w:r>
      <w:r w:rsidRPr="00D77381">
        <w:rPr>
          <w:lang w:val="az-Latn-AZ"/>
        </w:rPr>
        <w:t xml:space="preserve"> </w:t>
      </w:r>
      <w:r>
        <w:rPr>
          <w:lang w:val="az-Latn-AZ"/>
        </w:rPr>
        <w:t>fiyatlarının değişmemesi ve yapıla</w:t>
      </w:r>
      <w:r w:rsidR="00895FE1">
        <w:rPr>
          <w:lang w:val="az-Latn-AZ"/>
        </w:rPr>
        <w:t>n ticaretlerin para birimi ABD doları</w:t>
      </w:r>
      <w:r>
        <w:rPr>
          <w:lang w:val="az-Latn-AZ"/>
        </w:rPr>
        <w:t xml:space="preserve"> olduğu zaman </w:t>
      </w:r>
      <w:r w:rsidR="00895FE1">
        <w:rPr>
          <w:lang w:val="az-Latn-AZ"/>
        </w:rPr>
        <w:t xml:space="preserve">ABD dolarının değerindeki </w:t>
      </w:r>
      <w:r>
        <w:rPr>
          <w:lang w:val="az-Latn-AZ"/>
        </w:rPr>
        <w:t xml:space="preserve">%1 </w:t>
      </w:r>
      <w:r>
        <w:t>‘lik art</w:t>
      </w:r>
      <w:r w:rsidR="00895FE1">
        <w:rPr>
          <w:lang w:val="az-Latn-AZ"/>
        </w:rPr>
        <w:t>ış</w:t>
      </w:r>
      <w:r>
        <w:rPr>
          <w:lang w:val="az-Latn-AZ"/>
        </w:rPr>
        <w:t xml:space="preserve"> Azerbaycan manatında ortalama olarak</w:t>
      </w:r>
      <w:r w:rsidR="00895FE1">
        <w:rPr>
          <w:lang w:val="az-Latn-AZ"/>
        </w:rPr>
        <w:t xml:space="preserve"> %5.068</w:t>
      </w:r>
      <w:r>
        <w:rPr>
          <w:rFonts w:ascii="Times New Roman" w:hAnsi="Times New Roman" w:cs="Times New Roman"/>
        </w:rPr>
        <w:t>’</w:t>
      </w:r>
      <w:r w:rsidR="00895FE1">
        <w:rPr>
          <w:lang w:val="az-Latn-AZ"/>
        </w:rPr>
        <w:t xml:space="preserve"> li</w:t>
      </w:r>
      <w:r>
        <w:rPr>
          <w:lang w:val="az-Latn-AZ"/>
        </w:rPr>
        <w:t>k değer düşüşü göstermektedir.</w:t>
      </w:r>
    </w:p>
    <w:p w:rsidR="00895FE1" w:rsidRDefault="00895FE1" w:rsidP="00D77381">
      <w:pPr>
        <w:rPr>
          <w:lang w:val="az-Latn-AZ"/>
        </w:rPr>
      </w:pPr>
    </w:p>
    <w:p w:rsidR="00895FE1" w:rsidRDefault="00895FE1" w:rsidP="00D77381">
      <w:pPr>
        <w:rPr>
          <w:lang w:val="az-Latn-AZ"/>
        </w:rPr>
      </w:pPr>
    </w:p>
    <w:p w:rsidR="00895FE1" w:rsidRDefault="00895FE1" w:rsidP="00D77381">
      <w:pPr>
        <w:rPr>
          <w:lang w:val="az-Latn-AZ"/>
        </w:rPr>
      </w:pPr>
    </w:p>
    <w:p w:rsidR="00895FE1" w:rsidRPr="00245909" w:rsidRDefault="00895FE1" w:rsidP="00895FE1">
      <w:pPr>
        <w:rPr>
          <w:b/>
        </w:rPr>
      </w:pPr>
      <w:r>
        <w:rPr>
          <w:b/>
          <w:lang w:val="az-Latn-AZ"/>
        </w:rPr>
        <w:t xml:space="preserve">Ticaret için kullanılan para biriminin Euro olması </w:t>
      </w:r>
      <w:r w:rsidRPr="00245909">
        <w:rPr>
          <w:b/>
          <w:lang w:val="az-Latn-AZ"/>
        </w:rPr>
        <w:t xml:space="preserve"> değişkeni için kurulan hipotez</w:t>
      </w:r>
      <w:r w:rsidRPr="00245909">
        <w:rPr>
          <w:b/>
        </w:rPr>
        <w:t>:</w:t>
      </w:r>
      <w:r w:rsidRPr="00245909">
        <w:rPr>
          <w:b/>
        </w:rPr>
        <w:br/>
      </w:r>
    </w:p>
    <w:p w:rsidR="00895FE1" w:rsidRDefault="00895FE1" w:rsidP="007F6D78">
      <w:r>
        <w:t xml:space="preserve">• H0: </w:t>
      </w:r>
      <w:r w:rsidRPr="00CB4366">
        <w:t>β</w:t>
      </w:r>
      <w:r>
        <w:t>4[3] = 0 (</w:t>
      </w:r>
      <w:r w:rsidR="007F6D78">
        <w:t>Yapılan ticarette kullanılan para biriminin Euro olması ile Azerbaycan Manatı olması arasında fark yoktur.)</w:t>
      </w:r>
    </w:p>
    <w:p w:rsidR="00895FE1" w:rsidRDefault="00895FE1" w:rsidP="00895FE1">
      <w:r>
        <w:t xml:space="preserve">   Hs : </w:t>
      </w:r>
      <w:r w:rsidRPr="00CB4366">
        <w:t>β</w:t>
      </w:r>
      <w:r>
        <w:t xml:space="preserve">4[3] </w:t>
      </w:r>
      <w:r w:rsidRPr="00CB4366">
        <w:t>≠</w:t>
      </w:r>
      <w:r>
        <w:t xml:space="preserve"> 0</w:t>
      </w:r>
    </w:p>
    <w:p w:rsidR="00895FE1" w:rsidRDefault="00895FE1" w:rsidP="00895FE1"/>
    <w:p w:rsidR="00895FE1" w:rsidRDefault="00895FE1" w:rsidP="00895FE1"/>
    <w:p w:rsidR="00895FE1" w:rsidRPr="009C45A3" w:rsidRDefault="00895FE1" w:rsidP="00895FE1">
      <w:pPr>
        <w:rPr>
          <w:b/>
        </w:rPr>
      </w:pPr>
      <w:r w:rsidRPr="009C45A3">
        <w:rPr>
          <w:b/>
        </w:rPr>
        <w:t>Yorum:</w:t>
      </w:r>
      <w:r w:rsidRPr="009C45A3">
        <w:rPr>
          <w:b/>
        </w:rPr>
        <w:br/>
      </w:r>
    </w:p>
    <w:p w:rsidR="00895FE1" w:rsidRDefault="00895FE1" w:rsidP="00895FE1">
      <w:r>
        <w:t>b4[3] = -7.481</w:t>
      </w:r>
    </w:p>
    <w:p w:rsidR="00895FE1" w:rsidRDefault="00895FE1" w:rsidP="00895FE1"/>
    <w:p w:rsidR="00895FE1" w:rsidRDefault="00895FE1" w:rsidP="00895FE1">
      <w:pPr>
        <w:rPr>
          <w:lang w:val="az-Latn-AZ"/>
        </w:rPr>
      </w:pPr>
      <w:r>
        <w:t xml:space="preserve">p-value =2e-16 &lt; α=0.05 </w:t>
      </w:r>
      <w:r>
        <w:rPr>
          <w:rFonts w:ascii="Segoe UI Symbol" w:hAnsi="Segoe UI Symbol" w:cs="Segoe UI Symbol"/>
        </w:rPr>
        <w:t>➔</w:t>
      </w:r>
      <w:r>
        <w:t xml:space="preserve">H0 reddedilir. </w:t>
      </w:r>
      <w:r w:rsidRPr="00D77381">
        <w:rPr>
          <w:lang w:val="az-Latn-AZ"/>
        </w:rPr>
        <w:t xml:space="preserve">Ticaret için kullanılan para biriminin </w:t>
      </w:r>
      <w:r>
        <w:rPr>
          <w:lang w:val="az-Latn-AZ"/>
        </w:rPr>
        <w:t>Euro</w:t>
      </w:r>
      <w:r w:rsidRPr="00D77381">
        <w:rPr>
          <w:lang w:val="az-Latn-AZ"/>
        </w:rPr>
        <w:t xml:space="preserve"> olması</w:t>
      </w:r>
      <w:r>
        <w:rPr>
          <w:b/>
          <w:lang w:val="az-Latn-AZ"/>
        </w:rPr>
        <w:t xml:space="preserve"> </w:t>
      </w:r>
      <w:r w:rsidR="007F6D78">
        <w:t>ile Azerbaycan Manatı olması arasında istatistiksel olarak fark</w:t>
      </w:r>
      <w:r>
        <w:rPr>
          <w:b/>
          <w:lang w:val="az-Latn-AZ"/>
        </w:rPr>
        <w:t xml:space="preserve"> </w:t>
      </w:r>
      <w:r w:rsidR="007F6D78">
        <w:rPr>
          <w:b/>
          <w:lang w:val="az-Latn-AZ"/>
        </w:rPr>
        <w:t xml:space="preserve"> </w:t>
      </w:r>
      <w:r w:rsidR="007F6D78">
        <w:rPr>
          <w:lang w:val="az-Latn-AZ"/>
        </w:rPr>
        <w:t xml:space="preserve">vardır, </w:t>
      </w:r>
      <w:r>
        <w:t>değişkeninin modele katk</w:t>
      </w:r>
      <w:r>
        <w:rPr>
          <w:rFonts w:ascii="Georgia" w:hAnsi="Georgia" w:cs="Georgia"/>
        </w:rPr>
        <w:t>ı</w:t>
      </w:r>
      <w:r>
        <w:t>s</w:t>
      </w:r>
      <w:r>
        <w:rPr>
          <w:rFonts w:ascii="Georgia" w:hAnsi="Georgia" w:cs="Georgia"/>
        </w:rPr>
        <w:t>ı</w:t>
      </w:r>
      <w:r>
        <w:t xml:space="preserve"> anlaml</w:t>
      </w:r>
      <w:r>
        <w:rPr>
          <w:rFonts w:ascii="Georgia" w:hAnsi="Georgia" w:cs="Georgia"/>
        </w:rPr>
        <w:t>ı</w:t>
      </w:r>
      <w:r>
        <w:t>d</w:t>
      </w:r>
      <w:r>
        <w:rPr>
          <w:lang w:val="az-Latn-AZ"/>
        </w:rPr>
        <w:t>ır.</w:t>
      </w:r>
      <w:r w:rsidRPr="009C45A3">
        <w:rPr>
          <w:lang w:val="az-Latn-AZ"/>
        </w:rPr>
        <w:t xml:space="preserve"> </w:t>
      </w:r>
      <w:r>
        <w:rPr>
          <w:lang w:val="az-Latn-AZ"/>
        </w:rPr>
        <w:t>İhraç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bir barel petrol</w:t>
      </w:r>
      <w:r>
        <w:t>,</w:t>
      </w:r>
      <w:r>
        <w:rPr>
          <w:lang w:val="az-Latn-AZ"/>
        </w:rPr>
        <w:t xml:space="preserve"> i</w:t>
      </w:r>
      <w:r w:rsidRPr="00D77381">
        <w:rPr>
          <w:lang w:val="az-Latn-AZ"/>
        </w:rPr>
        <w:t>hraç edilen m³ cinsinden doğal gaz</w:t>
      </w:r>
      <w:r>
        <w:rPr>
          <w:lang w:val="az-Latn-AZ"/>
        </w:rPr>
        <w:t>, ithal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ton cinsinden demir-ç</w:t>
      </w:r>
      <w:r w:rsidRPr="0078718C">
        <w:rPr>
          <w:lang w:val="az-Latn-AZ"/>
        </w:rPr>
        <w:t>eli</w:t>
      </w:r>
      <w:r>
        <w:rPr>
          <w:lang w:val="az-Latn-AZ"/>
        </w:rPr>
        <w:t xml:space="preserve">k </w:t>
      </w:r>
      <w:r w:rsidRPr="00D77381">
        <w:rPr>
          <w:lang w:val="az-Latn-AZ"/>
        </w:rPr>
        <w:t xml:space="preserve"> </w:t>
      </w:r>
      <w:r>
        <w:rPr>
          <w:lang w:val="az-Latn-AZ"/>
        </w:rPr>
        <w:t xml:space="preserve">fiyatlarının değişmemesi ve yapılan ticaretlerin para birimi Euro olduğu zaman Euro değerindeki %1 </w:t>
      </w:r>
      <w:r>
        <w:t>‘lik art</w:t>
      </w:r>
      <w:r>
        <w:rPr>
          <w:lang w:val="az-Latn-AZ"/>
        </w:rPr>
        <w:t>ış Azerbaycan manatında ortalama olarak %7.481</w:t>
      </w:r>
      <w:r>
        <w:rPr>
          <w:rFonts w:ascii="Times New Roman" w:hAnsi="Times New Roman" w:cs="Times New Roman"/>
        </w:rPr>
        <w:t>’</w:t>
      </w:r>
      <w:r>
        <w:rPr>
          <w:lang w:val="az-Latn-AZ"/>
        </w:rPr>
        <w:t xml:space="preserve"> lik değer düşüşü göstermektedir.</w:t>
      </w:r>
    </w:p>
    <w:p w:rsidR="00895FE1" w:rsidRDefault="00895FE1" w:rsidP="00895FE1">
      <w:pPr>
        <w:rPr>
          <w:lang w:val="az-Latn-AZ"/>
        </w:rPr>
      </w:pPr>
    </w:p>
    <w:p w:rsidR="00895FE1" w:rsidRDefault="00895FE1" w:rsidP="00895FE1">
      <w:pPr>
        <w:rPr>
          <w:lang w:val="az-Latn-AZ"/>
        </w:rPr>
      </w:pPr>
    </w:p>
    <w:p w:rsidR="00895FE1" w:rsidRDefault="00895FE1" w:rsidP="00895FE1">
      <w:pPr>
        <w:rPr>
          <w:b/>
        </w:rPr>
      </w:pPr>
      <w:r w:rsidRPr="007F6D78">
        <w:rPr>
          <w:b/>
          <w:color w:val="FF0000"/>
          <w:lang w:val="az-Latn-AZ"/>
        </w:rPr>
        <w:t>NOT</w:t>
      </w:r>
      <w:r w:rsidRPr="007F6D78">
        <w:rPr>
          <w:b/>
          <w:color w:val="FF0000"/>
        </w:rPr>
        <w:t>:</w:t>
      </w:r>
    </w:p>
    <w:p w:rsidR="00895FE1" w:rsidRPr="00895FE1" w:rsidRDefault="00895FE1" w:rsidP="00895FE1">
      <w:pPr>
        <w:rPr>
          <w:lang w:val="az-Latn-AZ"/>
        </w:rPr>
      </w:pPr>
      <w:r w:rsidRPr="00895FE1">
        <w:rPr>
          <w:b/>
        </w:rPr>
        <w:br/>
      </w:r>
      <w:r w:rsidRPr="00895FE1">
        <w:t>Yukar</w:t>
      </w:r>
      <w:r w:rsidRPr="00895FE1">
        <w:rPr>
          <w:lang w:val="az-Latn-AZ"/>
        </w:rPr>
        <w:t>ıda görüldüğü üzere, sabit terim ve 5 bağımsız değişken için katsayı anlamlılıkları ve yorumları incelendi. Burada dikkat edilmesi gereken hüsus nicel değişkenlerden birinin k</w:t>
      </w:r>
      <w:r w:rsidR="005B7A00">
        <w:rPr>
          <w:lang w:val="az-Latn-AZ"/>
        </w:rPr>
        <w:t>ı</w:t>
      </w:r>
      <w:r w:rsidRPr="00895FE1">
        <w:rPr>
          <w:lang w:val="az-Latn-AZ"/>
        </w:rPr>
        <w:t xml:space="preserve">lavuz değişken olarak alındığından modelde katsayısının bulunmamasıdır. Bizim örneğimizde bu duruma karşılık gelen değişken Yapılan Ticaretin Para Biriminin Manat olması durumudur. </w:t>
      </w:r>
    </w:p>
    <w:p w:rsidR="00895FE1" w:rsidRDefault="00895FE1" w:rsidP="00D77381">
      <w:pPr>
        <w:rPr>
          <w:lang w:val="az-Latn-AZ"/>
        </w:rPr>
      </w:pPr>
    </w:p>
    <w:p w:rsidR="00895FE1" w:rsidRDefault="00895FE1" w:rsidP="00D77381">
      <w:pPr>
        <w:rPr>
          <w:lang w:val="az-Latn-AZ"/>
        </w:rPr>
      </w:pPr>
    </w:p>
    <w:p w:rsidR="00895FE1" w:rsidRDefault="00895FE1" w:rsidP="00D77381">
      <w:pPr>
        <w:rPr>
          <w:lang w:val="az-Latn-AZ"/>
        </w:rPr>
      </w:pPr>
    </w:p>
    <w:p w:rsidR="00D77381" w:rsidRDefault="00D77381" w:rsidP="009C45A3">
      <w:pPr>
        <w:rPr>
          <w:lang w:val="az-Latn-AZ"/>
        </w:rPr>
      </w:pPr>
    </w:p>
    <w:p w:rsidR="00D77381" w:rsidRDefault="00D77381" w:rsidP="009C45A3">
      <w:pPr>
        <w:rPr>
          <w:lang w:val="az-Latn-AZ"/>
        </w:rPr>
      </w:pPr>
    </w:p>
    <w:p w:rsidR="00BE2AB6" w:rsidRDefault="00BE2AB6" w:rsidP="00D85E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Pr="00BE2AB6">
        <w:rPr>
          <w:b/>
          <w:sz w:val="32"/>
          <w:szCs w:val="32"/>
        </w:rPr>
        <w:t>) Düzeltilmiş belirtme katsayısının</w:t>
      </w:r>
      <w:r w:rsidRPr="00BE2AB6">
        <w:rPr>
          <w:b/>
          <w:sz w:val="32"/>
          <w:szCs w:val="32"/>
          <w:lang w:val="az-Latn-AZ"/>
        </w:rPr>
        <w:t>ın yorumlanması</w:t>
      </w:r>
      <w:r w:rsidRPr="00BE2AB6">
        <w:rPr>
          <w:b/>
          <w:sz w:val="32"/>
          <w:szCs w:val="32"/>
        </w:rPr>
        <w:t>:</w:t>
      </w:r>
    </w:p>
    <w:p w:rsidR="009E6389" w:rsidRDefault="009E6389" w:rsidP="00D85E7E">
      <w:pPr>
        <w:rPr>
          <w:b/>
          <w:sz w:val="32"/>
          <w:szCs w:val="32"/>
        </w:rPr>
      </w:pPr>
    </w:p>
    <w:p w:rsidR="009E6389" w:rsidRPr="009E6389" w:rsidRDefault="009E6389" w:rsidP="00D85E7E">
      <w:pPr>
        <w:rPr>
          <w:b/>
        </w:rPr>
      </w:pPr>
      <w:r w:rsidRPr="009E6389">
        <w:rPr>
          <w:b/>
        </w:rPr>
        <w:t>Yorum:</w:t>
      </w:r>
    </w:p>
    <w:p w:rsidR="00BE2AB6" w:rsidRDefault="00BE2AB6" w:rsidP="00D85E7E">
      <w:pPr>
        <w:rPr>
          <w:b/>
        </w:rPr>
      </w:pPr>
    </w:p>
    <w:p w:rsidR="00BE2AB6" w:rsidRDefault="00BE2AB6" w:rsidP="00D85E7E">
      <w:pPr>
        <w:rPr>
          <w:lang w:val="az-Latn-AZ"/>
        </w:rPr>
      </w:pPr>
      <w:r>
        <w:t>Azerbaycan manat</w:t>
      </w:r>
      <w:r>
        <w:rPr>
          <w:lang w:val="az-Latn-AZ"/>
        </w:rPr>
        <w:t>ındaki değer</w:t>
      </w:r>
      <w:r w:rsidRPr="00BE2AB6">
        <w:t xml:space="preserve"> değişimin</w:t>
      </w:r>
      <w:r>
        <w:t>in  %95.16</w:t>
      </w:r>
      <w:r w:rsidRPr="00BE2AB6">
        <w:t>’</w:t>
      </w:r>
      <w:r>
        <w:t xml:space="preserve">ı </w:t>
      </w:r>
      <w:r w:rsidRPr="00BE2AB6">
        <w:t xml:space="preserve"> </w:t>
      </w:r>
      <w:r>
        <w:rPr>
          <w:lang w:val="az-Latn-AZ"/>
        </w:rPr>
        <w:t>ihraç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bir barel petrol</w:t>
      </w:r>
      <w:r>
        <w:t>,</w:t>
      </w:r>
      <w:r>
        <w:rPr>
          <w:lang w:val="az-Latn-AZ"/>
        </w:rPr>
        <w:t xml:space="preserve"> i</w:t>
      </w:r>
      <w:r w:rsidRPr="00D77381">
        <w:rPr>
          <w:lang w:val="az-Latn-AZ"/>
        </w:rPr>
        <w:t>hraç edilen m³ cinsinden doğal gaz</w:t>
      </w:r>
      <w:r>
        <w:rPr>
          <w:lang w:val="az-Latn-AZ"/>
        </w:rPr>
        <w:t>, ithal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ton cinsinden demir-ç</w:t>
      </w:r>
      <w:r w:rsidRPr="0078718C">
        <w:rPr>
          <w:lang w:val="az-Latn-AZ"/>
        </w:rPr>
        <w:t>eli</w:t>
      </w:r>
      <w:r>
        <w:rPr>
          <w:lang w:val="az-Latn-AZ"/>
        </w:rPr>
        <w:t xml:space="preserve">k </w:t>
      </w:r>
      <w:r w:rsidRPr="00D77381">
        <w:rPr>
          <w:lang w:val="az-Latn-AZ"/>
        </w:rPr>
        <w:t xml:space="preserve"> </w:t>
      </w:r>
      <w:r>
        <w:rPr>
          <w:lang w:val="az-Latn-AZ"/>
        </w:rPr>
        <w:t xml:space="preserve">fiyatlarındaki değişimler ve ticarette kullanılan para birimi değişkenlerince </w:t>
      </w:r>
      <w:r w:rsidRPr="00BE2AB6">
        <w:t xml:space="preserve">açıklanabilmektedir. Açıklanamayan kısım için farklı etkenler(değişkenler) olabilir. </w:t>
      </w:r>
      <w:r w:rsidR="00D9130A">
        <w:t xml:space="preserve"> Ek olarak, etkile</w:t>
      </w:r>
      <w:r w:rsidR="00D9130A">
        <w:rPr>
          <w:lang w:val="az-Latn-AZ"/>
        </w:rPr>
        <w:t>şim terimlerinin modele katkısınını belirtme katsayısı üzerindeki etkisi R üzerinden incelenmiş ve düzeltilmiş belirtme katsayısının %95.5</w:t>
      </w:r>
      <w:r w:rsidR="00D9130A">
        <w:t>’ e kadar y</w:t>
      </w:r>
      <w:r w:rsidR="00D9130A">
        <w:rPr>
          <w:lang w:val="az-Latn-AZ"/>
        </w:rPr>
        <w:t xml:space="preserve">ükseldiği görülmüştür. İlgili çıktı aşağıda bulunmaktadır. </w:t>
      </w:r>
    </w:p>
    <w:p w:rsidR="00D9130A" w:rsidRPr="00D9130A" w:rsidRDefault="00D9130A" w:rsidP="00D85E7E">
      <w:pPr>
        <w:rPr>
          <w:lang w:val="az-Latn-AZ"/>
        </w:rPr>
      </w:pPr>
    </w:p>
    <w:p w:rsidR="00BE2AB6" w:rsidRDefault="00BE2AB6" w:rsidP="00D85E7E"/>
    <w:p w:rsidR="00BE2AB6" w:rsidRDefault="00BE2AB6" w:rsidP="00D85E7E"/>
    <w:p w:rsidR="00D9130A" w:rsidRDefault="00893B73" w:rsidP="00D85E7E">
      <w:r>
        <w:rPr>
          <w:noProof/>
          <w:lang w:val="tr-TR" w:eastAsia="tr-TR"/>
        </w:rPr>
        <w:drawing>
          <wp:anchor distT="0" distB="0" distL="114300" distR="114300" simplePos="0" relativeHeight="251706368" behindDoc="1" locked="0" layoutInCell="1" allowOverlap="1" wp14:anchorId="76DEF0B6" wp14:editId="61C5731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6238187" cy="49339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egresyon modeli 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949" cy="4937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130A" w:rsidRDefault="00D9130A" w:rsidP="00D85E7E"/>
    <w:p w:rsidR="00D9130A" w:rsidRDefault="00D9130A" w:rsidP="00D85E7E"/>
    <w:p w:rsidR="00D9130A" w:rsidRDefault="00D9130A" w:rsidP="00D85E7E"/>
    <w:p w:rsidR="00D9130A" w:rsidRDefault="00D9130A" w:rsidP="00D85E7E"/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D9130A" w:rsidRDefault="00D9130A" w:rsidP="00D85E7E">
      <w:pPr>
        <w:rPr>
          <w:b/>
          <w:sz w:val="32"/>
          <w:szCs w:val="32"/>
        </w:rPr>
      </w:pPr>
    </w:p>
    <w:p w:rsidR="009E6389" w:rsidRDefault="009E6389" w:rsidP="00D85E7E">
      <w:pPr>
        <w:rPr>
          <w:b/>
          <w:sz w:val="32"/>
          <w:szCs w:val="32"/>
        </w:rPr>
      </w:pPr>
    </w:p>
    <w:p w:rsidR="009E6389" w:rsidRDefault="009E6389" w:rsidP="00D85E7E">
      <w:pPr>
        <w:rPr>
          <w:b/>
          <w:sz w:val="32"/>
          <w:szCs w:val="32"/>
        </w:rPr>
      </w:pPr>
    </w:p>
    <w:p w:rsidR="00893B73" w:rsidRDefault="00893B73" w:rsidP="00D85E7E">
      <w:pPr>
        <w:rPr>
          <w:b/>
          <w:color w:val="FF0000"/>
          <w:sz w:val="32"/>
          <w:szCs w:val="32"/>
        </w:rPr>
      </w:pPr>
      <w:r w:rsidRPr="00893B73">
        <w:rPr>
          <w:b/>
          <w:color w:val="FF0000"/>
          <w:sz w:val="32"/>
          <w:szCs w:val="32"/>
        </w:rPr>
        <w:t>Dikkat:</w:t>
      </w:r>
      <w:r w:rsidRPr="00893B73">
        <w:rPr>
          <w:b/>
          <w:color w:val="FF0000"/>
          <w:sz w:val="32"/>
          <w:szCs w:val="32"/>
        </w:rPr>
        <w:br/>
      </w:r>
    </w:p>
    <w:p w:rsidR="00893B73" w:rsidRDefault="00893B73" w:rsidP="00D85E7E">
      <w:pPr>
        <w:rPr>
          <w:b/>
          <w:color w:val="FF0000"/>
          <w:sz w:val="32"/>
          <w:szCs w:val="32"/>
        </w:rPr>
      </w:pPr>
      <w:r>
        <w:t>Burada kurulan</w:t>
      </w:r>
      <w:r w:rsidR="009E6389">
        <w:t xml:space="preserve"> regresyon modeli sadece ilgili maddeyi a</w:t>
      </w:r>
      <w:r>
        <w:rPr>
          <w:lang w:val="az-Latn-AZ"/>
        </w:rPr>
        <w:t>çıklamak amacı taşır. Sonraki maddelerde kullanılacak olan model artıkların incelenmesinin akabinde kurulan model olacaktır.</w:t>
      </w:r>
    </w:p>
    <w:p w:rsidR="00BE2AB6" w:rsidRPr="00893B73" w:rsidRDefault="00D9130A" w:rsidP="00D85E7E">
      <w:pPr>
        <w:rPr>
          <w:b/>
          <w:color w:val="FF0000"/>
          <w:sz w:val="32"/>
          <w:szCs w:val="32"/>
        </w:rPr>
      </w:pPr>
      <w:r w:rsidRPr="00D9130A">
        <w:rPr>
          <w:b/>
          <w:sz w:val="32"/>
          <w:szCs w:val="32"/>
        </w:rPr>
        <w:lastRenderedPageBreak/>
        <w:t>8) Regresyon katsayıları için %99 güven aralıklarını</w:t>
      </w:r>
      <w:r>
        <w:rPr>
          <w:b/>
          <w:sz w:val="32"/>
          <w:szCs w:val="32"/>
        </w:rPr>
        <w:t>n</w:t>
      </w:r>
      <w:r>
        <w:rPr>
          <w:b/>
          <w:sz w:val="32"/>
          <w:szCs w:val="32"/>
          <w:lang w:val="az-Latn-AZ"/>
        </w:rPr>
        <w:t>ın</w:t>
      </w:r>
      <w:r>
        <w:rPr>
          <w:b/>
          <w:sz w:val="32"/>
          <w:szCs w:val="32"/>
        </w:rPr>
        <w:t xml:space="preserve"> bulunuması ve yorumlanması:</w:t>
      </w:r>
      <w:r>
        <w:rPr>
          <w:b/>
          <w:sz w:val="32"/>
          <w:szCs w:val="32"/>
        </w:rPr>
        <w:br/>
      </w:r>
    </w:p>
    <w:p w:rsidR="009E6389" w:rsidRPr="00D9130A" w:rsidRDefault="009E6389" w:rsidP="00D85E7E">
      <w:pPr>
        <w:rPr>
          <w:b/>
          <w:sz w:val="32"/>
          <w:szCs w:val="32"/>
        </w:rPr>
      </w:pPr>
    </w:p>
    <w:p w:rsidR="00BE2AB6" w:rsidRDefault="00BE2AB6" w:rsidP="00D85E7E"/>
    <w:p w:rsidR="00BE2AB6" w:rsidRDefault="009E6389" w:rsidP="00D85E7E">
      <w:r>
        <w:rPr>
          <w:b/>
          <w:noProof/>
          <w:sz w:val="32"/>
          <w:szCs w:val="32"/>
          <w:lang w:val="tr-TR" w:eastAsia="tr-TR"/>
        </w:rPr>
        <w:drawing>
          <wp:anchor distT="0" distB="0" distL="114300" distR="114300" simplePos="0" relativeHeight="251707392" behindDoc="1" locked="0" layoutInCell="1" allowOverlap="1" wp14:anchorId="5C57F82E" wp14:editId="35D8DF51">
            <wp:simplePos x="0" y="0"/>
            <wp:positionH relativeFrom="margin">
              <wp:posOffset>1301115</wp:posOffset>
            </wp:positionH>
            <wp:positionV relativeFrom="paragraph">
              <wp:posOffset>8255</wp:posOffset>
            </wp:positionV>
            <wp:extent cx="3874770" cy="1742931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üven aralığı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742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2AB6" w:rsidRDefault="00BE2AB6" w:rsidP="00D85E7E"/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  <w:r>
        <w:rPr>
          <w:b/>
        </w:rPr>
        <w:t>Yorum:</w:t>
      </w:r>
    </w:p>
    <w:p w:rsidR="009E6389" w:rsidRDefault="009E6389" w:rsidP="00D85E7E">
      <w:pPr>
        <w:rPr>
          <w:b/>
        </w:rPr>
      </w:pPr>
    </w:p>
    <w:p w:rsidR="009E6389" w:rsidRDefault="009E6389" w:rsidP="00D85E7E">
      <w:pPr>
        <w:rPr>
          <w:b/>
        </w:rPr>
      </w:pPr>
    </w:p>
    <w:p w:rsidR="009E6389" w:rsidRPr="009E6389" w:rsidRDefault="009E6389" w:rsidP="009E6389">
      <w:r w:rsidRPr="009E6389">
        <w:t>Güven aralıkları incelenerek anlamlı olan değişkenler yorumlanabilir. Güven aralığı sıfırı</w:t>
      </w:r>
    </w:p>
    <w:p w:rsidR="009E6389" w:rsidRDefault="009E6389" w:rsidP="009E6389">
      <w:r w:rsidRPr="009E6389">
        <w:t>içermeyen değişkenler anlamlıdır. Dolayısıyla</w:t>
      </w:r>
      <w:r>
        <w:t xml:space="preserve"> kurulan regresyon modelinde sabit terim hariç diğer tüm değişkenler anlamlıdır yorumu yapılabilir. </w:t>
      </w:r>
    </w:p>
    <w:p w:rsidR="009E6389" w:rsidRPr="009E6389" w:rsidRDefault="009E6389" w:rsidP="009E6389"/>
    <w:p w:rsidR="009E6389" w:rsidRPr="00893B73" w:rsidRDefault="009E6389" w:rsidP="009E6389">
      <w:pPr>
        <w:rPr>
          <w:lang w:val="az-Latn-AZ"/>
        </w:rPr>
      </w:pPr>
      <w:r>
        <w:t xml:space="preserve">• </w:t>
      </w:r>
      <w:r w:rsidRPr="009E6389">
        <w:t>β</w:t>
      </w:r>
      <w:r w:rsidR="00893B73">
        <w:t>0 için güven aralığı : P(-0.859</w:t>
      </w:r>
      <w:r>
        <w:t xml:space="preserve"> </w:t>
      </w:r>
      <w:r w:rsidRPr="009E6389">
        <w:t>≤</w:t>
      </w:r>
      <w:r>
        <w:t xml:space="preserve"> </w:t>
      </w:r>
      <w:r w:rsidRPr="009E6389">
        <w:t xml:space="preserve"> β</w:t>
      </w:r>
      <w:r>
        <w:t xml:space="preserve"> </w:t>
      </w:r>
      <w:r w:rsidRPr="009E6389">
        <w:t xml:space="preserve">≤ </w:t>
      </w:r>
      <w:r w:rsidR="00893B73">
        <w:t xml:space="preserve"> 13.485) = 0.99</w:t>
      </w:r>
      <w:r w:rsidRPr="009E6389">
        <w:t>=&gt; 0 ‘ı içeriyor.</w:t>
      </w:r>
      <w:r w:rsidR="00893B73">
        <w:t xml:space="preserve"> Sabit termin anlams</w:t>
      </w:r>
      <w:r w:rsidR="00893B73">
        <w:rPr>
          <w:lang w:val="az-Latn-AZ"/>
        </w:rPr>
        <w:t>ız olduğu %95 güvenirlikle söylenebilir.</w:t>
      </w:r>
    </w:p>
    <w:p w:rsidR="00893B73" w:rsidRPr="009E6389" w:rsidRDefault="00893B73" w:rsidP="009E6389"/>
    <w:p w:rsidR="00893B73" w:rsidRPr="009E6389" w:rsidRDefault="00893B73" w:rsidP="00893B73">
      <w:r>
        <w:t>•</w:t>
      </w:r>
      <w:r w:rsidRPr="00893B73">
        <w:t xml:space="preserve"> </w:t>
      </w:r>
      <w:r w:rsidRPr="009E6389">
        <w:t>β</w:t>
      </w:r>
      <w:r>
        <w:t xml:space="preserve">1  </w:t>
      </w:r>
      <w:r w:rsidR="009E6389" w:rsidRPr="009E6389">
        <w:t>için güven aralığı :P</w:t>
      </w:r>
      <w:r>
        <w:t xml:space="preserve">(2.279 </w:t>
      </w:r>
      <w:r w:rsidRPr="009E6389">
        <w:t>≤</w:t>
      </w:r>
      <w:r>
        <w:t xml:space="preserve"> </w:t>
      </w:r>
      <w:r w:rsidRPr="009E6389">
        <w:t xml:space="preserve"> β</w:t>
      </w:r>
      <w:r>
        <w:t xml:space="preserve"> </w:t>
      </w:r>
      <w:r w:rsidRPr="009E6389">
        <w:t>≤</w:t>
      </w:r>
      <w:r>
        <w:t xml:space="preserve"> 3.518) = 0.99</w:t>
      </w:r>
      <w:r w:rsidR="009E6389" w:rsidRPr="009E6389">
        <w:t xml:space="preserve">=&gt; </w:t>
      </w:r>
      <w:r w:rsidRPr="009E6389">
        <w:t xml:space="preserve">0 </w:t>
      </w:r>
      <w:r w:rsidR="005B7A00">
        <w:t>‘ı içermiyor. Bir barel petrol fiyatındaki değişikliğin Azerbaycan manatının değer değişimini</w:t>
      </w:r>
      <w:r w:rsidRPr="009E6389">
        <w:t xml:space="preserve"> açıklamada etkili olduğu %95 güvenirlikle söylenebilir.</w:t>
      </w:r>
    </w:p>
    <w:p w:rsidR="009E6389" w:rsidRDefault="009E6389" w:rsidP="00893B73"/>
    <w:p w:rsidR="005B7A00" w:rsidRPr="009E6389" w:rsidRDefault="009E6389" w:rsidP="005B7A00">
      <w:r w:rsidRPr="009E6389">
        <w:t xml:space="preserve">• </w:t>
      </w:r>
      <w:r w:rsidR="00893B73" w:rsidRPr="009E6389">
        <w:t>β</w:t>
      </w:r>
      <w:r w:rsidR="00893B73">
        <w:t xml:space="preserve">2 </w:t>
      </w:r>
      <w:r w:rsidRPr="009E6389">
        <w:t>için güven aralığı :P</w:t>
      </w:r>
      <w:r w:rsidR="00893B73">
        <w:t xml:space="preserve">(3.450 </w:t>
      </w:r>
      <w:r w:rsidR="00893B73" w:rsidRPr="009E6389">
        <w:t>≤</w:t>
      </w:r>
      <w:r w:rsidR="00893B73">
        <w:t xml:space="preserve"> </w:t>
      </w:r>
      <w:r w:rsidR="00893B73" w:rsidRPr="009E6389">
        <w:t xml:space="preserve"> β</w:t>
      </w:r>
      <w:r w:rsidR="00893B73">
        <w:t xml:space="preserve"> </w:t>
      </w:r>
      <w:r w:rsidR="00893B73" w:rsidRPr="009E6389">
        <w:t xml:space="preserve">≤ </w:t>
      </w:r>
      <w:r w:rsidR="00893B73">
        <w:t xml:space="preserve"> 4.500</w:t>
      </w:r>
      <w:r w:rsidRPr="009E6389">
        <w:t>) =</w:t>
      </w:r>
      <w:r w:rsidR="00893B73">
        <w:t xml:space="preserve"> 0.99</w:t>
      </w:r>
      <w:r w:rsidRPr="009E6389">
        <w:t xml:space="preserve">=&gt; 0 ‘ı içeriyor. </w:t>
      </w:r>
      <w:r w:rsidR="005B7A00">
        <w:t>m3 cinsinden do</w:t>
      </w:r>
      <w:r w:rsidR="005B7A00">
        <w:rPr>
          <w:lang w:val="az-Latn-AZ"/>
        </w:rPr>
        <w:t>ğal gaz</w:t>
      </w:r>
      <w:r w:rsidR="005B7A00">
        <w:t xml:space="preserve"> fiyatındaki değişikliğin Azerbaycan manatının değer değişimini</w:t>
      </w:r>
      <w:r w:rsidR="005B7A00" w:rsidRPr="009E6389">
        <w:t xml:space="preserve"> açıklamada etkili olduğu %95 güvenirlikle söylenebilir.</w:t>
      </w:r>
    </w:p>
    <w:p w:rsidR="00893B73" w:rsidRPr="009E6389" w:rsidRDefault="00893B73" w:rsidP="005B7A00"/>
    <w:p w:rsidR="005B7A00" w:rsidRPr="009E6389" w:rsidRDefault="009E6389" w:rsidP="005B7A00">
      <w:r w:rsidRPr="009E6389">
        <w:t xml:space="preserve">• </w:t>
      </w:r>
      <w:r w:rsidR="00893B73" w:rsidRPr="009E6389">
        <w:t>β</w:t>
      </w:r>
      <w:r w:rsidR="00893B73">
        <w:t xml:space="preserve">3 </w:t>
      </w:r>
      <w:r w:rsidRPr="009E6389">
        <w:t>için güven aralığı :P(</w:t>
      </w:r>
      <w:r w:rsidR="00893B73">
        <w:t xml:space="preserve">-3.313 </w:t>
      </w:r>
      <w:r w:rsidR="00893B73" w:rsidRPr="009E6389">
        <w:t>≤</w:t>
      </w:r>
      <w:r w:rsidR="00893B73">
        <w:t xml:space="preserve"> </w:t>
      </w:r>
      <w:r w:rsidR="00893B73" w:rsidRPr="009E6389">
        <w:t xml:space="preserve"> β</w:t>
      </w:r>
      <w:r w:rsidR="00893B73">
        <w:t xml:space="preserve"> </w:t>
      </w:r>
      <w:r w:rsidR="00893B73" w:rsidRPr="009E6389">
        <w:t xml:space="preserve">≤ </w:t>
      </w:r>
      <w:r w:rsidR="00893B73">
        <w:t>-2.312) = 0.99</w:t>
      </w:r>
      <w:r w:rsidRPr="009E6389">
        <w:t xml:space="preserve">=&gt; 0 ‘ı içermiyor. </w:t>
      </w:r>
      <w:r w:rsidR="005B7A00">
        <w:t>Ton cinsinden demir-çelik fiyatındaki değişikliğin Azerbaycan manatının değer değişimini</w:t>
      </w:r>
      <w:r w:rsidR="005B7A00" w:rsidRPr="009E6389">
        <w:t xml:space="preserve"> açıklamada etkili olduğu %95 güvenirlikle söylenebilir.</w:t>
      </w:r>
    </w:p>
    <w:p w:rsidR="009E6389" w:rsidRDefault="009E6389" w:rsidP="005B7A00">
      <w:pPr>
        <w:rPr>
          <w:b/>
        </w:rPr>
      </w:pPr>
    </w:p>
    <w:p w:rsidR="005B7A00" w:rsidRDefault="005B7A00" w:rsidP="00D85E7E">
      <w:r w:rsidRPr="009E6389">
        <w:t>• β</w:t>
      </w:r>
      <w:r>
        <w:t xml:space="preserve">4[2] </w:t>
      </w:r>
      <w:r w:rsidRPr="009E6389">
        <w:t>için güven aralığı :P(</w:t>
      </w:r>
      <w:r>
        <w:t xml:space="preserve">-6.031 </w:t>
      </w:r>
      <w:r w:rsidRPr="009E6389">
        <w:t>≤</w:t>
      </w:r>
      <w:r>
        <w:t xml:space="preserve"> </w:t>
      </w:r>
      <w:r w:rsidRPr="009E6389">
        <w:t xml:space="preserve"> β</w:t>
      </w:r>
      <w:r>
        <w:t xml:space="preserve"> </w:t>
      </w:r>
      <w:r w:rsidRPr="009E6389">
        <w:t xml:space="preserve">≤ </w:t>
      </w:r>
      <w:r>
        <w:t>-4.104) = 0.99</w:t>
      </w:r>
      <w:r w:rsidRPr="009E6389">
        <w:t xml:space="preserve">=&gt; 0 ‘ı içermiyor. </w:t>
      </w:r>
      <w:r>
        <w:t>Ticarette kullanılan para biriminin ABD doları olması Azerbaycan manatının değer değişimini</w:t>
      </w:r>
      <w:r w:rsidRPr="009E6389">
        <w:t xml:space="preserve"> açıklamada etkili olduğu %95 güvenirlikle söylenebilir.</w:t>
      </w:r>
    </w:p>
    <w:p w:rsidR="005B7A00" w:rsidRDefault="005B7A00" w:rsidP="00D85E7E"/>
    <w:p w:rsidR="005B7A00" w:rsidRDefault="005B7A00" w:rsidP="00D85E7E">
      <w:r w:rsidRPr="009E6389">
        <w:t>• β</w:t>
      </w:r>
      <w:r>
        <w:t xml:space="preserve">4[3] </w:t>
      </w:r>
      <w:r w:rsidRPr="009E6389">
        <w:t>için güven aralığı :P(</w:t>
      </w:r>
      <w:r>
        <w:t xml:space="preserve">-8.427 </w:t>
      </w:r>
      <w:r w:rsidRPr="009E6389">
        <w:t>≤</w:t>
      </w:r>
      <w:r>
        <w:t xml:space="preserve"> </w:t>
      </w:r>
      <w:r w:rsidRPr="009E6389">
        <w:t xml:space="preserve"> β</w:t>
      </w:r>
      <w:r>
        <w:t xml:space="preserve"> </w:t>
      </w:r>
      <w:r w:rsidRPr="009E6389">
        <w:t xml:space="preserve">≤ </w:t>
      </w:r>
      <w:r>
        <w:t>-6.534) = 0.99</w:t>
      </w:r>
      <w:r w:rsidRPr="009E6389">
        <w:t xml:space="preserve">=&gt; 0 ‘ı içermiyor. </w:t>
      </w:r>
      <w:r>
        <w:t>Ticarette kullanılan para biriminin Euro olması Azerbaycan manatının değer değişimini</w:t>
      </w:r>
      <w:r w:rsidRPr="009E6389">
        <w:t xml:space="preserve"> açıklamada etkili olduğu %95 güvenirlikle söylenebilir.</w:t>
      </w:r>
    </w:p>
    <w:p w:rsidR="005B7A00" w:rsidRDefault="005B7A00" w:rsidP="00D85E7E"/>
    <w:p w:rsidR="005B7A00" w:rsidRDefault="005B7A00" w:rsidP="00D85E7E"/>
    <w:p w:rsidR="005B7A00" w:rsidRDefault="005B7A00" w:rsidP="00D85E7E"/>
    <w:p w:rsidR="005B7A00" w:rsidRDefault="005B7A00" w:rsidP="00D85E7E"/>
    <w:p w:rsidR="005B7A00" w:rsidRDefault="005B7A00" w:rsidP="00D85E7E">
      <w:pPr>
        <w:rPr>
          <w:b/>
          <w:sz w:val="32"/>
          <w:szCs w:val="32"/>
        </w:rPr>
      </w:pPr>
      <w:r w:rsidRPr="005B7A00">
        <w:rPr>
          <w:b/>
          <w:sz w:val="32"/>
          <w:szCs w:val="32"/>
        </w:rPr>
        <w:lastRenderedPageBreak/>
        <w:t xml:space="preserve">9) Değişen varyanslılık sorununun incelenmesi: </w:t>
      </w:r>
    </w:p>
    <w:p w:rsidR="00F4033D" w:rsidRDefault="00F4033D" w:rsidP="00D85E7E">
      <w:pPr>
        <w:rPr>
          <w:b/>
          <w:sz w:val="32"/>
          <w:szCs w:val="32"/>
        </w:rPr>
      </w:pPr>
    </w:p>
    <w:p w:rsidR="00F4033D" w:rsidRDefault="00212800" w:rsidP="00D85E7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tr-TR" w:eastAsia="tr-TR"/>
        </w:rPr>
        <w:drawing>
          <wp:anchor distT="0" distB="0" distL="114300" distR="114300" simplePos="0" relativeHeight="251708416" behindDoc="1" locked="0" layoutInCell="1" allowOverlap="1" wp14:anchorId="09D6A5C7" wp14:editId="0AA268B0">
            <wp:simplePos x="0" y="0"/>
            <wp:positionH relativeFrom="margin">
              <wp:posOffset>561975</wp:posOffset>
            </wp:positionH>
            <wp:positionV relativeFrom="paragraph">
              <wp:posOffset>119380</wp:posOffset>
            </wp:positionV>
            <wp:extent cx="4476750" cy="3167134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Değişen Varyanslılık.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6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800" w:rsidRDefault="00F4033D" w:rsidP="00D85E7E">
      <w:pPr>
        <w:rPr>
          <w:b/>
          <w:sz w:val="32"/>
          <w:szCs w:val="32"/>
        </w:rPr>
      </w:pPr>
      <w:r>
        <w:rPr>
          <w:b/>
          <w:sz w:val="32"/>
          <w:szCs w:val="32"/>
        </w:rPr>
        <w:t>A)</w:t>
      </w: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212800" w:rsidRDefault="00212800" w:rsidP="00D85E7E">
      <w:pPr>
        <w:rPr>
          <w:b/>
          <w:sz w:val="32"/>
          <w:szCs w:val="32"/>
        </w:rPr>
      </w:pPr>
    </w:p>
    <w:p w:rsidR="001521AB" w:rsidRDefault="001521AB" w:rsidP="00D85E7E">
      <w:pPr>
        <w:rPr>
          <w:b/>
          <w:sz w:val="32"/>
          <w:szCs w:val="32"/>
        </w:rPr>
      </w:pPr>
    </w:p>
    <w:p w:rsidR="001521AB" w:rsidRDefault="00212800" w:rsidP="00D85E7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tr-TR" w:eastAsia="tr-TR"/>
        </w:rPr>
        <w:drawing>
          <wp:anchor distT="0" distB="0" distL="114300" distR="114300" simplePos="0" relativeHeight="251710464" behindDoc="1" locked="0" layoutInCell="1" allowOverlap="1" wp14:anchorId="3A1B9B8B" wp14:editId="502B08E0">
            <wp:simplePos x="0" y="0"/>
            <wp:positionH relativeFrom="margin">
              <wp:posOffset>619125</wp:posOffset>
            </wp:positionH>
            <wp:positionV relativeFrom="paragraph">
              <wp:posOffset>7620</wp:posOffset>
            </wp:positionV>
            <wp:extent cx="3019846" cy="1295581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Brusche Pagan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1AB">
        <w:rPr>
          <w:b/>
          <w:sz w:val="32"/>
          <w:szCs w:val="32"/>
        </w:rPr>
        <w:t>B)</w:t>
      </w:r>
    </w:p>
    <w:p w:rsidR="001521AB" w:rsidRDefault="001521AB" w:rsidP="00D85E7E">
      <w:pPr>
        <w:rPr>
          <w:b/>
          <w:sz w:val="32"/>
          <w:szCs w:val="32"/>
        </w:rPr>
      </w:pPr>
    </w:p>
    <w:p w:rsidR="001521AB" w:rsidRDefault="001521AB" w:rsidP="00D85E7E">
      <w:pPr>
        <w:rPr>
          <w:b/>
          <w:sz w:val="32"/>
          <w:szCs w:val="32"/>
        </w:rPr>
      </w:pPr>
    </w:p>
    <w:p w:rsidR="001521AB" w:rsidRDefault="001521AB" w:rsidP="00D85E7E">
      <w:pPr>
        <w:rPr>
          <w:b/>
          <w:sz w:val="32"/>
          <w:szCs w:val="32"/>
        </w:rPr>
      </w:pPr>
    </w:p>
    <w:p w:rsidR="001521AB" w:rsidRDefault="001521AB" w:rsidP="00D85E7E">
      <w:pPr>
        <w:rPr>
          <w:b/>
          <w:sz w:val="32"/>
          <w:szCs w:val="32"/>
        </w:rPr>
      </w:pPr>
    </w:p>
    <w:p w:rsidR="001521AB" w:rsidRDefault="001521AB" w:rsidP="00D85E7E">
      <w:pPr>
        <w:rPr>
          <w:b/>
          <w:sz w:val="32"/>
          <w:szCs w:val="32"/>
        </w:rPr>
      </w:pPr>
    </w:p>
    <w:p w:rsidR="001521AB" w:rsidRDefault="001521AB" w:rsidP="00D85E7E">
      <w:pPr>
        <w:rPr>
          <w:b/>
          <w:sz w:val="32"/>
          <w:szCs w:val="32"/>
        </w:rPr>
      </w:pPr>
    </w:p>
    <w:p w:rsidR="001521AB" w:rsidRDefault="001521AB" w:rsidP="00D85E7E">
      <w:pPr>
        <w:rPr>
          <w:b/>
          <w:sz w:val="32"/>
          <w:szCs w:val="32"/>
        </w:rPr>
      </w:pPr>
    </w:p>
    <w:p w:rsidR="001521AB" w:rsidRDefault="001521AB" w:rsidP="001521AB">
      <w:r>
        <w:rPr>
          <w:b/>
        </w:rPr>
        <w:t>Breusch – Pagan testi için kurulan hipotez:</w:t>
      </w:r>
      <w:r>
        <w:rPr>
          <w:b/>
        </w:rPr>
        <w:br/>
      </w:r>
      <w:r>
        <w:rPr>
          <w:b/>
        </w:rPr>
        <w:br/>
      </w:r>
      <w:r>
        <w:rPr>
          <w:lang w:val="az-Latn-AZ"/>
        </w:rPr>
        <w:t>H0</w:t>
      </w:r>
      <w:r>
        <w:t>: Varyanslar homojendir.</w:t>
      </w:r>
    </w:p>
    <w:p w:rsidR="001521AB" w:rsidRPr="009820F6" w:rsidRDefault="001521AB" w:rsidP="001521AB">
      <w:pPr>
        <w:rPr>
          <w:lang w:val="az-Latn-AZ"/>
        </w:rPr>
      </w:pPr>
      <w:r>
        <w:t>Hs: Varyanslar homojen de</w:t>
      </w:r>
      <w:r>
        <w:rPr>
          <w:lang w:val="az-Latn-AZ"/>
        </w:rPr>
        <w:t>ğildir.</w:t>
      </w:r>
    </w:p>
    <w:p w:rsidR="001521AB" w:rsidRDefault="001521AB" w:rsidP="001521AB">
      <w:pPr>
        <w:rPr>
          <w:b/>
        </w:rPr>
      </w:pPr>
    </w:p>
    <w:p w:rsidR="001521AB" w:rsidRDefault="001521AB" w:rsidP="001521AB">
      <w:pPr>
        <w:rPr>
          <w:b/>
        </w:rPr>
      </w:pPr>
    </w:p>
    <w:p w:rsidR="001521AB" w:rsidRPr="00212800" w:rsidRDefault="001521AB" w:rsidP="001521AB">
      <w:pPr>
        <w:rPr>
          <w:b/>
        </w:rPr>
      </w:pPr>
      <w:r w:rsidRPr="00212800">
        <w:rPr>
          <w:b/>
        </w:rPr>
        <w:t>Yorum:</w:t>
      </w:r>
    </w:p>
    <w:p w:rsidR="001521AB" w:rsidRDefault="001521AB" w:rsidP="001521AB">
      <w:pPr>
        <w:rPr>
          <w:b/>
          <w:sz w:val="32"/>
          <w:szCs w:val="32"/>
        </w:rPr>
      </w:pPr>
    </w:p>
    <w:p w:rsidR="00F21998" w:rsidRDefault="001521AB" w:rsidP="001521AB">
      <w:pPr>
        <w:rPr>
          <w:b/>
          <w:sz w:val="32"/>
          <w:szCs w:val="32"/>
        </w:rPr>
      </w:pPr>
      <w:r>
        <w:t>De</w:t>
      </w:r>
      <w:r>
        <w:rPr>
          <w:lang w:val="az-Latn-AZ"/>
        </w:rPr>
        <w:t>ğişen Varyanslılık sorununun incelenmesi için birden fazla yöntem vardır. Analiz kapsamında grafik(A)</w:t>
      </w:r>
      <w:r>
        <w:t xml:space="preserve"> ve Breusch – Pagan testi (B) y</w:t>
      </w:r>
      <w:r>
        <w:rPr>
          <w:lang w:val="az-Latn-AZ"/>
        </w:rPr>
        <w:t xml:space="preserve">öntemleri kullanılmıştır. Grafikten ilk bakışta zayıf da olsa sağa doğru megafonluk seziliyor. Ama Breusch  - Pagan testi sonucunda p – value </w:t>
      </w:r>
      <w:r>
        <w:t>&gt; 0.05 olduğundan H0 reddedilemez</w:t>
      </w:r>
      <w:r w:rsidR="00025C23">
        <w:t xml:space="preserve">. </w:t>
      </w:r>
      <w:r>
        <w:rPr>
          <w:lang w:val="az-Latn-AZ"/>
        </w:rPr>
        <w:t>Değişen Varyanslılık sorunu bulunmamaktadır.</w:t>
      </w:r>
      <w:r w:rsidR="00F21998" w:rsidRPr="005B7A00">
        <w:rPr>
          <w:b/>
          <w:sz w:val="32"/>
          <w:szCs w:val="32"/>
        </w:rPr>
        <w:br w:type="page"/>
      </w:r>
    </w:p>
    <w:p w:rsidR="00CE0FF4" w:rsidRDefault="009820F6" w:rsidP="00D85E7E">
      <w:pPr>
        <w:rPr>
          <w:b/>
          <w:sz w:val="32"/>
          <w:szCs w:val="32"/>
        </w:rPr>
      </w:pPr>
      <w:r>
        <w:rPr>
          <w:b/>
        </w:rPr>
        <w:lastRenderedPageBreak/>
        <w:t xml:space="preserve"> </w:t>
      </w:r>
      <w:r w:rsidR="001521AB">
        <w:rPr>
          <w:b/>
          <w:sz w:val="32"/>
          <w:szCs w:val="32"/>
        </w:rPr>
        <w:t xml:space="preserve">10) </w:t>
      </w:r>
      <w:r w:rsidR="001521AB">
        <w:rPr>
          <w:b/>
          <w:sz w:val="32"/>
          <w:szCs w:val="32"/>
          <w:lang w:val="az-Latn-AZ"/>
        </w:rPr>
        <w:t>Öz ilişki sorununun incelenmesi</w:t>
      </w:r>
      <w:r w:rsidR="001521AB">
        <w:rPr>
          <w:b/>
          <w:sz w:val="32"/>
          <w:szCs w:val="32"/>
        </w:rPr>
        <w:t>:</w:t>
      </w:r>
      <w:r w:rsidR="001521AB">
        <w:rPr>
          <w:b/>
          <w:sz w:val="32"/>
          <w:szCs w:val="32"/>
        </w:rPr>
        <w:br/>
      </w:r>
    </w:p>
    <w:p w:rsidR="009820F6" w:rsidRPr="001521AB" w:rsidRDefault="001521AB" w:rsidP="00D85E7E">
      <w:p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 </w:t>
      </w:r>
    </w:p>
    <w:p w:rsidR="009820F6" w:rsidRDefault="009820F6" w:rsidP="00D85E7E">
      <w:pPr>
        <w:rPr>
          <w:b/>
        </w:rPr>
      </w:pPr>
    </w:p>
    <w:p w:rsidR="00164BBB" w:rsidRDefault="00164B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tr-TR" w:eastAsia="tr-TR"/>
        </w:rPr>
        <w:drawing>
          <wp:anchor distT="0" distB="0" distL="114300" distR="114300" simplePos="0" relativeHeight="251711488" behindDoc="1" locked="0" layoutInCell="1" allowOverlap="1" wp14:anchorId="7DD926DB" wp14:editId="0EB49B91">
            <wp:simplePos x="0" y="0"/>
            <wp:positionH relativeFrom="margin">
              <wp:align>center</wp:align>
            </wp:positionH>
            <wp:positionV relativeFrom="paragraph">
              <wp:posOffset>7747</wp:posOffset>
            </wp:positionV>
            <wp:extent cx="4944165" cy="1200318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Özili.ki sorunu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BBB" w:rsidRDefault="00164BBB">
      <w:pPr>
        <w:rPr>
          <w:b/>
          <w:sz w:val="32"/>
          <w:szCs w:val="32"/>
        </w:rPr>
      </w:pPr>
    </w:p>
    <w:p w:rsidR="00164BBB" w:rsidRDefault="00164BBB">
      <w:pPr>
        <w:rPr>
          <w:b/>
          <w:sz w:val="32"/>
          <w:szCs w:val="32"/>
        </w:rPr>
      </w:pPr>
    </w:p>
    <w:p w:rsidR="00164BBB" w:rsidRDefault="00164BBB">
      <w:pPr>
        <w:rPr>
          <w:b/>
          <w:sz w:val="32"/>
          <w:szCs w:val="32"/>
        </w:rPr>
      </w:pPr>
    </w:p>
    <w:p w:rsidR="00164BBB" w:rsidRDefault="00164BBB">
      <w:pPr>
        <w:rPr>
          <w:b/>
          <w:sz w:val="32"/>
          <w:szCs w:val="32"/>
        </w:rPr>
      </w:pPr>
    </w:p>
    <w:p w:rsidR="00164BBB" w:rsidRDefault="00164BBB">
      <w:pPr>
        <w:rPr>
          <w:b/>
        </w:rPr>
      </w:pPr>
    </w:p>
    <w:p w:rsidR="00164BBB" w:rsidRDefault="00164BBB">
      <w:pPr>
        <w:rPr>
          <w:b/>
        </w:rPr>
      </w:pPr>
    </w:p>
    <w:p w:rsidR="00164BBB" w:rsidRDefault="00164BBB">
      <w:pPr>
        <w:rPr>
          <w:lang w:val="az-Latn-AZ"/>
        </w:rPr>
      </w:pPr>
      <w:r>
        <w:rPr>
          <w:b/>
        </w:rPr>
        <w:t>Kurulan hipotez :</w:t>
      </w:r>
      <w:r>
        <w:rPr>
          <w:b/>
        </w:rPr>
        <w:br/>
      </w:r>
      <w:r>
        <w:rPr>
          <w:b/>
        </w:rPr>
        <w:br/>
      </w:r>
      <w:r>
        <w:t xml:space="preserve">H0 : </w:t>
      </w:r>
      <w:r>
        <w:rPr>
          <w:lang w:val="az-Latn-AZ"/>
        </w:rPr>
        <w:t>Öz ilişki yoktur.</w:t>
      </w:r>
    </w:p>
    <w:p w:rsidR="00164BBB" w:rsidRPr="00164BBB" w:rsidRDefault="00164BBB">
      <w:pPr>
        <w:rPr>
          <w:lang w:val="az-Latn-AZ"/>
        </w:rPr>
      </w:pPr>
      <w:r>
        <w:rPr>
          <w:lang w:val="az-Latn-AZ"/>
        </w:rPr>
        <w:t xml:space="preserve">Hs </w:t>
      </w:r>
      <w:r>
        <w:t>:</w:t>
      </w:r>
      <w:r>
        <w:rPr>
          <w:lang w:val="az-Latn-AZ"/>
        </w:rPr>
        <w:t xml:space="preserve"> Pozitif yönlü öz ilişki vardır.</w:t>
      </w:r>
    </w:p>
    <w:p w:rsidR="00164BBB" w:rsidRDefault="00164BBB">
      <w:pPr>
        <w:rPr>
          <w:b/>
        </w:rPr>
      </w:pPr>
    </w:p>
    <w:p w:rsidR="00164BBB" w:rsidRDefault="00164BBB">
      <w:pPr>
        <w:rPr>
          <w:b/>
        </w:rPr>
      </w:pPr>
    </w:p>
    <w:p w:rsidR="00164BBB" w:rsidRDefault="00164BBB">
      <w:pPr>
        <w:rPr>
          <w:b/>
        </w:rPr>
      </w:pPr>
    </w:p>
    <w:p w:rsidR="00164BBB" w:rsidRDefault="00164BBB">
      <w:pPr>
        <w:rPr>
          <w:b/>
        </w:rPr>
      </w:pPr>
      <w:r w:rsidRPr="00164BBB">
        <w:rPr>
          <w:b/>
        </w:rPr>
        <w:t>Yorum:</w:t>
      </w:r>
    </w:p>
    <w:p w:rsidR="00164BBB" w:rsidRDefault="00164BBB">
      <w:pPr>
        <w:rPr>
          <w:b/>
        </w:rPr>
      </w:pPr>
    </w:p>
    <w:p w:rsidR="00025C23" w:rsidRDefault="00164BBB">
      <w:pPr>
        <w:rPr>
          <w:sz w:val="23"/>
          <w:szCs w:val="23"/>
          <w:lang w:val="az-Latn-AZ"/>
        </w:rPr>
      </w:pPr>
      <w:r>
        <w:rPr>
          <w:lang w:val="az-Latn-AZ"/>
        </w:rPr>
        <w:t xml:space="preserve">Öz ilişki sorunu incelemesi </w:t>
      </w:r>
      <w:r>
        <w:rPr>
          <w:sz w:val="23"/>
          <w:szCs w:val="23"/>
        </w:rPr>
        <w:t xml:space="preserve">durbin Watson değeri üzerinden  yapılabilmektedir. Model özeti tablosunda test değeri d=1,832 bulunmuştur. Alternatif hipotez kurulmasında bu değer önemlidir. Aşağıdaki tablo incelendiğinde ve d=2(1-r) yaklaşık formülü dikkate alındığında ilişkinin yönü tablo değerine göre yorumlanabilmektedir. 0 ve 2 arasındaki değerlerde eğer bir öz ilişki varsa bu öz ilişkinin pozitif olacağı biliniyor. Bu durumda </w:t>
      </w:r>
      <w:r>
        <w:rPr>
          <w:bCs/>
          <w:sz w:val="23"/>
          <w:szCs w:val="23"/>
        </w:rPr>
        <w:t>alternatif hipotez pozitif</w:t>
      </w:r>
      <w:r w:rsidRPr="00164BBB">
        <w:rPr>
          <w:bCs/>
          <w:sz w:val="23"/>
          <w:szCs w:val="23"/>
        </w:rPr>
        <w:t xml:space="preserve"> öz ilişki vardır şeklinde kurulmalıdır</w:t>
      </w:r>
      <w:r>
        <w:rPr>
          <w:sz w:val="23"/>
          <w:szCs w:val="23"/>
        </w:rPr>
        <w:t>. d değeri için verilen p değeri incelendiğinde p – value &gt; 0.05 oldu</w:t>
      </w:r>
      <w:r>
        <w:rPr>
          <w:sz w:val="23"/>
          <w:szCs w:val="23"/>
          <w:lang w:val="az-Latn-AZ"/>
        </w:rPr>
        <w:t>ğu için Ho reddedilemez</w:t>
      </w:r>
      <w:r w:rsidR="00025C23">
        <w:rPr>
          <w:sz w:val="23"/>
          <w:szCs w:val="23"/>
        </w:rPr>
        <w:t xml:space="preserve">. </w:t>
      </w:r>
      <w:r w:rsidR="00025C23">
        <w:rPr>
          <w:sz w:val="23"/>
          <w:szCs w:val="23"/>
          <w:lang w:val="az-Latn-AZ"/>
        </w:rPr>
        <w:t>Ö</w:t>
      </w:r>
      <w:r>
        <w:rPr>
          <w:sz w:val="23"/>
          <w:szCs w:val="23"/>
          <w:lang w:val="az-Latn-AZ"/>
        </w:rPr>
        <w:t>z</w:t>
      </w:r>
      <w:r w:rsidR="00025C23">
        <w:rPr>
          <w:sz w:val="23"/>
          <w:szCs w:val="23"/>
          <w:lang w:val="az-Latn-AZ"/>
        </w:rPr>
        <w:t xml:space="preserve"> İlişki sorunu bulunmamaktadır.</w:t>
      </w:r>
    </w:p>
    <w:p w:rsidR="00025C23" w:rsidRDefault="00025C23">
      <w:pPr>
        <w:rPr>
          <w:sz w:val="23"/>
          <w:szCs w:val="23"/>
          <w:lang w:val="az-Latn-AZ"/>
        </w:rPr>
      </w:pPr>
    </w:p>
    <w:p w:rsidR="00025C23" w:rsidRDefault="00025C23">
      <w:pPr>
        <w:rPr>
          <w:sz w:val="23"/>
          <w:szCs w:val="23"/>
          <w:lang w:val="az-Latn-AZ"/>
        </w:rPr>
      </w:pPr>
    </w:p>
    <w:p w:rsidR="00025C23" w:rsidRDefault="00025C23">
      <w:pPr>
        <w:rPr>
          <w:sz w:val="23"/>
          <w:szCs w:val="23"/>
          <w:lang w:val="az-Latn-AZ"/>
        </w:rPr>
      </w:pPr>
    </w:p>
    <w:p w:rsidR="00025C23" w:rsidRDefault="00025C23">
      <w:pPr>
        <w:rPr>
          <w:sz w:val="23"/>
          <w:szCs w:val="23"/>
          <w:lang w:val="az-Latn-AZ"/>
        </w:rPr>
      </w:pPr>
    </w:p>
    <w:p w:rsidR="00025C23" w:rsidRDefault="00025C23">
      <w:pPr>
        <w:rPr>
          <w:sz w:val="23"/>
          <w:szCs w:val="23"/>
          <w:lang w:val="az-Latn-AZ"/>
        </w:rPr>
      </w:pPr>
    </w:p>
    <w:p w:rsidR="00025C23" w:rsidRDefault="00025C23">
      <w:pPr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>11) Çoklu Bağlantı sorununun incelenmesi</w:t>
      </w:r>
      <w:r>
        <w:rPr>
          <w:b/>
          <w:sz w:val="32"/>
          <w:szCs w:val="32"/>
        </w:rPr>
        <w:t>:</w:t>
      </w:r>
    </w:p>
    <w:p w:rsidR="00025C23" w:rsidRDefault="00025C23">
      <w:pPr>
        <w:rPr>
          <w:b/>
          <w:sz w:val="32"/>
          <w:szCs w:val="32"/>
        </w:rPr>
      </w:pPr>
    </w:p>
    <w:p w:rsidR="00222EA8" w:rsidRDefault="00025C23">
      <w:pPr>
        <w:rPr>
          <w:sz w:val="23"/>
          <w:szCs w:val="23"/>
        </w:rPr>
      </w:pPr>
      <w:r>
        <w:t xml:space="preserve">Öncelikle, ilişki matrisi kullanılarak bağımsız değişkenler arasındaki ilişki </w:t>
      </w:r>
      <w:r w:rsidR="00222EA8">
        <w:t>miktarları incelenebilir</w:t>
      </w:r>
      <w:r>
        <w:t>. Aşağıdaki ili</w:t>
      </w:r>
      <w:r w:rsidR="00222EA8">
        <w:t xml:space="preserve">şki matrisinden görüleceği üzere, </w:t>
      </w:r>
      <w:r w:rsidR="00222EA8">
        <w:rPr>
          <w:sz w:val="23"/>
          <w:szCs w:val="23"/>
        </w:rPr>
        <w:t>bağımsız değişkenler arasında büyük bir ilişki olmadığı görülmektedir.</w:t>
      </w:r>
    </w:p>
    <w:p w:rsidR="00222EA8" w:rsidRDefault="00222EA8">
      <w:pPr>
        <w:rPr>
          <w:b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221335</wp:posOffset>
            </wp:positionV>
            <wp:extent cx="3324689" cy="914528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korelyasyon 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lang w:val="az-Latn-AZ"/>
        </w:rPr>
      </w:pPr>
      <w:r>
        <w:rPr>
          <w:lang w:val="az-Latn-AZ"/>
        </w:rPr>
        <w:lastRenderedPageBreak/>
        <w:t>Çoklu Bağlantı sorununun incelenmesinin bir çok yöntemi vardır. Analiz kapsamında VIF değerleri</w:t>
      </w:r>
      <w:r>
        <w:t>, ko</w:t>
      </w:r>
      <w:r>
        <w:rPr>
          <w:lang w:val="az-Latn-AZ"/>
        </w:rPr>
        <w:t>şul sayıları</w:t>
      </w:r>
      <w:r>
        <w:t xml:space="preserve">, </w:t>
      </w:r>
      <w:r>
        <w:rPr>
          <w:lang w:val="az-Latn-AZ"/>
        </w:rPr>
        <w:t>özdeğerler ve özvektörlerin bulunması yöntemleri kullanılmıştır.</w:t>
      </w:r>
    </w:p>
    <w:p w:rsidR="00222EA8" w:rsidRDefault="00222EA8">
      <w:pPr>
        <w:rPr>
          <w:lang w:val="az-Latn-AZ"/>
        </w:rPr>
      </w:pPr>
    </w:p>
    <w:p w:rsidR="00222EA8" w:rsidRDefault="00222EA8">
      <w:pPr>
        <w:rPr>
          <w:lang w:val="az-Latn-AZ"/>
        </w:rPr>
      </w:pPr>
    </w:p>
    <w:p w:rsidR="00222EA8" w:rsidRDefault="00222EA8">
      <w:pPr>
        <w:rPr>
          <w:lang w:val="az-Latn-AZ"/>
        </w:rPr>
      </w:pPr>
    </w:p>
    <w:p w:rsidR="00222EA8" w:rsidRPr="00994E44" w:rsidRDefault="00222EA8">
      <w:pPr>
        <w:rPr>
          <w:b/>
          <w:sz w:val="28"/>
          <w:szCs w:val="28"/>
        </w:rPr>
      </w:pPr>
      <w:r w:rsidRPr="00994E44">
        <w:rPr>
          <w:b/>
          <w:sz w:val="28"/>
          <w:szCs w:val="28"/>
          <w:lang w:val="az-Latn-AZ"/>
        </w:rPr>
        <w:t>V</w:t>
      </w:r>
      <w:r w:rsidRPr="00994E44">
        <w:rPr>
          <w:b/>
          <w:sz w:val="28"/>
          <w:szCs w:val="28"/>
        </w:rPr>
        <w:t>IF de</w:t>
      </w:r>
      <w:r w:rsidRPr="00994E44">
        <w:rPr>
          <w:b/>
          <w:sz w:val="28"/>
          <w:szCs w:val="28"/>
          <w:lang w:val="az-Latn-AZ"/>
        </w:rPr>
        <w:t>ğerleri ile Çoklu Bağlantı sorununun incelemesi</w:t>
      </w:r>
      <w:r w:rsidRPr="00994E44">
        <w:rPr>
          <w:b/>
          <w:sz w:val="28"/>
          <w:szCs w:val="28"/>
        </w:rPr>
        <w:t>:</w:t>
      </w:r>
    </w:p>
    <w:p w:rsidR="00222EA8" w:rsidRDefault="00222EA8">
      <w:pPr>
        <w:rPr>
          <w:b/>
        </w:rPr>
      </w:pPr>
    </w:p>
    <w:p w:rsidR="00222EA8" w:rsidRDefault="00994E44">
      <w:pPr>
        <w:rPr>
          <w:b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714560" behindDoc="0" locked="0" layoutInCell="1" allowOverlap="1" wp14:anchorId="4FC2759C" wp14:editId="7226BB4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267075" cy="752475"/>
            <wp:effectExtent l="0" t="0" r="9525" b="952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vif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EA8">
        <w:rPr>
          <w:b/>
          <w:noProof/>
          <w:lang w:val="tr-TR" w:eastAsia="tr-TR"/>
        </w:rPr>
        <w:drawing>
          <wp:anchor distT="0" distB="0" distL="114300" distR="114300" simplePos="0" relativeHeight="251713536" behindDoc="0" locked="0" layoutInCell="1" allowOverlap="1" wp14:anchorId="3026BA83" wp14:editId="58CDEFFB">
            <wp:simplePos x="0" y="0"/>
            <wp:positionH relativeFrom="column">
              <wp:posOffset>3814368</wp:posOffset>
            </wp:positionH>
            <wp:positionV relativeFrom="paragraph">
              <wp:posOffset>5664</wp:posOffset>
            </wp:positionV>
            <wp:extent cx="2676899" cy="1343212"/>
            <wp:effectExtent l="0" t="0" r="9525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vif 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EA8" w:rsidRPr="00222EA8">
        <w:rPr>
          <w:b/>
        </w:rPr>
        <w:br/>
      </w: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</w:p>
    <w:p w:rsidR="00222EA8" w:rsidRDefault="00222EA8">
      <w:pPr>
        <w:rPr>
          <w:b/>
        </w:rPr>
      </w:pPr>
      <w:r>
        <w:rPr>
          <w:b/>
          <w:lang w:val="az-Latn-AZ"/>
        </w:rPr>
        <w:t>Yorum</w:t>
      </w:r>
      <w:r>
        <w:rPr>
          <w:b/>
        </w:rPr>
        <w:t>:</w:t>
      </w:r>
    </w:p>
    <w:p w:rsidR="00222EA8" w:rsidRDefault="00222EA8">
      <w:pPr>
        <w:rPr>
          <w:b/>
        </w:rPr>
      </w:pPr>
    </w:p>
    <w:p w:rsidR="00994E44" w:rsidRDefault="00222EA8">
      <w:pPr>
        <w:rPr>
          <w:lang w:val="az-Latn-AZ"/>
        </w:rPr>
      </w:pPr>
      <w:r>
        <w:t>Veri setinde nitel de</w:t>
      </w:r>
      <w:r>
        <w:rPr>
          <w:lang w:val="az-Latn-AZ"/>
        </w:rPr>
        <w:t>ğişkenler olması sebebiyle</w:t>
      </w:r>
      <w:r>
        <w:t>, “DAAG” ve “olsrr” paketleri kullan</w:t>
      </w:r>
      <w:r>
        <w:rPr>
          <w:lang w:val="az-Latn-AZ"/>
        </w:rPr>
        <w:t>ılarak V</w:t>
      </w:r>
      <w:r>
        <w:t>I</w:t>
      </w:r>
      <w:r>
        <w:rPr>
          <w:lang w:val="az-Latn-AZ"/>
        </w:rPr>
        <w:t>F değerleri bulunmuştur. Her 2 çıktıda görüleceği üzere VIF değerleri küçük değerl</w:t>
      </w:r>
      <w:r w:rsidR="00994E44">
        <w:rPr>
          <w:lang w:val="az-Latn-AZ"/>
        </w:rPr>
        <w:t>erdir. Bu sebeple</w:t>
      </w:r>
      <w:r w:rsidR="00994E44">
        <w:t xml:space="preserve">, </w:t>
      </w:r>
      <w:r w:rsidR="00994E44">
        <w:rPr>
          <w:lang w:val="az-Latn-AZ"/>
        </w:rPr>
        <w:t>çoklu bağlantı sorunu yoktur yorumu yapılabilir.</w:t>
      </w:r>
    </w:p>
    <w:p w:rsidR="00994E44" w:rsidRDefault="00994E44">
      <w:pPr>
        <w:rPr>
          <w:lang w:val="az-Latn-AZ"/>
        </w:rPr>
      </w:pPr>
    </w:p>
    <w:p w:rsidR="00994E44" w:rsidRDefault="00994E44">
      <w:pPr>
        <w:rPr>
          <w:lang w:val="az-Latn-AZ"/>
        </w:rPr>
      </w:pPr>
    </w:p>
    <w:p w:rsidR="00994E44" w:rsidRDefault="00994E44">
      <w:pPr>
        <w:rPr>
          <w:lang w:val="az-Latn-AZ"/>
        </w:rPr>
      </w:pPr>
    </w:p>
    <w:p w:rsidR="00994E44" w:rsidRDefault="00994E44">
      <w:pPr>
        <w:rPr>
          <w:lang w:val="az-Latn-AZ"/>
        </w:rPr>
      </w:pPr>
    </w:p>
    <w:p w:rsidR="00994E44" w:rsidRDefault="00994E44">
      <w:pPr>
        <w:rPr>
          <w:b/>
          <w:sz w:val="28"/>
          <w:szCs w:val="28"/>
        </w:rPr>
      </w:pPr>
      <w:r w:rsidRPr="00994E44">
        <w:rPr>
          <w:b/>
          <w:sz w:val="28"/>
          <w:szCs w:val="28"/>
          <w:lang w:val="az-Latn-AZ"/>
        </w:rPr>
        <w:t>Koşul sayısı ile Çoklu Bağlantının incelenmesi</w:t>
      </w:r>
      <w:r w:rsidRPr="00994E44">
        <w:rPr>
          <w:b/>
          <w:sz w:val="28"/>
          <w:szCs w:val="28"/>
        </w:rPr>
        <w:t>:</w:t>
      </w:r>
    </w:p>
    <w:p w:rsidR="00994E44" w:rsidRDefault="00994E44">
      <w:pPr>
        <w:rPr>
          <w:b/>
          <w:sz w:val="28"/>
          <w:szCs w:val="28"/>
        </w:rPr>
      </w:pPr>
      <w:r w:rsidRPr="00994E44"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val="tr-TR" w:eastAsia="tr-TR"/>
        </w:rPr>
        <w:drawing>
          <wp:inline distT="0" distB="0" distL="0" distR="0">
            <wp:extent cx="6858000" cy="1463040"/>
            <wp:effectExtent l="0" t="0" r="0" b="381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koşul 1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86" cy="147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EA8" w:rsidRPr="00994E44">
        <w:rPr>
          <w:b/>
          <w:sz w:val="28"/>
          <w:szCs w:val="28"/>
        </w:rPr>
        <w:br/>
      </w:r>
    </w:p>
    <w:p w:rsidR="00994E44" w:rsidRDefault="00994E44">
      <w:pPr>
        <w:rPr>
          <w:b/>
          <w:sz w:val="28"/>
          <w:szCs w:val="28"/>
        </w:rPr>
      </w:pPr>
    </w:p>
    <w:p w:rsidR="00994E44" w:rsidRDefault="00994E44">
      <w:r w:rsidRPr="00994E44">
        <w:rPr>
          <w:b/>
        </w:rPr>
        <w:t>Yorum:</w:t>
      </w:r>
      <w:r w:rsidRPr="00994E44">
        <w:rPr>
          <w:b/>
        </w:rPr>
        <w:br/>
      </w:r>
    </w:p>
    <w:p w:rsidR="00994E44" w:rsidRDefault="00994E44">
      <w:pPr>
        <w:rPr>
          <w:sz w:val="23"/>
          <w:szCs w:val="23"/>
        </w:rPr>
      </w:pPr>
      <w:r>
        <w:rPr>
          <w:sz w:val="23"/>
          <w:szCs w:val="23"/>
        </w:rPr>
        <w:t xml:space="preserve">Koşul sayısı 30’dan büyük olduğu durumda çoklu bağlantıdan etkilenilmektedir. Bu durumda 1 adet </w:t>
      </w:r>
      <w:r>
        <w:rPr>
          <w:sz w:val="23"/>
          <w:szCs w:val="23"/>
          <w:lang w:val="az-Latn-AZ"/>
        </w:rPr>
        <w:t>çoklu güçlü[6]</w:t>
      </w:r>
      <w:r>
        <w:rPr>
          <w:sz w:val="23"/>
          <w:szCs w:val="23"/>
        </w:rPr>
        <w:t xml:space="preserve"> bağlantı vardır. Ama çoklu bağlantının yaratmış olduğu sorundan hangi değişkenlerin etkilendikleri düşük değerler yüzünden net olarak saptanamıyor.Bu durumda</w:t>
      </w:r>
      <w:r>
        <w:rPr>
          <w:sz w:val="23"/>
          <w:szCs w:val="23"/>
          <w:lang w:val="az-Latn-AZ"/>
        </w:rPr>
        <w:t>,</w:t>
      </w:r>
      <w:r>
        <w:rPr>
          <w:sz w:val="23"/>
          <w:szCs w:val="23"/>
        </w:rPr>
        <w:t xml:space="preserve"> çoklu bağlantının hangi  bağımsız değişkenleri etkilediği söylenemez. </w:t>
      </w:r>
    </w:p>
    <w:p w:rsidR="00994E44" w:rsidRDefault="00994E44">
      <w:pPr>
        <w:rPr>
          <w:sz w:val="23"/>
          <w:szCs w:val="23"/>
        </w:rPr>
      </w:pPr>
    </w:p>
    <w:p w:rsidR="00994E44" w:rsidRDefault="00994E44">
      <w:pPr>
        <w:rPr>
          <w:sz w:val="23"/>
          <w:szCs w:val="23"/>
        </w:rPr>
      </w:pPr>
    </w:p>
    <w:p w:rsidR="00994E44" w:rsidRDefault="00994E44">
      <w:pPr>
        <w:rPr>
          <w:sz w:val="23"/>
          <w:szCs w:val="23"/>
        </w:rPr>
      </w:pPr>
    </w:p>
    <w:p w:rsidR="00994E44" w:rsidRDefault="00994E44">
      <w:pPr>
        <w:rPr>
          <w:sz w:val="23"/>
          <w:szCs w:val="23"/>
        </w:rPr>
      </w:pPr>
    </w:p>
    <w:p w:rsidR="00994E44" w:rsidRDefault="00994E44">
      <w:pPr>
        <w:rPr>
          <w:sz w:val="23"/>
          <w:szCs w:val="23"/>
        </w:rPr>
      </w:pPr>
    </w:p>
    <w:p w:rsidR="00994E44" w:rsidRDefault="00994E44">
      <w:pPr>
        <w:rPr>
          <w:sz w:val="23"/>
          <w:szCs w:val="23"/>
        </w:rPr>
      </w:pPr>
    </w:p>
    <w:p w:rsidR="00994E44" w:rsidRDefault="00994E44">
      <w:pPr>
        <w:rPr>
          <w:sz w:val="23"/>
          <w:szCs w:val="23"/>
        </w:rPr>
      </w:pPr>
    </w:p>
    <w:p w:rsidR="00EF3E08" w:rsidRDefault="00994E4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Özdeğer ve Özvektörler ile Çoklu Bağlantının incelenmesi: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EF3E08">
        <w:rPr>
          <w:b/>
          <w:sz w:val="28"/>
          <w:szCs w:val="28"/>
        </w:rPr>
        <w:t xml:space="preserve">    </w:t>
      </w:r>
    </w:p>
    <w:p w:rsidR="00EF3E08" w:rsidRDefault="00EF3E08" w:rsidP="00EF3E08">
      <w:pPr>
        <w:tabs>
          <w:tab w:val="center" w:pos="5400"/>
        </w:tabs>
        <w:rPr>
          <w:b/>
          <w:sz w:val="28"/>
          <w:szCs w:val="28"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715584" behindDoc="1" locked="0" layoutInCell="1" allowOverlap="1" wp14:anchorId="0B89B6BA" wp14:editId="3D33BCCF">
            <wp:simplePos x="0" y="0"/>
            <wp:positionH relativeFrom="margin">
              <wp:align>right</wp:align>
            </wp:positionH>
            <wp:positionV relativeFrom="paragraph">
              <wp:posOffset>91237</wp:posOffset>
            </wp:positionV>
            <wp:extent cx="3038899" cy="990738"/>
            <wp:effectExtent l="0" t="0" r="9525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özvektor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tr-TR" w:eastAsia="tr-TR"/>
        </w:rPr>
        <w:drawing>
          <wp:anchor distT="0" distB="0" distL="114300" distR="114300" simplePos="0" relativeHeight="251716608" behindDoc="1" locked="0" layoutInCell="1" allowOverlap="1" wp14:anchorId="7FA57F04" wp14:editId="0B06BF35">
            <wp:simplePos x="0" y="0"/>
            <wp:positionH relativeFrom="margin">
              <wp:posOffset>292608</wp:posOffset>
            </wp:positionH>
            <wp:positionV relativeFrom="paragraph">
              <wp:posOffset>33630</wp:posOffset>
            </wp:positionV>
            <wp:extent cx="3000794" cy="1238423"/>
            <wp:effectExtent l="0" t="0" r="9525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özdeğer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ab/>
        <w:t>B)</w:t>
      </w: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717632" behindDoc="1" locked="0" layoutInCell="1" allowOverlap="1" wp14:anchorId="32901FE2" wp14:editId="5E23F9D1">
            <wp:simplePos x="0" y="0"/>
            <wp:positionH relativeFrom="margin">
              <wp:align>center</wp:align>
            </wp:positionH>
            <wp:positionV relativeFrom="paragraph">
              <wp:posOffset>109626</wp:posOffset>
            </wp:positionV>
            <wp:extent cx="5277485" cy="110490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birim vektör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C)</w:t>
      </w: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D)</w:t>
      </w:r>
      <w:r>
        <w:rPr>
          <w:b/>
          <w:noProof/>
          <w:lang w:val="tr-TR" w:eastAsia="tr-TR"/>
        </w:rPr>
        <w:drawing>
          <wp:anchor distT="0" distB="0" distL="114300" distR="114300" simplePos="0" relativeHeight="251718656" behindDoc="1" locked="0" layoutInCell="1" allowOverlap="1" wp14:anchorId="1A31662A" wp14:editId="74291BCB">
            <wp:simplePos x="0" y="0"/>
            <wp:positionH relativeFrom="margin">
              <wp:posOffset>704240</wp:posOffset>
            </wp:positionH>
            <wp:positionV relativeFrom="paragraph">
              <wp:posOffset>29160</wp:posOffset>
            </wp:positionV>
            <wp:extent cx="4372585" cy="962159"/>
            <wp:effectExtent l="0" t="0" r="9525" b="952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özvektorilişki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</w:t>
      </w: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  <w:sz w:val="28"/>
          <w:szCs w:val="28"/>
        </w:rPr>
      </w:pPr>
    </w:p>
    <w:p w:rsidR="00EF3E08" w:rsidRDefault="00EF3E08">
      <w:pPr>
        <w:rPr>
          <w:b/>
        </w:rPr>
      </w:pPr>
      <w:r w:rsidRPr="00EF3E08">
        <w:rPr>
          <w:b/>
        </w:rPr>
        <w:t>Yorum:</w:t>
      </w:r>
    </w:p>
    <w:p w:rsidR="00EF3E08" w:rsidRPr="00EF3E08" w:rsidRDefault="00EF3E08"/>
    <w:p w:rsidR="00EF3E08" w:rsidRDefault="00EF3E08">
      <w:pPr>
        <w:rPr>
          <w:lang w:val="az-Latn-AZ"/>
        </w:rPr>
      </w:pPr>
      <w:r>
        <w:rPr>
          <w:lang w:val="az-Latn-AZ"/>
        </w:rPr>
        <w:t>A)</w:t>
      </w:r>
      <w:r w:rsidRPr="00EF3E08">
        <w:rPr>
          <w:lang w:val="az-Latn-AZ"/>
        </w:rPr>
        <w:t>Öz</w:t>
      </w:r>
      <w:r>
        <w:rPr>
          <w:lang w:val="az-Latn-AZ"/>
        </w:rPr>
        <w:t>değerler incelendiğinde</w:t>
      </w:r>
      <w:r>
        <w:t xml:space="preserve"> 0’a </w:t>
      </w:r>
      <w:r>
        <w:rPr>
          <w:lang w:val="az-Latn-AZ"/>
        </w:rPr>
        <w:t>çok yakın bir değerler karşılaşılmadı. Çoklu Bağlantı sorunu yoktur.</w:t>
      </w:r>
    </w:p>
    <w:p w:rsidR="00EF3E08" w:rsidRDefault="00EF3E08">
      <w:pPr>
        <w:rPr>
          <w:lang w:val="az-Latn-AZ"/>
        </w:rPr>
      </w:pPr>
    </w:p>
    <w:p w:rsidR="00EF3E08" w:rsidRDefault="00EF3E08">
      <w:pPr>
        <w:rPr>
          <w:lang w:val="az-Latn-AZ"/>
        </w:rPr>
      </w:pPr>
      <w:r>
        <w:rPr>
          <w:lang w:val="az-Latn-AZ"/>
        </w:rPr>
        <w:t>B)Özdeğerler arasında o’ a çok yakın değer bulunamadığından özvektör incelenmesi anlam ifade etmemektedir.</w:t>
      </w:r>
    </w:p>
    <w:p w:rsidR="001575C4" w:rsidRDefault="00EF3E08">
      <w:pPr>
        <w:rPr>
          <w:lang w:val="az-Latn-AZ"/>
        </w:rPr>
      </w:pPr>
      <w:r>
        <w:rPr>
          <w:lang w:val="az-Latn-AZ"/>
        </w:rPr>
        <w:br/>
        <w:t>C)</w:t>
      </w:r>
      <w:r w:rsidR="001575C4" w:rsidRPr="001575C4">
        <w:t xml:space="preserve"> </w:t>
      </w:r>
      <w:r w:rsidR="001575C4" w:rsidRPr="001575C4">
        <w:rPr>
          <w:lang w:val="az-Latn-AZ"/>
        </w:rPr>
        <w:t>Özvektörlerin transp</w:t>
      </w:r>
      <w:r w:rsidR="001575C4">
        <w:rPr>
          <w:lang w:val="az-Latn-AZ"/>
        </w:rPr>
        <w:t>ozunu alıp kendisiyle çarparak b</w:t>
      </w:r>
      <w:r w:rsidR="001575C4" w:rsidRPr="001575C4">
        <w:rPr>
          <w:lang w:val="az-Latn-AZ"/>
        </w:rPr>
        <w:t>irim m</w:t>
      </w:r>
      <w:r w:rsidR="001575C4">
        <w:rPr>
          <w:lang w:val="az-Latn-AZ"/>
        </w:rPr>
        <w:t>atrise oldukça yakın bir matris hesaplanmıştır.  Köşegen de</w:t>
      </w:r>
      <w:r w:rsidR="001575C4" w:rsidRPr="001575C4">
        <w:rPr>
          <w:lang w:val="az-Latn-AZ"/>
        </w:rPr>
        <w:t>ğerler</w:t>
      </w:r>
      <w:r w:rsidR="001575C4">
        <w:rPr>
          <w:lang w:val="az-Latn-AZ"/>
        </w:rPr>
        <w:t>i 1 ve diğer değerler 0</w:t>
      </w:r>
      <w:r w:rsidR="001575C4">
        <w:t>’</w:t>
      </w:r>
      <w:r w:rsidR="001575C4">
        <w:rPr>
          <w:lang w:val="az-Latn-AZ"/>
        </w:rPr>
        <w:t xml:space="preserve">a çok yakın olduğundan, </w:t>
      </w:r>
      <w:r w:rsidR="001575C4" w:rsidRPr="001575C4">
        <w:rPr>
          <w:lang w:val="az-Latn-AZ"/>
        </w:rPr>
        <w:t>çoklu bağlantı sorunu yoktur.</w:t>
      </w:r>
    </w:p>
    <w:p w:rsidR="001575C4" w:rsidRDefault="001575C4">
      <w:pPr>
        <w:rPr>
          <w:lang w:val="az-Latn-AZ"/>
        </w:rPr>
      </w:pPr>
    </w:p>
    <w:p w:rsidR="001575C4" w:rsidRDefault="001575C4">
      <w:pPr>
        <w:rPr>
          <w:lang w:val="az-Latn-AZ"/>
        </w:rPr>
      </w:pPr>
      <w:r>
        <w:rPr>
          <w:lang w:val="az-Latn-AZ"/>
        </w:rPr>
        <w:t>D)</w:t>
      </w:r>
      <w:r w:rsidRPr="001575C4">
        <w:t xml:space="preserve"> </w:t>
      </w:r>
      <w:r>
        <w:rPr>
          <w:lang w:val="az-Latn-AZ"/>
        </w:rPr>
        <w:t>Özvektörler ve Özdeğerler kullanılarak bulunan d</w:t>
      </w:r>
      <w:r w:rsidRPr="001575C4">
        <w:rPr>
          <w:lang w:val="az-Latn-AZ"/>
        </w:rPr>
        <w:t>eğişkenler arasındaki ililşki</w:t>
      </w:r>
      <w:r>
        <w:rPr>
          <w:lang w:val="az-Latn-AZ"/>
        </w:rPr>
        <w:t xml:space="preserve"> matrisi incelendiğinde, yükesek derece bir ilişkinin saptanmadığı söylenebilir. Çoklu Bağlantı sorunu yoktur.</w:t>
      </w:r>
    </w:p>
    <w:p w:rsidR="001575C4" w:rsidRDefault="001575C4">
      <w:pPr>
        <w:rPr>
          <w:lang w:val="az-Latn-AZ"/>
        </w:rPr>
      </w:pPr>
    </w:p>
    <w:p w:rsidR="001575C4" w:rsidRDefault="001575C4">
      <w:pPr>
        <w:rPr>
          <w:lang w:val="az-Latn-AZ"/>
        </w:rPr>
      </w:pPr>
    </w:p>
    <w:p w:rsidR="001575C4" w:rsidRDefault="001575C4">
      <w:pPr>
        <w:rPr>
          <w:lang w:val="az-Latn-AZ"/>
        </w:rPr>
      </w:pPr>
    </w:p>
    <w:p w:rsidR="001575C4" w:rsidRDefault="001575C4">
      <w:pPr>
        <w:rPr>
          <w:lang w:val="az-Latn-AZ"/>
        </w:rPr>
      </w:pPr>
    </w:p>
    <w:p w:rsidR="00097DA6" w:rsidRDefault="001575C4">
      <w:pPr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lastRenderedPageBreak/>
        <w:t>12)</w:t>
      </w:r>
      <w:r w:rsidR="00097DA6">
        <w:rPr>
          <w:b/>
          <w:sz w:val="32"/>
          <w:szCs w:val="32"/>
          <w:lang w:val="az-Latn-AZ"/>
        </w:rPr>
        <w:t xml:space="preserve"> Uyum k</w:t>
      </w:r>
      <w:r>
        <w:rPr>
          <w:b/>
          <w:sz w:val="32"/>
          <w:szCs w:val="32"/>
          <w:lang w:val="az-Latn-AZ"/>
        </w:rPr>
        <w:t>estirimi</w:t>
      </w:r>
      <w:r>
        <w:rPr>
          <w:b/>
          <w:sz w:val="32"/>
          <w:szCs w:val="32"/>
        </w:rPr>
        <w:t>:</w:t>
      </w:r>
    </w:p>
    <w:p w:rsidR="00097DA6" w:rsidRDefault="00097DA6">
      <w:pPr>
        <w:rPr>
          <w:b/>
          <w:sz w:val="32"/>
          <w:szCs w:val="32"/>
        </w:rPr>
      </w:pPr>
    </w:p>
    <w:p w:rsidR="00667A41" w:rsidRDefault="00667A41">
      <w:pPr>
        <w:rPr>
          <w:b/>
          <w:sz w:val="32"/>
          <w:szCs w:val="32"/>
        </w:rPr>
      </w:pPr>
    </w:p>
    <w:p w:rsidR="00667A41" w:rsidRDefault="00667A41">
      <w:pPr>
        <w:rPr>
          <w:b/>
          <w:sz w:val="32"/>
          <w:szCs w:val="32"/>
        </w:rPr>
      </w:pPr>
    </w:p>
    <w:p w:rsidR="001575C4" w:rsidRDefault="0039076B">
      <w:pPr>
        <w:rPr>
          <w:b/>
          <w:sz w:val="32"/>
          <w:szCs w:val="32"/>
        </w:rPr>
      </w:pPr>
      <w:r>
        <w:rPr>
          <w:b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32DEA" wp14:editId="6EB5499D">
                <wp:simplePos x="0" y="0"/>
                <wp:positionH relativeFrom="column">
                  <wp:posOffset>2680487</wp:posOffset>
                </wp:positionH>
                <wp:positionV relativeFrom="paragraph">
                  <wp:posOffset>244145</wp:posOffset>
                </wp:positionV>
                <wp:extent cx="651053" cy="212141"/>
                <wp:effectExtent l="0" t="19050" r="34925" b="35560"/>
                <wp:wrapNone/>
                <wp:docPr id="203" name="Right Arr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12141"/>
                        </a:xfrm>
                        <a:prstGeom prst="rightArrow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C86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3" o:spid="_x0000_s1026" type="#_x0000_t13" style="position:absolute;margin-left:211.05pt;margin-top:19.2pt;width:51.25pt;height:16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" adj="18081" filled="f" strokeweight="2pt">
                <v:stroke miterlimit="4"/>
                <v:textbox inset="3pt,3pt,3pt,3pt"/>
              </v:shape>
            </w:pict>
          </mc:Fallback>
        </mc:AlternateContent>
      </w:r>
      <w:r>
        <w:rPr>
          <w:noProof/>
          <w:lang w:val="tr-TR" w:eastAsia="tr-TR"/>
        </w:rPr>
        <w:drawing>
          <wp:anchor distT="0" distB="0" distL="114300" distR="114300" simplePos="0" relativeHeight="251723776" behindDoc="1" locked="0" layoutInCell="1" allowOverlap="1" wp14:anchorId="776E7943" wp14:editId="642EFAF8">
            <wp:simplePos x="0" y="0"/>
            <wp:positionH relativeFrom="column">
              <wp:posOffset>-303403</wp:posOffset>
            </wp:positionH>
            <wp:positionV relativeFrom="paragraph">
              <wp:posOffset>105105</wp:posOffset>
            </wp:positionV>
            <wp:extent cx="3072384" cy="475488"/>
            <wp:effectExtent l="0" t="0" r="0" b="127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veri3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tr-TR" w:eastAsia="tr-TR"/>
        </w:rPr>
        <w:drawing>
          <wp:anchor distT="0" distB="0" distL="114300" distR="114300" simplePos="0" relativeHeight="251721728" behindDoc="1" locked="0" layoutInCell="1" allowOverlap="1" wp14:anchorId="4C15E208" wp14:editId="7E8D1B6D">
            <wp:simplePos x="0" y="0"/>
            <wp:positionH relativeFrom="column">
              <wp:posOffset>3499028</wp:posOffset>
            </wp:positionH>
            <wp:positionV relativeFrom="paragraph">
              <wp:posOffset>74524</wp:posOffset>
            </wp:positionV>
            <wp:extent cx="3753374" cy="562053"/>
            <wp:effectExtent l="0" t="0" r="0" b="9525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uyum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5C4">
        <w:rPr>
          <w:b/>
          <w:sz w:val="32"/>
          <w:szCs w:val="32"/>
        </w:rPr>
        <w:br/>
      </w:r>
    </w:p>
    <w:p w:rsidR="00097DA6" w:rsidRDefault="00097DA6">
      <w:pPr>
        <w:rPr>
          <w:b/>
        </w:rPr>
      </w:pPr>
    </w:p>
    <w:p w:rsidR="00097DA6" w:rsidRDefault="00097DA6">
      <w:pPr>
        <w:rPr>
          <w:b/>
        </w:rPr>
      </w:pPr>
    </w:p>
    <w:p w:rsidR="00097DA6" w:rsidRDefault="00097DA6">
      <w:pPr>
        <w:rPr>
          <w:b/>
        </w:rPr>
      </w:pPr>
    </w:p>
    <w:p w:rsidR="00097DA6" w:rsidRDefault="00097DA6">
      <w:pPr>
        <w:rPr>
          <w:b/>
        </w:rPr>
      </w:pPr>
      <w:r>
        <w:rPr>
          <w:b/>
        </w:rPr>
        <w:t>Yorum:</w:t>
      </w:r>
    </w:p>
    <w:p w:rsidR="00097DA6" w:rsidRDefault="00097DA6">
      <w:pPr>
        <w:rPr>
          <w:b/>
        </w:rPr>
      </w:pPr>
    </w:p>
    <w:p w:rsidR="00097DA6" w:rsidRPr="0039076B" w:rsidRDefault="00097DA6" w:rsidP="00097DA6">
      <w:r w:rsidRPr="00097DA6">
        <w:t xml:space="preserve">Uyum kestirimi </w:t>
      </w:r>
      <w:r w:rsidRPr="00097DA6">
        <w:rPr>
          <w:lang w:val="az-Latn-AZ"/>
        </w:rPr>
        <w:t xml:space="preserve">için verimizin 2. </w:t>
      </w:r>
      <w:r w:rsidR="00D46E73">
        <w:rPr>
          <w:lang w:val="az-Latn-AZ"/>
        </w:rPr>
        <w:t xml:space="preserve">gözlem değişken değerlerine </w:t>
      </w:r>
      <w:bookmarkStart w:id="0" w:name="_GoBack"/>
      <w:bookmarkEnd w:id="0"/>
      <w:r w:rsidRPr="00097DA6">
        <w:rPr>
          <w:lang w:val="az-Latn-AZ"/>
        </w:rPr>
        <w:t>karşılık gelen bağımsız değişkenler seçildi.</w:t>
      </w:r>
      <w:r w:rsidR="0039076B">
        <w:rPr>
          <w:lang w:val="az-Latn-AZ"/>
        </w:rPr>
        <w:t xml:space="preserve"> Kestirim denklemine göre</w:t>
      </w:r>
      <w:r w:rsidR="0039076B">
        <w:t>,</w:t>
      </w:r>
      <w:r w:rsidRPr="00097DA6">
        <w:rPr>
          <w:lang w:val="az-Latn-AZ"/>
        </w:rPr>
        <w:t xml:space="preserve"> </w:t>
      </w:r>
      <w:r w:rsidR="0039076B">
        <w:rPr>
          <w:lang w:val="az-Latn-AZ"/>
        </w:rPr>
        <w:t>i</w:t>
      </w:r>
      <w:r>
        <w:rPr>
          <w:lang w:val="az-Latn-AZ"/>
        </w:rPr>
        <w:t>hraç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bir barel petrol</w:t>
      </w:r>
      <w:r w:rsidR="0039076B">
        <w:rPr>
          <w:lang w:val="az-Latn-AZ"/>
        </w:rPr>
        <w:t xml:space="preserve"> fiyatının %8.22,</w:t>
      </w:r>
      <w:r>
        <w:rPr>
          <w:lang w:val="az-Latn-AZ"/>
        </w:rPr>
        <w:t xml:space="preserve"> i</w:t>
      </w:r>
      <w:r w:rsidRPr="00D77381">
        <w:rPr>
          <w:lang w:val="az-Latn-AZ"/>
        </w:rPr>
        <w:t>hraç edilen m³ cinsinden doğal gaz</w:t>
      </w:r>
      <w:r w:rsidR="0039076B">
        <w:rPr>
          <w:lang w:val="az-Latn-AZ"/>
        </w:rPr>
        <w:t xml:space="preserve"> fiyatının %0.96</w:t>
      </w:r>
      <w:r>
        <w:rPr>
          <w:lang w:val="az-Latn-AZ"/>
        </w:rPr>
        <w:t>, ithal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ton cinsinden demir-ç</w:t>
      </w:r>
      <w:r w:rsidRPr="0078718C">
        <w:rPr>
          <w:lang w:val="az-Latn-AZ"/>
        </w:rPr>
        <w:t>eli</w:t>
      </w:r>
      <w:r>
        <w:rPr>
          <w:lang w:val="az-Latn-AZ"/>
        </w:rPr>
        <w:t xml:space="preserve">k </w:t>
      </w:r>
      <w:r w:rsidRPr="00D77381">
        <w:rPr>
          <w:lang w:val="az-Latn-AZ"/>
        </w:rPr>
        <w:t xml:space="preserve"> </w:t>
      </w:r>
      <w:r w:rsidR="0039076B">
        <w:rPr>
          <w:lang w:val="az-Latn-AZ"/>
        </w:rPr>
        <w:t>fiyatlarının %10.91</w:t>
      </w:r>
      <w:r w:rsidR="0039076B">
        <w:t>’ lik artmas</w:t>
      </w:r>
      <w:r w:rsidR="0039076B">
        <w:rPr>
          <w:lang w:val="az-Latn-AZ"/>
        </w:rPr>
        <w:t xml:space="preserve">ı </w:t>
      </w:r>
      <w:r>
        <w:rPr>
          <w:lang w:val="az-Latn-AZ"/>
        </w:rPr>
        <w:t>ve yapıl</w:t>
      </w:r>
      <w:r w:rsidR="0039076B">
        <w:rPr>
          <w:lang w:val="az-Latn-AZ"/>
        </w:rPr>
        <w:t xml:space="preserve">an ticaretlerin para birimi manat olduğu </w:t>
      </w:r>
      <w:r>
        <w:rPr>
          <w:lang w:val="az-Latn-AZ"/>
        </w:rPr>
        <w:t xml:space="preserve"> zaman Azerbaycan manatında orta</w:t>
      </w:r>
      <w:r w:rsidR="0039076B">
        <w:rPr>
          <w:lang w:val="az-Latn-AZ"/>
        </w:rPr>
        <w:t>lama olarak %3.28</w:t>
      </w:r>
      <w:r>
        <w:rPr>
          <w:rFonts w:ascii="Times New Roman" w:hAnsi="Times New Roman" w:cs="Times New Roman"/>
        </w:rPr>
        <w:t>’</w:t>
      </w:r>
      <w:r w:rsidR="0039076B">
        <w:rPr>
          <w:lang w:val="az-Latn-AZ"/>
        </w:rPr>
        <w:t xml:space="preserve"> lik değer artışı görülmektedir</w:t>
      </w:r>
      <w:r>
        <w:rPr>
          <w:lang w:val="az-Latn-AZ"/>
        </w:rPr>
        <w:t>.</w:t>
      </w:r>
      <w:r w:rsidR="0039076B">
        <w:rPr>
          <w:lang w:val="az-Latn-AZ"/>
        </w:rPr>
        <w:t xml:space="preserve"> Bu değer gözlem değeri olan %3.10</w:t>
      </w:r>
      <w:r w:rsidR="0039076B">
        <w:t xml:space="preserve">’ </w:t>
      </w:r>
      <w:r w:rsidR="0039076B">
        <w:rPr>
          <w:lang w:val="az-Latn-AZ"/>
        </w:rPr>
        <w:t>luk artıma oldukça yakındır.</w:t>
      </w:r>
    </w:p>
    <w:p w:rsidR="00097DA6" w:rsidRPr="00097DA6" w:rsidRDefault="00097DA6">
      <w:r w:rsidRPr="00097DA6">
        <w:br/>
      </w:r>
    </w:p>
    <w:p w:rsidR="00097DA6" w:rsidRDefault="00097DA6">
      <w:pPr>
        <w:rPr>
          <w:b/>
        </w:rPr>
      </w:pPr>
    </w:p>
    <w:p w:rsidR="00C27D70" w:rsidRDefault="00C27D70">
      <w:pPr>
        <w:rPr>
          <w:b/>
        </w:rPr>
      </w:pPr>
    </w:p>
    <w:p w:rsidR="00097DA6" w:rsidRDefault="00097DA6">
      <w:pPr>
        <w:rPr>
          <w:b/>
        </w:rPr>
      </w:pPr>
      <w:r>
        <w:rPr>
          <w:b/>
          <w:sz w:val="32"/>
          <w:szCs w:val="32"/>
        </w:rPr>
        <w:t xml:space="preserve">13) </w:t>
      </w:r>
      <w:r>
        <w:rPr>
          <w:b/>
          <w:sz w:val="32"/>
          <w:szCs w:val="32"/>
          <w:lang w:val="az-Latn-AZ"/>
        </w:rPr>
        <w:t>Ön kestirim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>
        <w:rPr>
          <w:b/>
        </w:rPr>
        <w:t xml:space="preserve"> </w:t>
      </w:r>
    </w:p>
    <w:p w:rsidR="00097DA6" w:rsidRDefault="00097DA6">
      <w:pPr>
        <w:rPr>
          <w:b/>
        </w:rPr>
      </w:pPr>
    </w:p>
    <w:p w:rsidR="00097DA6" w:rsidRDefault="00667A41">
      <w:pPr>
        <w:rPr>
          <w:b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719680" behindDoc="1" locked="0" layoutInCell="1" allowOverlap="1" wp14:anchorId="7DBF4AC7" wp14:editId="2EA4B984">
            <wp:simplePos x="0" y="0"/>
            <wp:positionH relativeFrom="margin">
              <wp:align>left</wp:align>
            </wp:positionH>
            <wp:positionV relativeFrom="paragraph">
              <wp:posOffset>86868</wp:posOffset>
            </wp:positionV>
            <wp:extent cx="6964070" cy="1506855"/>
            <wp:effectExtent l="0" t="0" r="8255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önkestirim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07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DA6" w:rsidRDefault="00097DA6">
      <w:pPr>
        <w:rPr>
          <w:b/>
        </w:rPr>
      </w:pPr>
    </w:p>
    <w:p w:rsidR="00097DA6" w:rsidRDefault="00097DA6">
      <w:pPr>
        <w:rPr>
          <w:b/>
        </w:rPr>
      </w:pPr>
    </w:p>
    <w:p w:rsidR="00097DA6" w:rsidRDefault="00097DA6">
      <w:pPr>
        <w:rPr>
          <w:b/>
        </w:rPr>
      </w:pPr>
    </w:p>
    <w:p w:rsidR="00097DA6" w:rsidRDefault="00097DA6">
      <w:pPr>
        <w:rPr>
          <w:b/>
        </w:rPr>
      </w:pPr>
    </w:p>
    <w:p w:rsidR="00097DA6" w:rsidRDefault="00097DA6">
      <w:pPr>
        <w:rPr>
          <w:b/>
        </w:rPr>
      </w:pPr>
    </w:p>
    <w:p w:rsidR="00097DA6" w:rsidRDefault="00097DA6">
      <w:pPr>
        <w:rPr>
          <w:b/>
        </w:rPr>
      </w:pPr>
    </w:p>
    <w:p w:rsidR="00097DA6" w:rsidRDefault="00097DA6">
      <w:pPr>
        <w:rPr>
          <w:b/>
        </w:rPr>
      </w:pPr>
    </w:p>
    <w:p w:rsidR="00097DA6" w:rsidRDefault="00097DA6">
      <w:pPr>
        <w:rPr>
          <w:b/>
        </w:rPr>
      </w:pPr>
    </w:p>
    <w:p w:rsidR="00667A41" w:rsidRDefault="00667A41">
      <w:pPr>
        <w:rPr>
          <w:b/>
        </w:rPr>
      </w:pPr>
    </w:p>
    <w:p w:rsidR="00667A41" w:rsidRDefault="00667A41">
      <w:pPr>
        <w:rPr>
          <w:b/>
        </w:rPr>
      </w:pPr>
    </w:p>
    <w:p w:rsidR="00C27D70" w:rsidRDefault="00097DA6">
      <w:pPr>
        <w:rPr>
          <w:b/>
        </w:rPr>
      </w:pPr>
      <w:r>
        <w:rPr>
          <w:b/>
        </w:rPr>
        <w:t>Yorum:</w:t>
      </w:r>
    </w:p>
    <w:p w:rsidR="00C27D70" w:rsidRDefault="00C27D70">
      <w:pPr>
        <w:rPr>
          <w:b/>
        </w:rPr>
      </w:pPr>
    </w:p>
    <w:p w:rsidR="00C27D70" w:rsidRDefault="00C27D70">
      <w:r>
        <w:t xml:space="preserve">Ön kestirim değerinin bulunmasında bağımsız değişken değerleri manuel olarak girilmiş ve kestirim denklemi de yine manuel olarak matematiksel gösterimle hesaplanmıştır. Bu hesaplamaya göre, </w:t>
      </w:r>
      <w:r>
        <w:rPr>
          <w:lang w:val="az-Latn-AZ"/>
        </w:rPr>
        <w:t>ihraç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bir barel petrol fiyatının %8.5, i</w:t>
      </w:r>
      <w:r w:rsidRPr="00D77381">
        <w:rPr>
          <w:lang w:val="az-Latn-AZ"/>
        </w:rPr>
        <w:t>hraç edilen m³ cinsinden doğal gaz</w:t>
      </w:r>
      <w:r>
        <w:rPr>
          <w:lang w:val="az-Latn-AZ"/>
        </w:rPr>
        <w:t xml:space="preserve"> fiyatının %0.5, ithal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ton cinsinden demir-ç</w:t>
      </w:r>
      <w:r w:rsidRPr="0078718C">
        <w:rPr>
          <w:lang w:val="az-Latn-AZ"/>
        </w:rPr>
        <w:t>eli</w:t>
      </w:r>
      <w:r>
        <w:rPr>
          <w:lang w:val="az-Latn-AZ"/>
        </w:rPr>
        <w:t xml:space="preserve">k </w:t>
      </w:r>
      <w:r w:rsidRPr="00D77381">
        <w:rPr>
          <w:lang w:val="az-Latn-AZ"/>
        </w:rPr>
        <w:t xml:space="preserve"> </w:t>
      </w:r>
      <w:r>
        <w:rPr>
          <w:lang w:val="az-Latn-AZ"/>
        </w:rPr>
        <w:t>fiyatlarının %11</w:t>
      </w:r>
      <w:r>
        <w:t>’ lik artmas</w:t>
      </w:r>
      <w:r>
        <w:rPr>
          <w:lang w:val="az-Latn-AZ"/>
        </w:rPr>
        <w:t>ı ve yapılan ticaretlerin para birimi ABD doları olduğu  zaman Azerbaycan manatında ortalama olarak %3.06</w:t>
      </w:r>
      <w:r>
        <w:rPr>
          <w:rFonts w:ascii="Times New Roman" w:hAnsi="Times New Roman" w:cs="Times New Roman"/>
        </w:rPr>
        <w:t>’</w:t>
      </w:r>
      <w:r>
        <w:rPr>
          <w:lang w:val="az-Latn-AZ"/>
        </w:rPr>
        <w:t xml:space="preserve"> lık değer kaybı görülmektedir.</w:t>
      </w:r>
      <w:r>
        <w:t xml:space="preserve"> </w:t>
      </w:r>
    </w:p>
    <w:p w:rsidR="00C27D70" w:rsidRDefault="00C27D70"/>
    <w:p w:rsidR="00C27D70" w:rsidRDefault="00C27D70"/>
    <w:p w:rsidR="00733665" w:rsidRDefault="00733665">
      <w:r>
        <w:t xml:space="preserve">  </w:t>
      </w:r>
    </w:p>
    <w:p w:rsidR="00733665" w:rsidRDefault="00733665"/>
    <w:p w:rsidR="00667A41" w:rsidRDefault="00667A41"/>
    <w:p w:rsidR="00667A41" w:rsidRDefault="00667A41"/>
    <w:p w:rsidR="00667A41" w:rsidRDefault="00667A41"/>
    <w:p w:rsidR="00DB158D" w:rsidRDefault="00DB158D"/>
    <w:p w:rsidR="00C27D70" w:rsidRPr="00DB158D" w:rsidRDefault="00DB158D">
      <w:pPr>
        <w:rPr>
          <w:sz w:val="32"/>
          <w:szCs w:val="32"/>
        </w:rPr>
      </w:pPr>
      <w:r>
        <w:t xml:space="preserve">              </w:t>
      </w:r>
      <w:r w:rsidR="00733665" w:rsidRPr="00DB158D">
        <w:rPr>
          <w:sz w:val="32"/>
          <w:szCs w:val="32"/>
        </w:rPr>
        <w:t>^</w:t>
      </w:r>
      <w:r>
        <w:rPr>
          <w:sz w:val="32"/>
          <w:szCs w:val="32"/>
        </w:rPr>
        <w:t xml:space="preserve">             </w:t>
      </w:r>
      <w:r w:rsidR="00733665" w:rsidRPr="00DB158D">
        <w:rPr>
          <w:sz w:val="32"/>
          <w:szCs w:val="32"/>
        </w:rPr>
        <w:t>~</w:t>
      </w:r>
    </w:p>
    <w:p w:rsidR="00667A41" w:rsidRDefault="00DB158D">
      <w:pPr>
        <w:rPr>
          <w:b/>
          <w:sz w:val="32"/>
          <w:szCs w:val="32"/>
        </w:rPr>
      </w:pPr>
      <w:r w:rsidRPr="00DB158D">
        <w:rPr>
          <w:rFonts w:ascii="Cambria Math" w:hAnsi="Cambria Math" w:cs="Cambria Math"/>
          <w:b/>
          <w:sz w:val="32"/>
          <w:szCs w:val="32"/>
        </w:rPr>
        <w:t>14)</w:t>
      </w:r>
      <w:r w:rsidR="00C27D70" w:rsidRPr="00DB158D">
        <w:rPr>
          <w:rFonts w:ascii="Cambria Math" w:hAnsi="Cambria Math" w:cs="Cambria Math"/>
          <w:b/>
          <w:sz w:val="32"/>
          <w:szCs w:val="32"/>
        </w:rPr>
        <w:t>𝐸</w:t>
      </w:r>
      <w:r w:rsidR="00C27D70" w:rsidRPr="00DB158D">
        <w:rPr>
          <w:b/>
          <w:sz w:val="32"/>
          <w:szCs w:val="32"/>
        </w:rPr>
        <w:t>(</w:t>
      </w:r>
      <w:r w:rsidR="00733665" w:rsidRPr="00DB158D">
        <w:rPr>
          <w:b/>
          <w:sz w:val="32"/>
          <w:szCs w:val="32"/>
        </w:rPr>
        <w:t>y</w:t>
      </w:r>
      <w:r w:rsidR="00C27D70" w:rsidRPr="00DB158D">
        <w:rPr>
          <w:b/>
          <w:sz w:val="32"/>
          <w:szCs w:val="32"/>
        </w:rPr>
        <w:t xml:space="preserve">) ve </w:t>
      </w:r>
      <w:r w:rsidR="00C27D70" w:rsidRPr="00DB158D">
        <w:rPr>
          <w:rFonts w:ascii="Cambria Math" w:hAnsi="Cambria Math" w:cs="Cambria Math"/>
          <w:b/>
          <w:sz w:val="32"/>
          <w:szCs w:val="32"/>
        </w:rPr>
        <w:t>𝐸</w:t>
      </w:r>
      <w:r w:rsidR="00C27D70" w:rsidRPr="00DB158D">
        <w:rPr>
          <w:b/>
          <w:sz w:val="32"/>
          <w:szCs w:val="32"/>
        </w:rPr>
        <w:t>(</w:t>
      </w:r>
      <w:r w:rsidR="00733665" w:rsidRPr="00DB158D">
        <w:rPr>
          <w:b/>
          <w:sz w:val="32"/>
          <w:szCs w:val="32"/>
        </w:rPr>
        <w:t>y</w:t>
      </w:r>
      <w:r w:rsidR="00C27D70" w:rsidRPr="00DB158D">
        <w:rPr>
          <w:b/>
          <w:sz w:val="32"/>
          <w:szCs w:val="32"/>
        </w:rPr>
        <w:t>) için güven aralıklarını</w:t>
      </w:r>
      <w:r w:rsidR="00733665" w:rsidRPr="00DB158D">
        <w:rPr>
          <w:b/>
          <w:sz w:val="32"/>
          <w:szCs w:val="32"/>
        </w:rPr>
        <w:t>n %95 güven düzeyinde bulunmas</w:t>
      </w:r>
      <w:r w:rsidR="00733665" w:rsidRPr="00DB158D">
        <w:rPr>
          <w:b/>
          <w:sz w:val="32"/>
          <w:szCs w:val="32"/>
          <w:lang w:val="az-Latn-AZ"/>
        </w:rPr>
        <w:t>ı</w:t>
      </w:r>
      <w:r w:rsidR="00733665" w:rsidRPr="00DB158D">
        <w:rPr>
          <w:b/>
          <w:sz w:val="32"/>
          <w:szCs w:val="32"/>
        </w:rPr>
        <w:t xml:space="preserve"> ve yorumlanması:</w:t>
      </w:r>
    </w:p>
    <w:p w:rsidR="00DB158D" w:rsidRDefault="00DB158D">
      <w:pPr>
        <w:rPr>
          <w:b/>
          <w:sz w:val="32"/>
          <w:szCs w:val="32"/>
        </w:rPr>
      </w:pPr>
    </w:p>
    <w:p w:rsidR="00DB158D" w:rsidRPr="00DB158D" w:rsidRDefault="00DB158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tr-TR" w:eastAsia="tr-TR"/>
        </w:rPr>
        <w:drawing>
          <wp:inline distT="0" distB="0" distL="0" distR="0">
            <wp:extent cx="6811326" cy="342948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üvenaralığı2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41" w:rsidRDefault="00667A41">
      <w:pPr>
        <w:rPr>
          <w:b/>
        </w:rPr>
      </w:pPr>
    </w:p>
    <w:p w:rsidR="00DB158D" w:rsidRDefault="00DB158D">
      <w:pPr>
        <w:rPr>
          <w:b/>
        </w:rPr>
      </w:pPr>
    </w:p>
    <w:p w:rsidR="00DB158D" w:rsidRDefault="00DB158D">
      <w:pPr>
        <w:rPr>
          <w:b/>
        </w:rPr>
      </w:pPr>
      <w:r>
        <w:rPr>
          <w:b/>
        </w:rPr>
        <w:t>Yorum:</w:t>
      </w:r>
    </w:p>
    <w:p w:rsidR="00DB158D" w:rsidRDefault="00DB158D">
      <w:pPr>
        <w:rPr>
          <w:b/>
        </w:rPr>
      </w:pPr>
      <w:r>
        <w:rPr>
          <w:b/>
        </w:rPr>
        <w:br/>
      </w:r>
      <w:r w:rsidRPr="00DB158D">
        <w:rPr>
          <w:lang w:val="az-Latn-AZ"/>
        </w:rPr>
        <w:t>Uyumu Kestirimi denklemine göre</w:t>
      </w:r>
      <w:r w:rsidRPr="00DB158D">
        <w:t>,</w:t>
      </w:r>
      <w:r w:rsidRPr="00DB158D">
        <w:rPr>
          <w:lang w:val="az-Latn-AZ"/>
        </w:rPr>
        <w:t xml:space="preserve"> ihraç edilen bir barel petrol fiyatının %8.22, ihraç edilen m³ cinsinden doğal gaz fiyatının %0.96, ithal edilen ton cinsinden demir-çelik  fiyatlarının %10.91</w:t>
      </w:r>
      <w:r w:rsidRPr="00DB158D">
        <w:t>’ lik artmas</w:t>
      </w:r>
      <w:r w:rsidRPr="00DB158D">
        <w:rPr>
          <w:lang w:val="az-Latn-AZ"/>
        </w:rPr>
        <w:t>ı ve yapılan ticaretlerin para birimi manat olduğu  zaman Azerbaycan manatında ortalama olarak [%2.65 - %3.90]</w:t>
      </w:r>
      <w:r w:rsidRPr="00DB158D">
        <w:rPr>
          <w:rFonts w:cs="Times New Roman"/>
        </w:rPr>
        <w:t xml:space="preserve"> aras</w:t>
      </w:r>
      <w:r w:rsidRPr="00DB158D">
        <w:rPr>
          <w:rFonts w:cs="Times New Roman"/>
          <w:lang w:val="az-Latn-AZ"/>
        </w:rPr>
        <w:t xml:space="preserve">ı </w:t>
      </w:r>
      <w:r w:rsidRPr="00DB158D">
        <w:rPr>
          <w:lang w:val="az-Latn-AZ"/>
        </w:rPr>
        <w:t>değer artışı görüleceği %95 güven düzeyinde söylenebilir.</w:t>
      </w:r>
      <w:r>
        <w:rPr>
          <w:lang w:val="az-Latn-AZ"/>
        </w:rPr>
        <w:t xml:space="preserve"> Uyum kestiriminden bulunan %3.28 değeride bu aralığın içindedir.</w:t>
      </w:r>
      <w:r w:rsidRPr="00DB158D">
        <w:rPr>
          <w:b/>
        </w:rPr>
        <w:br/>
      </w:r>
      <w:r>
        <w:rPr>
          <w:b/>
        </w:rPr>
        <w:t xml:space="preserve">   </w:t>
      </w:r>
      <w:r w:rsidR="00733665" w:rsidRPr="00DB158D">
        <w:rPr>
          <w:b/>
        </w:rPr>
        <w:br/>
      </w:r>
      <w:r>
        <w:rPr>
          <w:b/>
        </w:rPr>
        <w:t xml:space="preserve">  </w:t>
      </w:r>
    </w:p>
    <w:p w:rsidR="00DB158D" w:rsidRDefault="00DB158D">
      <w:pPr>
        <w:rPr>
          <w:b/>
        </w:rPr>
      </w:pPr>
    </w:p>
    <w:p w:rsidR="00DB158D" w:rsidRDefault="00DB158D">
      <w:pPr>
        <w:rPr>
          <w:b/>
        </w:rPr>
      </w:pPr>
    </w:p>
    <w:p w:rsidR="00DB158D" w:rsidRDefault="00DB158D">
      <w:pPr>
        <w:rPr>
          <w:b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724800" behindDoc="1" locked="0" layoutInCell="1" allowOverlap="1" wp14:anchorId="78DFD308" wp14:editId="3DAFC32E">
            <wp:simplePos x="0" y="0"/>
            <wp:positionH relativeFrom="margin">
              <wp:align>left</wp:align>
            </wp:positionH>
            <wp:positionV relativeFrom="paragraph">
              <wp:posOffset>6274</wp:posOffset>
            </wp:positionV>
            <wp:extent cx="7045487" cy="346403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güvenaralığı3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487" cy="346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158D" w:rsidRDefault="00DB158D">
      <w:pPr>
        <w:rPr>
          <w:b/>
        </w:rPr>
      </w:pPr>
    </w:p>
    <w:p w:rsidR="00DB158D" w:rsidRDefault="00DB158D">
      <w:pPr>
        <w:rPr>
          <w:b/>
        </w:rPr>
      </w:pPr>
    </w:p>
    <w:p w:rsidR="00DB158D" w:rsidRDefault="00DB158D">
      <w:pPr>
        <w:rPr>
          <w:b/>
        </w:rPr>
      </w:pPr>
    </w:p>
    <w:p w:rsidR="003043E6" w:rsidRDefault="003043E6" w:rsidP="003043E6">
      <w:pPr>
        <w:rPr>
          <w:b/>
        </w:rPr>
      </w:pPr>
      <w:r>
        <w:rPr>
          <w:b/>
        </w:rPr>
        <w:t>Yorum:</w:t>
      </w:r>
    </w:p>
    <w:p w:rsidR="003043E6" w:rsidRDefault="003043E6">
      <w:pPr>
        <w:rPr>
          <w:lang w:val="az-Latn-AZ"/>
        </w:rPr>
      </w:pPr>
      <w:r>
        <w:rPr>
          <w:b/>
        </w:rPr>
        <w:br/>
      </w:r>
      <w:r>
        <w:rPr>
          <w:lang w:val="az-Latn-AZ"/>
        </w:rPr>
        <w:t>Ön</w:t>
      </w:r>
      <w:r w:rsidRPr="00DB158D">
        <w:rPr>
          <w:lang w:val="az-Latn-AZ"/>
        </w:rPr>
        <w:t xml:space="preserve"> Kestirim denklemine göre</w:t>
      </w:r>
      <w:r>
        <w:t xml:space="preserve">, </w:t>
      </w:r>
      <w:r>
        <w:rPr>
          <w:lang w:val="az-Latn-AZ"/>
        </w:rPr>
        <w:t>ihraç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bir barel petrol fiyatının %8.5, i</w:t>
      </w:r>
      <w:r w:rsidRPr="00D77381">
        <w:rPr>
          <w:lang w:val="az-Latn-AZ"/>
        </w:rPr>
        <w:t>hraç edilen m³ cinsinden doğal gaz</w:t>
      </w:r>
      <w:r>
        <w:rPr>
          <w:lang w:val="az-Latn-AZ"/>
        </w:rPr>
        <w:t xml:space="preserve"> fiyatının %0.5, ithal e</w:t>
      </w:r>
      <w:r w:rsidRPr="0078718C">
        <w:rPr>
          <w:lang w:val="az-Latn-AZ"/>
        </w:rPr>
        <w:t>dilen</w:t>
      </w:r>
      <w:r>
        <w:rPr>
          <w:lang w:val="az-Latn-AZ"/>
        </w:rPr>
        <w:t xml:space="preserve"> ton cinsinden demir-ç</w:t>
      </w:r>
      <w:r w:rsidRPr="0078718C">
        <w:rPr>
          <w:lang w:val="az-Latn-AZ"/>
        </w:rPr>
        <w:t>eli</w:t>
      </w:r>
      <w:r>
        <w:rPr>
          <w:lang w:val="az-Latn-AZ"/>
        </w:rPr>
        <w:t xml:space="preserve">k </w:t>
      </w:r>
      <w:r w:rsidRPr="00D77381">
        <w:rPr>
          <w:lang w:val="az-Latn-AZ"/>
        </w:rPr>
        <w:t xml:space="preserve"> </w:t>
      </w:r>
      <w:r>
        <w:rPr>
          <w:lang w:val="az-Latn-AZ"/>
        </w:rPr>
        <w:t>fiyatlarının %11</w:t>
      </w:r>
      <w:r>
        <w:t>’ lik artmas</w:t>
      </w:r>
      <w:r>
        <w:rPr>
          <w:lang w:val="az-Latn-AZ"/>
        </w:rPr>
        <w:t xml:space="preserve">ı ve yapılan ticaretlerin para birimi ABD doları olduğu  zaman Azerbaycan manatında ortalama olarak </w:t>
      </w:r>
      <w:r w:rsidRPr="00DB158D">
        <w:rPr>
          <w:lang w:val="az-Latn-AZ"/>
        </w:rPr>
        <w:t>[%</w:t>
      </w:r>
      <w:r>
        <w:rPr>
          <w:lang w:val="az-Latn-AZ"/>
        </w:rPr>
        <w:t>-6.60</w:t>
      </w:r>
      <w:r w:rsidRPr="00DB158D">
        <w:rPr>
          <w:lang w:val="az-Latn-AZ"/>
        </w:rPr>
        <w:t xml:space="preserve"> - </w:t>
      </w:r>
      <w:r>
        <w:rPr>
          <w:lang w:val="az-Latn-AZ"/>
        </w:rPr>
        <w:t>%0.47</w:t>
      </w:r>
      <w:r w:rsidRPr="00DB158D">
        <w:rPr>
          <w:lang w:val="az-Latn-AZ"/>
        </w:rPr>
        <w:t>]</w:t>
      </w:r>
      <w:r w:rsidRPr="00DB158D">
        <w:rPr>
          <w:rFonts w:cs="Times New Roman"/>
        </w:rPr>
        <w:t xml:space="preserve"> aras</w:t>
      </w:r>
      <w:r w:rsidRPr="00DB158D">
        <w:rPr>
          <w:rFonts w:cs="Times New Roman"/>
          <w:lang w:val="az-Latn-AZ"/>
        </w:rPr>
        <w:t xml:space="preserve">ı </w:t>
      </w:r>
      <w:r>
        <w:rPr>
          <w:lang w:val="az-Latn-AZ"/>
        </w:rPr>
        <w:t>değer değişimi</w:t>
      </w:r>
      <w:r w:rsidRPr="00DB158D">
        <w:rPr>
          <w:lang w:val="az-Latn-AZ"/>
        </w:rPr>
        <w:t xml:space="preserve"> görüleceği %95 güven düzeyinde söylenebilir.</w:t>
      </w:r>
      <w:r>
        <w:rPr>
          <w:lang w:val="az-Latn-AZ"/>
        </w:rPr>
        <w:t xml:space="preserve"> Ön kestirimden bulunan</w:t>
      </w:r>
    </w:p>
    <w:p w:rsidR="00DB158D" w:rsidRDefault="003043E6">
      <w:pPr>
        <w:rPr>
          <w:lang w:val="az-Latn-AZ"/>
        </w:rPr>
      </w:pPr>
      <w:r>
        <w:rPr>
          <w:lang w:val="az-Latn-AZ"/>
        </w:rPr>
        <w:t xml:space="preserve"> %-3.06 değeri de bu aralığın içindedir.</w:t>
      </w:r>
    </w:p>
    <w:p w:rsidR="003043E6" w:rsidRDefault="003043E6">
      <w:pPr>
        <w:rPr>
          <w:lang w:val="az-Latn-AZ"/>
        </w:rPr>
      </w:pPr>
    </w:p>
    <w:p w:rsidR="003043E6" w:rsidRDefault="003043E6">
      <w:pPr>
        <w:rPr>
          <w:lang w:val="az-Latn-AZ"/>
        </w:rPr>
      </w:pPr>
    </w:p>
    <w:p w:rsidR="003043E6" w:rsidRDefault="003043E6">
      <w:pPr>
        <w:rPr>
          <w:lang w:val="az-Latn-AZ"/>
        </w:rPr>
      </w:pPr>
    </w:p>
    <w:p w:rsidR="003043E6" w:rsidRDefault="003043E6">
      <w:pPr>
        <w:rPr>
          <w:lang w:val="az-Latn-AZ"/>
        </w:rPr>
      </w:pPr>
    </w:p>
    <w:p w:rsidR="003043E6" w:rsidRDefault="003043E6">
      <w:pPr>
        <w:rPr>
          <w:b/>
          <w:sz w:val="32"/>
          <w:szCs w:val="32"/>
        </w:rPr>
      </w:pPr>
      <w:r w:rsidRPr="003043E6">
        <w:rPr>
          <w:b/>
          <w:sz w:val="32"/>
          <w:szCs w:val="32"/>
        </w:rPr>
        <w:t>15)Değişken seçimi yöntemleri kullanılarak en iyi modelin bulunup yorumlanması:</w:t>
      </w:r>
    </w:p>
    <w:p w:rsidR="003043E6" w:rsidRDefault="003043E6">
      <w:pPr>
        <w:rPr>
          <w:b/>
          <w:sz w:val="32"/>
          <w:szCs w:val="32"/>
        </w:rPr>
      </w:pPr>
    </w:p>
    <w:p w:rsidR="006E67E0" w:rsidRDefault="006E67E0"/>
    <w:p w:rsidR="006E67E0" w:rsidRDefault="003043E6">
      <w:pPr>
        <w:rPr>
          <w:lang w:val="az-Latn-AZ"/>
        </w:rPr>
      </w:pPr>
      <w:r>
        <w:t xml:space="preserve">Analiz kapsamında 3 farklı değişken seçimi kullanılarak en iyi model bulunmuştur. Bu </w:t>
      </w:r>
      <w:r w:rsidR="006E67E0">
        <w:t>yöntemler İleriye D</w:t>
      </w:r>
      <w:r>
        <w:t>oğr</w:t>
      </w:r>
      <w:r w:rsidR="006E67E0">
        <w:t>u Seçim, Geriye Doğru Seçim ve Adımsal S</w:t>
      </w:r>
      <w:r>
        <w:t xml:space="preserve">eçim yöntemleridir. Belirtmek gerekir ki, 11.madde incelenirken çoklu bağlantı sorunu ile karşılaşılmadı. Bu sebeple, </w:t>
      </w:r>
      <w:r>
        <w:rPr>
          <w:lang w:val="az-Latn-AZ"/>
        </w:rPr>
        <w:t xml:space="preserve">en iyi modelin tüm değişkenlerin seçildiği model olması olasılığı yüksektir. Yine de denkleme katkısı </w:t>
      </w:r>
      <w:r w:rsidR="006E67E0">
        <w:rPr>
          <w:lang w:val="az-Latn-AZ"/>
        </w:rPr>
        <w:t xml:space="preserve">çok </w:t>
      </w:r>
      <w:r>
        <w:rPr>
          <w:lang w:val="az-Latn-AZ"/>
        </w:rPr>
        <w:t>düşük</w:t>
      </w:r>
      <w:r w:rsidR="006E67E0">
        <w:rPr>
          <w:lang w:val="az-Latn-AZ"/>
        </w:rPr>
        <w:t xml:space="preserve"> olan değişkenlerin belirlenmesi için değişken seçimi yöntemleri büyük önem arz etmektedir. </w:t>
      </w:r>
      <w:r>
        <w:rPr>
          <w:lang w:val="az-Latn-AZ"/>
        </w:rPr>
        <w:t xml:space="preserve"> </w:t>
      </w:r>
    </w:p>
    <w:p w:rsidR="006E67E0" w:rsidRDefault="006E67E0">
      <w:pPr>
        <w:rPr>
          <w:lang w:val="az-Latn-AZ"/>
        </w:rPr>
      </w:pPr>
    </w:p>
    <w:p w:rsidR="006E67E0" w:rsidRDefault="006E67E0">
      <w:pPr>
        <w:rPr>
          <w:lang w:val="az-Latn-AZ"/>
        </w:rPr>
      </w:pPr>
    </w:p>
    <w:p w:rsidR="006E67E0" w:rsidRDefault="006E67E0">
      <w:pPr>
        <w:rPr>
          <w:lang w:val="az-Latn-AZ"/>
        </w:rPr>
      </w:pPr>
    </w:p>
    <w:p w:rsidR="006E67E0" w:rsidRDefault="006E67E0">
      <w:pPr>
        <w:rPr>
          <w:lang w:val="az-Latn-AZ"/>
        </w:rPr>
      </w:pPr>
    </w:p>
    <w:p w:rsidR="006E67E0" w:rsidRDefault="006E67E0">
      <w:pPr>
        <w:rPr>
          <w:lang w:val="az-Latn-AZ"/>
        </w:rPr>
      </w:pPr>
    </w:p>
    <w:p w:rsidR="006E67E0" w:rsidRDefault="006E67E0">
      <w:pPr>
        <w:rPr>
          <w:lang w:val="az-Latn-AZ"/>
        </w:rPr>
      </w:pPr>
    </w:p>
    <w:p w:rsidR="006E67E0" w:rsidRPr="006E67E0" w:rsidRDefault="006E67E0">
      <w:pPr>
        <w:rPr>
          <w:b/>
          <w:sz w:val="28"/>
          <w:szCs w:val="28"/>
        </w:rPr>
      </w:pPr>
      <w:r w:rsidRPr="006E67E0">
        <w:rPr>
          <w:b/>
          <w:sz w:val="28"/>
          <w:szCs w:val="28"/>
          <w:lang w:val="az-Latn-AZ"/>
        </w:rPr>
        <w:t>İleriye Doğru Seçim yöntemi</w:t>
      </w:r>
      <w:r w:rsidRPr="006E67E0">
        <w:rPr>
          <w:b/>
          <w:sz w:val="28"/>
          <w:szCs w:val="28"/>
        </w:rPr>
        <w:t>:</w:t>
      </w:r>
    </w:p>
    <w:p w:rsidR="006E67E0" w:rsidRPr="006E67E0" w:rsidRDefault="006E67E0"/>
    <w:p w:rsidR="006E67E0" w:rsidRDefault="006E67E0">
      <w:pPr>
        <w:rPr>
          <w:lang w:val="az-Latn-AZ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3658</wp:posOffset>
            </wp:positionH>
            <wp:positionV relativeFrom="paragraph">
              <wp:posOffset>1448</wp:posOffset>
            </wp:positionV>
            <wp:extent cx="4938736" cy="6883603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İleriye doğru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736" cy="688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7E0" w:rsidRDefault="006E67E0">
      <w:pPr>
        <w:rPr>
          <w:lang w:val="az-Latn-AZ"/>
        </w:rPr>
      </w:pPr>
    </w:p>
    <w:p w:rsidR="003043E6" w:rsidRDefault="003043E6">
      <w:pPr>
        <w:rPr>
          <w:sz w:val="32"/>
          <w:szCs w:val="32"/>
        </w:rPr>
      </w:pPr>
      <w:r w:rsidRPr="003043E6">
        <w:rPr>
          <w:b/>
          <w:sz w:val="32"/>
          <w:szCs w:val="32"/>
        </w:rPr>
        <w:br/>
      </w: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sz w:val="32"/>
          <w:szCs w:val="32"/>
        </w:rPr>
      </w:pPr>
    </w:p>
    <w:p w:rsidR="006E67E0" w:rsidRDefault="006E67E0">
      <w:pPr>
        <w:rPr>
          <w:b/>
        </w:rPr>
      </w:pPr>
      <w:r w:rsidRPr="006E67E0">
        <w:rPr>
          <w:b/>
        </w:rPr>
        <w:t>Yorum:</w:t>
      </w:r>
    </w:p>
    <w:p w:rsidR="00BB4537" w:rsidRPr="006E67E0" w:rsidRDefault="00BB4537">
      <w:pPr>
        <w:rPr>
          <w:b/>
        </w:rPr>
      </w:pPr>
    </w:p>
    <w:p w:rsidR="00A43F21" w:rsidRDefault="006E67E0">
      <w:r>
        <w:t xml:space="preserve">Bağımlı değişken </w:t>
      </w:r>
      <w:r w:rsidRPr="006E67E0">
        <w:t>y olduğu durumda</w:t>
      </w:r>
      <w:r w:rsidR="00BB4537">
        <w:t>,</w:t>
      </w:r>
      <w:r>
        <w:t xml:space="preserve"> </w:t>
      </w:r>
      <w:r w:rsidRPr="006E67E0">
        <w:t>birinci adımda</w:t>
      </w:r>
      <w:r w:rsidR="00BB4537">
        <w:t>,</w:t>
      </w:r>
      <w:r>
        <w:t xml:space="preserve"> AIC de</w:t>
      </w:r>
      <w:r>
        <w:rPr>
          <w:lang w:val="az-Latn-AZ"/>
        </w:rPr>
        <w:t>ğeri en düşük olan</w:t>
      </w:r>
      <w:r w:rsidRPr="006E67E0">
        <w:t xml:space="preserve"> </w:t>
      </w:r>
      <w:r>
        <w:t>x2</w:t>
      </w:r>
      <w:r w:rsidR="00BB4537">
        <w:t xml:space="preserve"> bağımsız</w:t>
      </w:r>
      <w:r w:rsidRPr="006E67E0">
        <w:t xml:space="preserve"> değişk</w:t>
      </w:r>
      <w:r>
        <w:t xml:space="preserve">eni </w:t>
      </w:r>
      <w:r w:rsidRPr="006E67E0">
        <w:t>modele</w:t>
      </w:r>
      <w:r>
        <w:t xml:space="preserve"> girmiştir. Daha sonra yine en düşük </w:t>
      </w:r>
      <w:r w:rsidR="00BB4537">
        <w:t xml:space="preserve"> AIC </w:t>
      </w:r>
      <w:r>
        <w:t>değerleri incelenmiş ve sırasıyla x4</w:t>
      </w:r>
      <w:r w:rsidR="00BB4537">
        <w:t>, x3, ve x1</w:t>
      </w:r>
      <w:r>
        <w:t xml:space="preserve"> </w:t>
      </w:r>
      <w:r w:rsidR="00BB4537">
        <w:t xml:space="preserve"> bağımsız </w:t>
      </w:r>
      <w:r w:rsidRPr="006E67E0">
        <w:t>değişkenler</w:t>
      </w:r>
      <w:r>
        <w:t>i de modele alınm</w:t>
      </w:r>
      <w:r>
        <w:rPr>
          <w:lang w:val="az-Latn-AZ"/>
        </w:rPr>
        <w:t>ıştır</w:t>
      </w:r>
      <w:r>
        <w:t>.</w:t>
      </w:r>
      <w:r w:rsidR="00BB4537">
        <w:t xml:space="preserve"> En iyi modelin orjinal regresyon modeli olduğuna karar verilmiştir. p-value değerlerinden ve daha önceki maddelerde de kurulan hipotezlerden görüleceği </w:t>
      </w:r>
      <w:r w:rsidR="00BB4537">
        <w:lastRenderedPageBreak/>
        <w:t>üzere hem bağımsız değişkenler hem de regresyon modeli %95 güven düzeyinde anlamlı bulunmuştur.</w:t>
      </w:r>
    </w:p>
    <w:p w:rsidR="00BB4537" w:rsidRPr="00A43F21" w:rsidRDefault="00BB4537">
      <w:r>
        <w:rPr>
          <w:b/>
          <w:sz w:val="28"/>
          <w:szCs w:val="28"/>
          <w:lang w:val="az-Latn-AZ"/>
        </w:rPr>
        <w:t>Geriye</w:t>
      </w:r>
      <w:r w:rsidRPr="006E67E0">
        <w:rPr>
          <w:b/>
          <w:sz w:val="28"/>
          <w:szCs w:val="28"/>
          <w:lang w:val="az-Latn-AZ"/>
        </w:rPr>
        <w:t xml:space="preserve"> Doğru Seçim yöntemi</w:t>
      </w:r>
      <w:r w:rsidRPr="006E67E0">
        <w:rPr>
          <w:b/>
          <w:sz w:val="28"/>
          <w:szCs w:val="28"/>
        </w:rPr>
        <w:t>:</w:t>
      </w:r>
    </w:p>
    <w:p w:rsidR="00BB4537" w:rsidRDefault="00BB4537">
      <w:pPr>
        <w:rPr>
          <w:b/>
          <w:sz w:val="28"/>
          <w:szCs w:val="28"/>
        </w:rPr>
      </w:pPr>
    </w:p>
    <w:p w:rsidR="00BB4537" w:rsidRDefault="00BB45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tr-TR" w:eastAsia="tr-TR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155397</wp:posOffset>
            </wp:positionV>
            <wp:extent cx="4542740" cy="5147253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Geriye Doğru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40" cy="5147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537" w:rsidRPr="006E67E0" w:rsidRDefault="00BB4537"/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BB4537" w:rsidRDefault="00BB4537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BB4537" w:rsidRDefault="00BB4537">
      <w:pPr>
        <w:rPr>
          <w:b/>
        </w:rPr>
      </w:pPr>
      <w:r>
        <w:rPr>
          <w:b/>
        </w:rPr>
        <w:t>Yorum:</w:t>
      </w:r>
    </w:p>
    <w:p w:rsidR="00A43F21" w:rsidRDefault="00BB4537">
      <w:pPr>
        <w:rPr>
          <w:sz w:val="23"/>
          <w:szCs w:val="23"/>
        </w:rPr>
      </w:pPr>
      <w:r>
        <w:rPr>
          <w:b/>
        </w:rPr>
        <w:br/>
      </w:r>
      <w:r w:rsidRPr="00BB4537">
        <w:t>Geriye doğru seçim yönteminin özelliğinden tüm değişkenler modelde olarak başlıyor. İlk model tüm bağımsız değişkenlerin modelde bulunduğu durumdur. Ba</w:t>
      </w:r>
      <w:r w:rsidRPr="00BB4537">
        <w:rPr>
          <w:lang w:val="az-Latn-AZ"/>
        </w:rPr>
        <w:t xml:space="preserve">şlangıç AIC değerinden daha düşük bir değer bulunamadığından, modelden hiçbir bağımsız değişken çıkarılmamıştır. </w:t>
      </w:r>
      <w:r w:rsidRPr="00BB4537">
        <w:t>En iyi modelin orjinal regresyon modeli olduğuna karar verilmiştir.</w:t>
      </w:r>
      <w:r w:rsidRPr="00BB4537">
        <w:rPr>
          <w:lang w:val="az-Latn-AZ"/>
        </w:rPr>
        <w:t xml:space="preserve"> </w:t>
      </w:r>
      <w:r w:rsidR="00A43F21">
        <w:rPr>
          <w:sz w:val="23"/>
          <w:szCs w:val="23"/>
        </w:rPr>
        <w:t>Aynı bağımsız değişkenler ile model kurulduğundan ileri ve geriye doğru seçim yöntemleri aynı sonuçları vermiştir. Modelin ve modeldeki tüm bağımsız değişkenlerin anlamlı olduğu p=0.000) %95 güven düzeyinde söylenebilir.</w:t>
      </w:r>
    </w:p>
    <w:p w:rsidR="00A43F21" w:rsidRDefault="00A43F21">
      <w:pPr>
        <w:rPr>
          <w:sz w:val="23"/>
          <w:szCs w:val="23"/>
        </w:rPr>
      </w:pPr>
    </w:p>
    <w:p w:rsidR="00A43F21" w:rsidRDefault="00A43F21">
      <w:pPr>
        <w:rPr>
          <w:sz w:val="23"/>
          <w:szCs w:val="23"/>
        </w:rPr>
      </w:pPr>
    </w:p>
    <w:p w:rsidR="00A43F21" w:rsidRPr="00CE49CF" w:rsidRDefault="00A43F21">
      <w:pPr>
        <w:rPr>
          <w:sz w:val="23"/>
          <w:szCs w:val="23"/>
          <w:lang w:val="az-Latn-AZ"/>
        </w:rPr>
      </w:pPr>
    </w:p>
    <w:p w:rsidR="00A43F21" w:rsidRDefault="00A43F21">
      <w:pPr>
        <w:rPr>
          <w:sz w:val="23"/>
          <w:szCs w:val="23"/>
        </w:rPr>
      </w:pPr>
    </w:p>
    <w:p w:rsidR="00A43F21" w:rsidRDefault="00A43F21">
      <w:pPr>
        <w:rPr>
          <w:sz w:val="23"/>
          <w:szCs w:val="23"/>
        </w:rPr>
      </w:pPr>
    </w:p>
    <w:p w:rsidR="00A43F21" w:rsidRDefault="00A43F21">
      <w:pPr>
        <w:rPr>
          <w:sz w:val="23"/>
          <w:szCs w:val="23"/>
        </w:rPr>
      </w:pPr>
    </w:p>
    <w:p w:rsidR="00A43F21" w:rsidRDefault="00A43F21">
      <w:pPr>
        <w:rPr>
          <w:sz w:val="23"/>
          <w:szCs w:val="23"/>
        </w:rPr>
      </w:pPr>
    </w:p>
    <w:p w:rsidR="00A43F21" w:rsidRDefault="00A43F21">
      <w:pPr>
        <w:rPr>
          <w:sz w:val="23"/>
          <w:szCs w:val="23"/>
        </w:rPr>
      </w:pPr>
    </w:p>
    <w:p w:rsidR="00A43F21" w:rsidRDefault="00A43F21">
      <w:pPr>
        <w:rPr>
          <w:b/>
          <w:sz w:val="28"/>
          <w:szCs w:val="28"/>
        </w:rPr>
      </w:pPr>
      <w:r>
        <w:rPr>
          <w:b/>
          <w:sz w:val="28"/>
          <w:szCs w:val="28"/>
          <w:lang w:val="az-Latn-AZ"/>
        </w:rPr>
        <w:t>Adımsal</w:t>
      </w:r>
      <w:r w:rsidRPr="006E67E0">
        <w:rPr>
          <w:b/>
          <w:sz w:val="28"/>
          <w:szCs w:val="28"/>
          <w:lang w:val="az-Latn-AZ"/>
        </w:rPr>
        <w:t xml:space="preserve"> Seçim yöntemi</w:t>
      </w:r>
      <w:r w:rsidRPr="006E67E0">
        <w:rPr>
          <w:b/>
          <w:sz w:val="28"/>
          <w:szCs w:val="28"/>
        </w:rPr>
        <w:t>:</w:t>
      </w:r>
    </w:p>
    <w:p w:rsidR="00A43F21" w:rsidRDefault="00A43F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A43F21" w:rsidRDefault="00A43F21">
      <w:pPr>
        <w:rPr>
          <w:b/>
        </w:rPr>
      </w:pPr>
      <w:r>
        <w:rPr>
          <w:b/>
        </w:rPr>
        <w:t xml:space="preserve">     </w:t>
      </w:r>
    </w:p>
    <w:p w:rsidR="00A43F21" w:rsidRDefault="00A43F21">
      <w:pPr>
        <w:rPr>
          <w:b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727872" behindDoc="1" locked="0" layoutInCell="1" allowOverlap="1" wp14:anchorId="2DFF8EEA" wp14:editId="401A637A">
            <wp:simplePos x="0" y="0"/>
            <wp:positionH relativeFrom="margin">
              <wp:align>center</wp:align>
            </wp:positionH>
            <wp:positionV relativeFrom="paragraph">
              <wp:posOffset>106705</wp:posOffset>
            </wp:positionV>
            <wp:extent cx="5973009" cy="4248743"/>
            <wp:effectExtent l="0" t="0" r="889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Adımsal Seçim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43F21" w:rsidRDefault="00A43F21">
      <w:pPr>
        <w:rPr>
          <w:b/>
        </w:rPr>
      </w:pPr>
    </w:p>
    <w:p w:rsidR="00A03A57" w:rsidRDefault="00A03A57">
      <w:pPr>
        <w:rPr>
          <w:b/>
        </w:rPr>
      </w:pPr>
    </w:p>
    <w:p w:rsidR="00A43F21" w:rsidRDefault="00A43F21">
      <w:pPr>
        <w:rPr>
          <w:b/>
        </w:rPr>
      </w:pPr>
      <w:r>
        <w:rPr>
          <w:b/>
        </w:rPr>
        <w:t>Yorum:</w:t>
      </w:r>
      <w:r>
        <w:rPr>
          <w:b/>
        </w:rPr>
        <w:br/>
      </w:r>
    </w:p>
    <w:p w:rsidR="00A03A57" w:rsidRDefault="00A43F21">
      <w:pPr>
        <w:rPr>
          <w:sz w:val="23"/>
          <w:szCs w:val="23"/>
        </w:rPr>
      </w:pPr>
      <w:r>
        <w:rPr>
          <w:sz w:val="23"/>
          <w:szCs w:val="23"/>
        </w:rPr>
        <w:t>İlk olarak</w:t>
      </w:r>
      <w:r>
        <w:rPr>
          <w:sz w:val="23"/>
          <w:szCs w:val="23"/>
          <w:lang w:val="az-Latn-AZ"/>
        </w:rPr>
        <w:t xml:space="preserve">, </w:t>
      </w:r>
      <w:r>
        <w:rPr>
          <w:sz w:val="23"/>
          <w:szCs w:val="23"/>
        </w:rPr>
        <w:t>modele ba</w:t>
      </w:r>
      <w:r>
        <w:rPr>
          <w:sz w:val="23"/>
          <w:szCs w:val="23"/>
          <w:lang w:val="az-Latn-AZ"/>
        </w:rPr>
        <w:t>ğımsız değişkenlerden biri</w:t>
      </w:r>
      <w:r w:rsidR="00A03A57">
        <w:rPr>
          <w:sz w:val="23"/>
          <w:szCs w:val="23"/>
          <w:lang w:val="az-Latn-AZ"/>
        </w:rPr>
        <w:t xml:space="preserve"> (İleriye Doğru seçim yönteminde olduğu gibi)</w:t>
      </w:r>
      <w:r>
        <w:rPr>
          <w:sz w:val="23"/>
          <w:szCs w:val="23"/>
          <w:lang w:val="az-Latn-AZ"/>
        </w:rPr>
        <w:t xml:space="preserve"> alınmıştır</w:t>
      </w:r>
      <w:r>
        <w:rPr>
          <w:sz w:val="23"/>
          <w:szCs w:val="23"/>
        </w:rPr>
        <w:t>. Ardından, sırasıyla eklendikten sonra kendinden önce eklenen bağımsız değişkenlerin anlamlı</w:t>
      </w:r>
      <w:r w:rsidR="00A03A57">
        <w:rPr>
          <w:sz w:val="23"/>
          <w:szCs w:val="23"/>
        </w:rPr>
        <w:t>lı</w:t>
      </w:r>
      <w:r>
        <w:rPr>
          <w:sz w:val="23"/>
          <w:szCs w:val="23"/>
        </w:rPr>
        <w:t>ğı sağlandığından</w:t>
      </w:r>
      <w:r w:rsidR="00A03A57">
        <w:rPr>
          <w:sz w:val="23"/>
          <w:szCs w:val="23"/>
        </w:rPr>
        <w:t>(Geriye Doğru seçim yönteminde olduğu gibi) diğer 2 yöntemde olduğu gibi</w:t>
      </w:r>
      <w:r>
        <w:rPr>
          <w:sz w:val="23"/>
          <w:szCs w:val="23"/>
          <w:lang w:val="az-Latn-AZ"/>
        </w:rPr>
        <w:t xml:space="preserve"> </w:t>
      </w:r>
      <w:r w:rsidR="00A03A57">
        <w:rPr>
          <w:sz w:val="23"/>
          <w:szCs w:val="23"/>
          <w:lang w:val="az-Latn-AZ"/>
        </w:rPr>
        <w:t xml:space="preserve">Adımsal Seçim yönteminde de </w:t>
      </w:r>
      <w:r>
        <w:rPr>
          <w:sz w:val="23"/>
          <w:szCs w:val="23"/>
          <w:lang w:val="az-Latn-AZ"/>
        </w:rPr>
        <w:t>tüm bağ</w:t>
      </w:r>
      <w:r w:rsidR="00A03A57">
        <w:rPr>
          <w:sz w:val="23"/>
          <w:szCs w:val="23"/>
          <w:lang w:val="az-Latn-AZ"/>
        </w:rPr>
        <w:t>ımsız değişkenler modele eklenmiştir.</w:t>
      </w:r>
      <w:r>
        <w:rPr>
          <w:sz w:val="23"/>
          <w:szCs w:val="23"/>
        </w:rPr>
        <w:t xml:space="preserve"> </w:t>
      </w:r>
      <w:r w:rsidR="00A03A57" w:rsidRPr="00BB4537">
        <w:t>En iyi modelin orjinal regresyon modeli olduğuna karar verilmiştir.</w:t>
      </w:r>
      <w:r w:rsidR="00A03A57" w:rsidRPr="00A03A57">
        <w:rPr>
          <w:sz w:val="23"/>
          <w:szCs w:val="23"/>
        </w:rPr>
        <w:t xml:space="preserve"> </w:t>
      </w:r>
      <w:r w:rsidR="00A03A57">
        <w:rPr>
          <w:sz w:val="23"/>
          <w:szCs w:val="23"/>
        </w:rPr>
        <w:t>Modelin ve modeldeki tüm bağımsız değişkenlerin anlamlı olduğu (p=0.000) %95 güven düzeyinde söylenebilir.</w:t>
      </w: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D956B7" w:rsidRDefault="00D956B7" w:rsidP="00A03A57">
      <w:pPr>
        <w:autoSpaceDE w:val="0"/>
        <w:autoSpaceDN w:val="0"/>
        <w:adjustRightInd w:val="0"/>
        <w:rPr>
          <w:sz w:val="23"/>
          <w:szCs w:val="23"/>
        </w:rPr>
      </w:pPr>
    </w:p>
    <w:p w:rsidR="00A03A57" w:rsidRPr="00F83295" w:rsidRDefault="00A03A57" w:rsidP="00A03A57">
      <w:pPr>
        <w:autoSpaceDE w:val="0"/>
        <w:autoSpaceDN w:val="0"/>
        <w:adjustRightInd w:val="0"/>
        <w:rPr>
          <w:rFonts w:cs="Times New Roman"/>
          <w:b/>
          <w:color w:val="000000"/>
          <w:sz w:val="32"/>
          <w:szCs w:val="32"/>
        </w:rPr>
      </w:pPr>
      <w:r w:rsidRPr="00F83295">
        <w:rPr>
          <w:rFonts w:cs="Times New Roman"/>
          <w:b/>
          <w:color w:val="000000"/>
          <w:sz w:val="32"/>
          <w:szCs w:val="32"/>
        </w:rPr>
        <w:lastRenderedPageBreak/>
        <w:t>16)Ridge regresyon modelininin kurulması ridge izi grafiğininin yorumlanması:</w:t>
      </w:r>
      <w:r w:rsidRPr="00F83295">
        <w:rPr>
          <w:rFonts w:cs="Times New Roman"/>
          <w:b/>
          <w:color w:val="000000"/>
          <w:sz w:val="32"/>
          <w:szCs w:val="32"/>
        </w:rPr>
        <w:br/>
      </w:r>
    </w:p>
    <w:p w:rsidR="00D956B7" w:rsidRDefault="00D956B7" w:rsidP="00A03A5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A03A57" w:rsidRPr="00A03A57" w:rsidRDefault="00D956B7" w:rsidP="00A03A5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  <w:sz w:val="23"/>
          <w:szCs w:val="23"/>
          <w:lang w:val="tr-TR" w:eastAsia="tr-TR"/>
        </w:rPr>
        <w:drawing>
          <wp:anchor distT="0" distB="0" distL="114300" distR="114300" simplePos="0" relativeHeight="251728896" behindDoc="1" locked="0" layoutInCell="1" allowOverlap="1" wp14:anchorId="0B938B1E" wp14:editId="364CB053">
            <wp:simplePos x="0" y="0"/>
            <wp:positionH relativeFrom="margin">
              <wp:align>center</wp:align>
            </wp:positionH>
            <wp:positionV relativeFrom="paragraph">
              <wp:posOffset>1640865</wp:posOffset>
            </wp:positionV>
            <wp:extent cx="3993515" cy="2825115"/>
            <wp:effectExtent l="0" t="0" r="6985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Ridge Regresyon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tr-TR" w:eastAsia="tr-TR"/>
        </w:rPr>
        <w:drawing>
          <wp:inline distT="0" distB="0" distL="0" distR="0" wp14:anchorId="1C7D0F29" wp14:editId="04BB58DC">
            <wp:extent cx="6858000" cy="204094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Ridge Valu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075" cy="20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A57" w:rsidRPr="00A03A5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A03A57" w:rsidRDefault="00A03A57">
      <w:pPr>
        <w:rPr>
          <w:sz w:val="23"/>
          <w:szCs w:val="23"/>
        </w:rPr>
      </w:pPr>
    </w:p>
    <w:p w:rsidR="00D956B7" w:rsidRDefault="00D956B7">
      <w:pPr>
        <w:rPr>
          <w:b/>
        </w:rPr>
      </w:pPr>
    </w:p>
    <w:p w:rsidR="00D956B7" w:rsidRDefault="00D956B7">
      <w:pPr>
        <w:rPr>
          <w:b/>
        </w:rPr>
      </w:pPr>
    </w:p>
    <w:p w:rsidR="00D956B7" w:rsidRDefault="00D956B7">
      <w:pPr>
        <w:rPr>
          <w:b/>
        </w:rPr>
      </w:pPr>
    </w:p>
    <w:p w:rsidR="00D956B7" w:rsidRDefault="00D956B7">
      <w:pPr>
        <w:rPr>
          <w:b/>
        </w:rPr>
      </w:pPr>
    </w:p>
    <w:p w:rsidR="00D956B7" w:rsidRDefault="00D956B7">
      <w:pPr>
        <w:rPr>
          <w:b/>
        </w:rPr>
      </w:pPr>
    </w:p>
    <w:p w:rsidR="00826E46" w:rsidRDefault="00826E46">
      <w:pPr>
        <w:rPr>
          <w:b/>
        </w:rPr>
      </w:pPr>
    </w:p>
    <w:p w:rsidR="00D956B7" w:rsidRDefault="00D956B7">
      <w:pPr>
        <w:rPr>
          <w:b/>
        </w:rPr>
      </w:pPr>
      <w:r>
        <w:rPr>
          <w:b/>
        </w:rPr>
        <w:t>Yorum:</w:t>
      </w:r>
    </w:p>
    <w:p w:rsidR="00D956B7" w:rsidRDefault="00D956B7">
      <w:pPr>
        <w:rPr>
          <w:b/>
        </w:rPr>
      </w:pPr>
    </w:p>
    <w:p w:rsidR="00D956B7" w:rsidRPr="00826E46" w:rsidRDefault="00D956B7">
      <w:r w:rsidRPr="00826E46">
        <w:t>Lamda parametresine göre katsayılar değişmemektedir. Rastgele bir  yerde lambda parametresi belirlenerek katsayı kestirimleri elde edilir ve model kurulur. Lamdanın 0,5 olarak alındığı durumun sonuçlarına göre katsayı kestirimleri elde edilmiştir.</w:t>
      </w:r>
    </w:p>
    <w:p w:rsidR="00D956B7" w:rsidRDefault="00D956B7">
      <w:pPr>
        <w:rPr>
          <w:sz w:val="22"/>
          <w:szCs w:val="22"/>
        </w:rPr>
      </w:pPr>
    </w:p>
    <w:p w:rsidR="00D956B7" w:rsidRPr="00D956B7" w:rsidRDefault="00D956B7">
      <w:pPr>
        <w:rPr>
          <w:b/>
        </w:rPr>
      </w:pPr>
      <w:r>
        <w:rPr>
          <w:b/>
        </w:rPr>
        <w:br/>
      </w:r>
    </w:p>
    <w:p w:rsidR="00D956B7" w:rsidRDefault="00D956B7">
      <w:pPr>
        <w:rPr>
          <w:b/>
        </w:rPr>
      </w:pPr>
      <w:r>
        <w:rPr>
          <w:b/>
          <w:noProof/>
          <w:lang w:val="tr-TR" w:eastAsia="tr-TR"/>
        </w:rPr>
        <w:drawing>
          <wp:anchor distT="0" distB="0" distL="114300" distR="114300" simplePos="0" relativeHeight="251729920" behindDoc="1" locked="0" layoutInCell="1" allowOverlap="1" wp14:anchorId="72692FD0" wp14:editId="485C3DE9">
            <wp:simplePos x="0" y="0"/>
            <wp:positionH relativeFrom="margin">
              <wp:align>center</wp:align>
            </wp:positionH>
            <wp:positionV relativeFrom="paragraph">
              <wp:posOffset>10465</wp:posOffset>
            </wp:positionV>
            <wp:extent cx="4286848" cy="504895"/>
            <wp:effectExtent l="0" t="0" r="0" b="9525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Ridge value 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6B7" w:rsidRDefault="00D956B7">
      <w:pPr>
        <w:rPr>
          <w:b/>
        </w:rPr>
      </w:pPr>
    </w:p>
    <w:p w:rsidR="00D956B7" w:rsidRDefault="00D956B7">
      <w:pPr>
        <w:rPr>
          <w:b/>
        </w:rPr>
      </w:pPr>
    </w:p>
    <w:p w:rsidR="00D956B7" w:rsidRDefault="00D956B7">
      <w:pPr>
        <w:rPr>
          <w:b/>
        </w:rPr>
      </w:pPr>
    </w:p>
    <w:p w:rsidR="00D956B7" w:rsidRDefault="00D956B7">
      <w:pPr>
        <w:rPr>
          <w:b/>
        </w:rPr>
      </w:pPr>
    </w:p>
    <w:p w:rsidR="00D956B7" w:rsidRDefault="00D956B7">
      <w:pPr>
        <w:rPr>
          <w:b/>
        </w:rPr>
      </w:pPr>
    </w:p>
    <w:p w:rsidR="00D956B7" w:rsidRDefault="00D956B7">
      <w:pPr>
        <w:rPr>
          <w:b/>
        </w:rPr>
      </w:pPr>
    </w:p>
    <w:p w:rsidR="00A81248" w:rsidRPr="003A798E" w:rsidRDefault="00826E46" w:rsidP="00F83295">
      <w:pPr>
        <w:autoSpaceDE w:val="0"/>
        <w:autoSpaceDN w:val="0"/>
        <w:adjustRightInd w:val="0"/>
      </w:pPr>
      <w:r>
        <w:rPr>
          <w:rFonts w:ascii="Times New Roman" w:hAnsi="Times New Roman" w:cs="Times New Roman"/>
          <w:color w:val="000000"/>
        </w:rPr>
        <w:t xml:space="preserve"> </w:t>
      </w:r>
      <w:r w:rsidRPr="00F83295">
        <w:rPr>
          <w:rFonts w:cs="Times New Roman"/>
          <w:color w:val="000000"/>
        </w:rPr>
        <w:t>Ridge İzi grafiğinde h</w:t>
      </w:r>
      <w:r w:rsidR="00D956B7" w:rsidRPr="00F83295">
        <w:rPr>
          <w:rFonts w:cs="Times New Roman"/>
          <w:color w:val="000000"/>
        </w:rPr>
        <w:t>ızlı artış y</w:t>
      </w:r>
      <w:r w:rsidRPr="00F83295">
        <w:rPr>
          <w:rFonts w:cs="Times New Roman"/>
          <w:color w:val="000000"/>
        </w:rPr>
        <w:t>a da azalış gösteren katsayılar olmad</w:t>
      </w:r>
      <w:r w:rsidRPr="00F83295">
        <w:rPr>
          <w:rFonts w:cs="Times New Roman"/>
          <w:color w:val="000000"/>
          <w:lang w:val="az-Latn-AZ"/>
        </w:rPr>
        <w:t>ığından</w:t>
      </w:r>
      <w:r w:rsidR="00D956B7" w:rsidRPr="00F83295">
        <w:rPr>
          <w:rFonts w:cs="Times New Roman"/>
          <w:color w:val="000000"/>
        </w:rPr>
        <w:t xml:space="preserve"> değişkenler</w:t>
      </w:r>
      <w:r w:rsidRPr="00F83295">
        <w:rPr>
          <w:rFonts w:cs="Times New Roman"/>
          <w:color w:val="000000"/>
        </w:rPr>
        <w:t>in</w:t>
      </w:r>
      <w:r w:rsidR="00D956B7" w:rsidRPr="00F83295">
        <w:rPr>
          <w:rFonts w:cs="Times New Roman"/>
          <w:color w:val="000000"/>
        </w:rPr>
        <w:t xml:space="preserve"> çoklu bağ</w:t>
      </w:r>
      <w:r w:rsidRPr="00F83295">
        <w:rPr>
          <w:rFonts w:cs="Times New Roman"/>
          <w:color w:val="000000"/>
        </w:rPr>
        <w:t>lantı sorunu yoktur.Yukarıdaki maddelerde de</w:t>
      </w:r>
      <w:r w:rsidR="00D956B7" w:rsidRPr="00F83295">
        <w:rPr>
          <w:rFonts w:cs="Times New Roman"/>
          <w:color w:val="000000"/>
        </w:rPr>
        <w:t xml:space="preserve"> b</w:t>
      </w:r>
      <w:r w:rsidRPr="00F83295">
        <w:rPr>
          <w:rFonts w:cs="Times New Roman"/>
          <w:color w:val="000000"/>
        </w:rPr>
        <w:t xml:space="preserve">unu ölçütlerden yorumlamıştık. </w:t>
      </w:r>
      <w:r w:rsidR="00D956B7" w:rsidRPr="00F83295">
        <w:rPr>
          <w:rFonts w:cs="Times New Roman"/>
          <w:color w:val="000000"/>
        </w:rPr>
        <w:t xml:space="preserve">Sıfır eksenin civarında seyreden değişkenler de modelde önemsiz değişkeni göstermektedir. Burada sıfır eksenine çok yakın </w:t>
      </w:r>
      <w:r w:rsidRPr="00F83295">
        <w:rPr>
          <w:rFonts w:cs="Times New Roman"/>
          <w:color w:val="000000"/>
        </w:rPr>
        <w:t>seyreden herhangi bir değişken olmadığından tüm bağımsız değişkenlerin modele katkısının anlamlı</w:t>
      </w:r>
      <w:r w:rsidR="00D956B7" w:rsidRPr="00F83295">
        <w:rPr>
          <w:rFonts w:cs="Times New Roman"/>
          <w:color w:val="000000"/>
        </w:rPr>
        <w:t xml:space="preserve"> olduğu söylenebilir. </w:t>
      </w:r>
    </w:p>
    <w:sectPr w:rsidR="00A81248" w:rsidRPr="003A798E" w:rsidSect="00A24793">
      <w:footerReference w:type="even" r:id="rId69"/>
      <w:footerReference w:type="default" r:id="rId70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540" w:rsidRDefault="000E5540" w:rsidP="001205A1">
      <w:r>
        <w:separator/>
      </w:r>
    </w:p>
  </w:endnote>
  <w:endnote w:type="continuationSeparator" w:id="0">
    <w:p w:rsidR="000E5540" w:rsidRDefault="000E5540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956B7" w:rsidRDefault="00D956B7" w:rsidP="00CA78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D956B7" w:rsidRDefault="00D956B7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956B7" w:rsidRDefault="00D956B7" w:rsidP="00CA78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46E73">
          <w:rPr>
            <w:rStyle w:val="PageNumber"/>
            <w:noProof/>
          </w:rPr>
          <w:t>26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D956B7" w:rsidTr="005F4F46">
      <w:tc>
        <w:tcPr>
          <w:tcW w:w="5395" w:type="dxa"/>
        </w:tcPr>
        <w:p w:rsidR="00D956B7" w:rsidRPr="001205A1" w:rsidRDefault="00D956B7" w:rsidP="00B34D84">
          <w:pPr>
            <w:pStyle w:val="Footer"/>
          </w:pPr>
          <w:r>
            <w:rPr>
              <w:color w:val="7F7F7F" w:themeColor="text1" w:themeTint="80"/>
            </w:rPr>
            <w:t>Regresyon Çözümlemesi</w:t>
          </w:r>
        </w:p>
      </w:tc>
      <w:tc>
        <w:tcPr>
          <w:tcW w:w="5395" w:type="dxa"/>
        </w:tcPr>
        <w:p w:rsidR="00D956B7" w:rsidRPr="001205A1" w:rsidRDefault="00D956B7" w:rsidP="001205A1">
          <w:pPr>
            <w:pStyle w:val="Footer"/>
          </w:pPr>
          <w:r w:rsidRPr="001205A1">
            <w:t xml:space="preserve">   </w:t>
          </w:r>
        </w:p>
      </w:tc>
    </w:tr>
  </w:tbl>
  <w:p w:rsidR="00D956B7" w:rsidRDefault="00D95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540" w:rsidRDefault="000E5540" w:rsidP="001205A1">
      <w:r>
        <w:separator/>
      </w:r>
    </w:p>
  </w:footnote>
  <w:footnote w:type="continuationSeparator" w:id="0">
    <w:p w:rsidR="000E5540" w:rsidRDefault="000E5540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64E0"/>
    <w:multiLevelType w:val="hybridMultilevel"/>
    <w:tmpl w:val="DC16D2A2"/>
    <w:lvl w:ilvl="0" w:tplc="C7DCD960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0E67"/>
    <w:multiLevelType w:val="hybridMultilevel"/>
    <w:tmpl w:val="18689F8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A8"/>
    <w:rsid w:val="00017A16"/>
    <w:rsid w:val="00025C23"/>
    <w:rsid w:val="00025DF1"/>
    <w:rsid w:val="00072041"/>
    <w:rsid w:val="00073AF7"/>
    <w:rsid w:val="00097DA6"/>
    <w:rsid w:val="000C4ED1"/>
    <w:rsid w:val="000E5540"/>
    <w:rsid w:val="001053B8"/>
    <w:rsid w:val="001205A1"/>
    <w:rsid w:val="001521AB"/>
    <w:rsid w:val="001575C4"/>
    <w:rsid w:val="00164BBB"/>
    <w:rsid w:val="001B42E8"/>
    <w:rsid w:val="00212800"/>
    <w:rsid w:val="00222EA8"/>
    <w:rsid w:val="00245909"/>
    <w:rsid w:val="00263DC9"/>
    <w:rsid w:val="002877E8"/>
    <w:rsid w:val="002C5982"/>
    <w:rsid w:val="002E7C4E"/>
    <w:rsid w:val="003013C6"/>
    <w:rsid w:val="003043E6"/>
    <w:rsid w:val="00305D29"/>
    <w:rsid w:val="0031055C"/>
    <w:rsid w:val="003139B6"/>
    <w:rsid w:val="00371EE1"/>
    <w:rsid w:val="0039076B"/>
    <w:rsid w:val="003A26AF"/>
    <w:rsid w:val="003A798E"/>
    <w:rsid w:val="003E7AC8"/>
    <w:rsid w:val="004071C9"/>
    <w:rsid w:val="00425A99"/>
    <w:rsid w:val="00452D4A"/>
    <w:rsid w:val="00475201"/>
    <w:rsid w:val="00520E30"/>
    <w:rsid w:val="00552A1B"/>
    <w:rsid w:val="00593A45"/>
    <w:rsid w:val="005A1677"/>
    <w:rsid w:val="005B7A00"/>
    <w:rsid w:val="005E6B25"/>
    <w:rsid w:val="005F4F46"/>
    <w:rsid w:val="006375A9"/>
    <w:rsid w:val="00654D34"/>
    <w:rsid w:val="00667A41"/>
    <w:rsid w:val="006C60E6"/>
    <w:rsid w:val="006E67E0"/>
    <w:rsid w:val="00711296"/>
    <w:rsid w:val="00733665"/>
    <w:rsid w:val="0076491A"/>
    <w:rsid w:val="0078718C"/>
    <w:rsid w:val="007B0740"/>
    <w:rsid w:val="007C1BAB"/>
    <w:rsid w:val="007E044F"/>
    <w:rsid w:val="007F6D78"/>
    <w:rsid w:val="007F73A3"/>
    <w:rsid w:val="00814884"/>
    <w:rsid w:val="00826E46"/>
    <w:rsid w:val="00893B73"/>
    <w:rsid w:val="00895FE1"/>
    <w:rsid w:val="008D1F59"/>
    <w:rsid w:val="008D6D36"/>
    <w:rsid w:val="008F59BB"/>
    <w:rsid w:val="00912007"/>
    <w:rsid w:val="00912DCE"/>
    <w:rsid w:val="009820F6"/>
    <w:rsid w:val="0099279D"/>
    <w:rsid w:val="00994E44"/>
    <w:rsid w:val="009C45A3"/>
    <w:rsid w:val="009E6389"/>
    <w:rsid w:val="00A03A57"/>
    <w:rsid w:val="00A110AE"/>
    <w:rsid w:val="00A15CF7"/>
    <w:rsid w:val="00A24793"/>
    <w:rsid w:val="00A43F21"/>
    <w:rsid w:val="00A81248"/>
    <w:rsid w:val="00AE4E68"/>
    <w:rsid w:val="00B34D84"/>
    <w:rsid w:val="00B53748"/>
    <w:rsid w:val="00B84550"/>
    <w:rsid w:val="00BB4537"/>
    <w:rsid w:val="00BE2AB6"/>
    <w:rsid w:val="00C27D70"/>
    <w:rsid w:val="00C66528"/>
    <w:rsid w:val="00C77E41"/>
    <w:rsid w:val="00C915F0"/>
    <w:rsid w:val="00CA7811"/>
    <w:rsid w:val="00CA7E2C"/>
    <w:rsid w:val="00CB1332"/>
    <w:rsid w:val="00CB4366"/>
    <w:rsid w:val="00CC2AC6"/>
    <w:rsid w:val="00CE0FF4"/>
    <w:rsid w:val="00CE49CF"/>
    <w:rsid w:val="00D33076"/>
    <w:rsid w:val="00D46E73"/>
    <w:rsid w:val="00D61577"/>
    <w:rsid w:val="00D77381"/>
    <w:rsid w:val="00D85E7E"/>
    <w:rsid w:val="00D9130A"/>
    <w:rsid w:val="00D956B7"/>
    <w:rsid w:val="00DB158D"/>
    <w:rsid w:val="00DD61A8"/>
    <w:rsid w:val="00DF0F78"/>
    <w:rsid w:val="00DF36AC"/>
    <w:rsid w:val="00E27724"/>
    <w:rsid w:val="00E329BF"/>
    <w:rsid w:val="00E62EA2"/>
    <w:rsid w:val="00E707DC"/>
    <w:rsid w:val="00EF3E08"/>
    <w:rsid w:val="00F21998"/>
    <w:rsid w:val="00F4033D"/>
    <w:rsid w:val="00F83295"/>
    <w:rsid w:val="00F95066"/>
    <w:rsid w:val="00FA68FF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884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customStyle="1" w:styleId="Default">
    <w:name w:val="Default"/>
    <w:rsid w:val="00073AF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semiHidden/>
    <w:qFormat/>
    <w:rsid w:val="001B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settings" Target="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7C8660-B32A-4217-9C7B-34598DC8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29</Pages>
  <Words>4115</Words>
  <Characters>23460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2024-05-19T08:12:00Z</dcterms:created>
  <dcterms:modified xsi:type="dcterms:W3CDTF">2024-05-22T14:56:00Z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